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C7F" w:rsidRPr="0084193A" w:rsidRDefault="003E5C7F">
      <w:pPr>
        <w:rPr>
          <w:lang w:val="ro-RO"/>
        </w:rPr>
      </w:pPr>
    </w:p>
    <w:p w:rsidR="000B1079" w:rsidRPr="0084193A" w:rsidRDefault="000B1079">
      <w:pPr>
        <w:rPr>
          <w:lang w:val="ro-RO"/>
        </w:rPr>
      </w:pPr>
    </w:p>
    <w:p w:rsidR="000B1079" w:rsidRPr="0084193A" w:rsidRDefault="000B1079">
      <w:pPr>
        <w:rPr>
          <w:lang w:val="ro-RO"/>
        </w:rPr>
      </w:pPr>
    </w:p>
    <w:p w:rsidR="00B929AE" w:rsidRPr="0084193A" w:rsidRDefault="00B929AE" w:rsidP="000B1079">
      <w:pPr>
        <w:jc w:val="center"/>
        <w:rPr>
          <w:b/>
          <w:sz w:val="40"/>
          <w:szCs w:val="40"/>
          <w:lang w:val="ro-RO"/>
        </w:rPr>
      </w:pPr>
    </w:p>
    <w:p w:rsidR="00B929AE" w:rsidRPr="0084193A" w:rsidRDefault="00B929AE" w:rsidP="000B1079">
      <w:pPr>
        <w:jc w:val="center"/>
        <w:rPr>
          <w:b/>
          <w:sz w:val="40"/>
          <w:szCs w:val="40"/>
          <w:lang w:val="ro-RO"/>
        </w:rPr>
      </w:pPr>
    </w:p>
    <w:p w:rsidR="00B929AE" w:rsidRPr="0084193A" w:rsidRDefault="00B929AE" w:rsidP="000B1079">
      <w:pPr>
        <w:jc w:val="center"/>
        <w:rPr>
          <w:b/>
          <w:sz w:val="40"/>
          <w:szCs w:val="40"/>
          <w:lang w:val="ro-RO"/>
        </w:rPr>
      </w:pPr>
    </w:p>
    <w:p w:rsidR="00B929AE" w:rsidRPr="0084193A" w:rsidRDefault="00B929AE" w:rsidP="000B1079">
      <w:pPr>
        <w:jc w:val="center"/>
        <w:rPr>
          <w:b/>
          <w:sz w:val="40"/>
          <w:szCs w:val="40"/>
          <w:lang w:val="ro-RO"/>
        </w:rPr>
      </w:pPr>
    </w:p>
    <w:p w:rsidR="00B929AE" w:rsidRPr="0084193A" w:rsidRDefault="00B929AE" w:rsidP="000B1079">
      <w:pPr>
        <w:jc w:val="center"/>
        <w:rPr>
          <w:b/>
          <w:sz w:val="40"/>
          <w:szCs w:val="40"/>
          <w:lang w:val="ro-RO"/>
        </w:rPr>
      </w:pPr>
    </w:p>
    <w:p w:rsidR="00B929AE" w:rsidRPr="0084193A" w:rsidRDefault="00B929AE" w:rsidP="000B1079">
      <w:pPr>
        <w:jc w:val="center"/>
        <w:rPr>
          <w:b/>
          <w:sz w:val="40"/>
          <w:szCs w:val="40"/>
          <w:lang w:val="ro-RO"/>
        </w:rPr>
      </w:pPr>
    </w:p>
    <w:p w:rsidR="00B929AE" w:rsidRPr="0084193A" w:rsidRDefault="00B929AE" w:rsidP="000B1079">
      <w:pPr>
        <w:jc w:val="center"/>
        <w:rPr>
          <w:b/>
          <w:sz w:val="40"/>
          <w:szCs w:val="40"/>
          <w:lang w:val="ro-RO"/>
        </w:rPr>
      </w:pPr>
    </w:p>
    <w:p w:rsidR="000B1079" w:rsidRPr="0084193A" w:rsidRDefault="000B1079" w:rsidP="000B1079">
      <w:pPr>
        <w:jc w:val="center"/>
        <w:rPr>
          <w:b/>
          <w:sz w:val="40"/>
          <w:szCs w:val="40"/>
          <w:lang w:val="ro-RO"/>
        </w:rPr>
      </w:pPr>
      <w:r w:rsidRPr="0084193A">
        <w:rPr>
          <w:b/>
          <w:sz w:val="40"/>
          <w:szCs w:val="40"/>
          <w:lang w:val="ro-RO"/>
        </w:rPr>
        <w:t xml:space="preserve">Sistem </w:t>
      </w:r>
      <w:r w:rsidR="00AC6E6D" w:rsidRPr="0084193A">
        <w:rPr>
          <w:b/>
          <w:sz w:val="40"/>
          <w:szCs w:val="40"/>
          <w:lang w:val="ro-RO"/>
        </w:rPr>
        <w:t xml:space="preserve">expert </w:t>
      </w:r>
      <w:r w:rsidR="006D623D">
        <w:rPr>
          <w:b/>
          <w:sz w:val="40"/>
          <w:szCs w:val="40"/>
          <w:lang w:val="ro-RO"/>
        </w:rPr>
        <w:t>pentru recomandarea evenimentelor de tip conferință și workshop</w:t>
      </w:r>
      <w:r w:rsidR="00511C74">
        <w:rPr>
          <w:b/>
          <w:sz w:val="40"/>
          <w:szCs w:val="40"/>
          <w:lang w:val="ro-RO"/>
        </w:rPr>
        <w:t xml:space="preserve"> din domeniul științei calculatoarelor și al industriei software</w:t>
      </w:r>
    </w:p>
    <w:p w:rsidR="000B1079" w:rsidRPr="0084193A" w:rsidRDefault="000B1079">
      <w:pPr>
        <w:rPr>
          <w:lang w:val="ro-RO"/>
        </w:rPr>
      </w:pPr>
    </w:p>
    <w:p w:rsidR="00E318A0" w:rsidRPr="0084193A" w:rsidRDefault="00E318A0">
      <w:pPr>
        <w:rPr>
          <w:lang w:val="ro-RO"/>
        </w:rPr>
      </w:pPr>
    </w:p>
    <w:p w:rsidR="00B929AE" w:rsidRPr="0084193A" w:rsidRDefault="00B929AE">
      <w:pPr>
        <w:rPr>
          <w:lang w:val="ro-RO"/>
        </w:rPr>
      </w:pPr>
    </w:p>
    <w:p w:rsidR="00B929AE" w:rsidRPr="0084193A" w:rsidRDefault="00B929AE">
      <w:pPr>
        <w:rPr>
          <w:lang w:val="ro-RO"/>
        </w:rPr>
      </w:pPr>
    </w:p>
    <w:p w:rsidR="00E318A0" w:rsidRPr="0084193A" w:rsidRDefault="00E318A0">
      <w:pPr>
        <w:rPr>
          <w:lang w:val="ro-RO"/>
        </w:rPr>
      </w:pPr>
    </w:p>
    <w:p w:rsidR="00E318A0" w:rsidRPr="0084193A" w:rsidRDefault="00E318A0">
      <w:pPr>
        <w:rPr>
          <w:lang w:val="ro-RO"/>
        </w:rPr>
      </w:pPr>
    </w:p>
    <w:p w:rsidR="00E318A0" w:rsidRPr="0084193A" w:rsidRDefault="00E318A0">
      <w:pPr>
        <w:rPr>
          <w:lang w:val="ro-RO"/>
        </w:rPr>
      </w:pPr>
    </w:p>
    <w:p w:rsidR="00E318A0" w:rsidRPr="0084193A" w:rsidRDefault="00E318A0">
      <w:pPr>
        <w:rPr>
          <w:lang w:val="ro-RO"/>
        </w:rPr>
      </w:pPr>
    </w:p>
    <w:p w:rsidR="00E318A0" w:rsidRPr="0084193A" w:rsidRDefault="00E318A0">
      <w:pPr>
        <w:rPr>
          <w:lang w:val="ro-RO"/>
        </w:rPr>
      </w:pPr>
    </w:p>
    <w:p w:rsidR="00E318A0" w:rsidRDefault="00E318A0">
      <w:pPr>
        <w:rPr>
          <w:lang w:val="ro-RO"/>
        </w:rPr>
      </w:pPr>
    </w:p>
    <w:p w:rsidR="00511C74" w:rsidRPr="0084193A" w:rsidRDefault="00511C74">
      <w:pPr>
        <w:rPr>
          <w:lang w:val="ro-RO"/>
        </w:rPr>
      </w:pPr>
    </w:p>
    <w:p w:rsidR="00E318A0" w:rsidRPr="0084193A" w:rsidRDefault="00E318A0">
      <w:pPr>
        <w:rPr>
          <w:lang w:val="ro-RO"/>
        </w:rPr>
      </w:pPr>
    </w:p>
    <w:p w:rsidR="00E318A0" w:rsidRPr="0084193A" w:rsidRDefault="00E318A0">
      <w:pPr>
        <w:rPr>
          <w:lang w:val="ro-RO"/>
        </w:rPr>
      </w:pPr>
    </w:p>
    <w:p w:rsidR="00E318A0" w:rsidRPr="0084193A" w:rsidRDefault="00E318A0">
      <w:pPr>
        <w:rPr>
          <w:lang w:val="ro-RO"/>
        </w:rPr>
      </w:pPr>
      <w:bookmarkStart w:id="0" w:name="_GoBack"/>
      <w:bookmarkEnd w:id="0"/>
    </w:p>
    <w:p w:rsidR="00E318A0" w:rsidRPr="0084193A" w:rsidRDefault="00E318A0">
      <w:pPr>
        <w:rPr>
          <w:lang w:val="ro-RO"/>
        </w:rPr>
      </w:pPr>
    </w:p>
    <w:p w:rsidR="00E318A0" w:rsidRPr="0084193A" w:rsidRDefault="00E318A0">
      <w:pPr>
        <w:rPr>
          <w:lang w:val="ro-RO"/>
        </w:rPr>
      </w:pPr>
    </w:p>
    <w:p w:rsidR="00E318A0" w:rsidRPr="0084193A" w:rsidRDefault="00E318A0">
      <w:pPr>
        <w:rPr>
          <w:lang w:val="ro-RO"/>
        </w:rPr>
      </w:pPr>
    </w:p>
    <w:p w:rsidR="00E318A0" w:rsidRPr="0084193A" w:rsidRDefault="00E318A0">
      <w:pPr>
        <w:rPr>
          <w:lang w:val="ro-RO"/>
        </w:rPr>
      </w:pPr>
    </w:p>
    <w:p w:rsidR="00E318A0" w:rsidRPr="0084193A" w:rsidRDefault="00E318A0">
      <w:pPr>
        <w:rPr>
          <w:lang w:val="ro-RO"/>
        </w:rPr>
      </w:pPr>
    </w:p>
    <w:p w:rsidR="00E318A0" w:rsidRPr="0084193A" w:rsidRDefault="00E318A0">
      <w:pPr>
        <w:rPr>
          <w:lang w:val="ro-RO"/>
        </w:rPr>
      </w:pPr>
    </w:p>
    <w:p w:rsidR="00E318A0" w:rsidRPr="0084193A" w:rsidRDefault="00E318A0">
      <w:pPr>
        <w:rPr>
          <w:lang w:val="ro-RO"/>
        </w:rPr>
      </w:pPr>
    </w:p>
    <w:p w:rsidR="00E318A0" w:rsidRPr="007F49C6" w:rsidRDefault="00E318A0">
      <w:pPr>
        <w:rPr>
          <w:sz w:val="28"/>
          <w:szCs w:val="28"/>
          <w:lang w:val="ro-RO"/>
        </w:rPr>
      </w:pPr>
    </w:p>
    <w:p w:rsidR="00E318A0" w:rsidRPr="007F49C6" w:rsidRDefault="00E318A0" w:rsidP="00E318A0">
      <w:pPr>
        <w:jc w:val="right"/>
        <w:rPr>
          <w:b/>
          <w:sz w:val="28"/>
          <w:szCs w:val="28"/>
          <w:lang w:val="ro-RO"/>
        </w:rPr>
      </w:pPr>
      <w:r w:rsidRPr="007F49C6">
        <w:rPr>
          <w:b/>
          <w:sz w:val="28"/>
          <w:szCs w:val="28"/>
          <w:lang w:val="ro-RO"/>
        </w:rPr>
        <w:t>Membrii echipei:</w:t>
      </w:r>
    </w:p>
    <w:p w:rsidR="006977BE" w:rsidRPr="007F49C6" w:rsidRDefault="006977BE" w:rsidP="00E318A0">
      <w:pPr>
        <w:jc w:val="right"/>
        <w:rPr>
          <w:sz w:val="28"/>
          <w:szCs w:val="28"/>
          <w:lang w:val="ro-RO"/>
        </w:rPr>
      </w:pPr>
      <w:r w:rsidRPr="007F49C6">
        <w:rPr>
          <w:sz w:val="28"/>
          <w:szCs w:val="28"/>
          <w:lang w:val="ro-RO"/>
        </w:rPr>
        <w:t>Râpeanu-Andreescu Ștefan</w:t>
      </w:r>
      <w:r w:rsidR="00E318A0" w:rsidRPr="007F49C6">
        <w:rPr>
          <w:sz w:val="28"/>
          <w:szCs w:val="28"/>
          <w:lang w:val="ro-RO"/>
        </w:rPr>
        <w:t xml:space="preserve"> - Grupa 352</w:t>
      </w:r>
    </w:p>
    <w:p w:rsidR="006977BE" w:rsidRPr="007F49C6" w:rsidRDefault="006977BE" w:rsidP="00E318A0">
      <w:pPr>
        <w:jc w:val="right"/>
        <w:rPr>
          <w:sz w:val="28"/>
          <w:szCs w:val="28"/>
          <w:lang w:val="ro-RO"/>
        </w:rPr>
      </w:pPr>
      <w:r w:rsidRPr="007F49C6">
        <w:rPr>
          <w:sz w:val="28"/>
          <w:szCs w:val="28"/>
          <w:lang w:val="ro-RO"/>
        </w:rPr>
        <w:t>Oroșanu Claudiu</w:t>
      </w:r>
      <w:r w:rsidR="00E318A0" w:rsidRPr="007F49C6">
        <w:rPr>
          <w:sz w:val="28"/>
          <w:szCs w:val="28"/>
          <w:lang w:val="ro-RO"/>
        </w:rPr>
        <w:t xml:space="preserve"> - Grupa 354</w:t>
      </w:r>
    </w:p>
    <w:p w:rsidR="00E318A0" w:rsidRPr="00C42C9B" w:rsidRDefault="00E318A0" w:rsidP="00C42C9B">
      <w:pPr>
        <w:jc w:val="center"/>
        <w:rPr>
          <w:b/>
          <w:sz w:val="40"/>
          <w:szCs w:val="40"/>
          <w:lang w:val="ro-RO"/>
        </w:rPr>
      </w:pPr>
      <w:r w:rsidRPr="00C42C9B">
        <w:rPr>
          <w:b/>
          <w:sz w:val="40"/>
          <w:szCs w:val="40"/>
          <w:lang w:val="ro-RO"/>
        </w:rPr>
        <w:lastRenderedPageBreak/>
        <w:t>CUPRINS</w:t>
      </w:r>
    </w:p>
    <w:p w:rsidR="00E318A0" w:rsidRDefault="00E318A0" w:rsidP="006977BE">
      <w:pPr>
        <w:pBdr>
          <w:bottom w:val="single" w:sz="12" w:space="1" w:color="auto"/>
        </w:pBdr>
        <w:rPr>
          <w:sz w:val="28"/>
          <w:szCs w:val="28"/>
          <w:lang w:val="ro-RO"/>
        </w:rPr>
      </w:pPr>
    </w:p>
    <w:p w:rsidR="00CA4EFA" w:rsidRPr="00C42C9B" w:rsidRDefault="00CA4EFA" w:rsidP="006977BE">
      <w:pPr>
        <w:rPr>
          <w:sz w:val="28"/>
          <w:szCs w:val="28"/>
          <w:lang w:val="ro-RO"/>
        </w:rPr>
      </w:pPr>
    </w:p>
    <w:p w:rsidR="00C42C9B" w:rsidRPr="00C42C9B" w:rsidRDefault="00C42C9B" w:rsidP="006977BE">
      <w:pPr>
        <w:rPr>
          <w:b/>
          <w:sz w:val="28"/>
          <w:szCs w:val="28"/>
          <w:lang w:val="ro-RO"/>
        </w:rPr>
      </w:pPr>
      <w:r w:rsidRPr="00C42C9B">
        <w:rPr>
          <w:b/>
          <w:sz w:val="28"/>
          <w:szCs w:val="28"/>
          <w:lang w:val="ro-RO"/>
        </w:rPr>
        <w:t>CAPITOLUL 1</w:t>
      </w:r>
    </w:p>
    <w:p w:rsidR="00E318A0" w:rsidRDefault="00C42C9B" w:rsidP="0044607F">
      <w:pPr>
        <w:tabs>
          <w:tab w:val="left" w:pos="720"/>
          <w:tab w:val="left" w:pos="1440"/>
          <w:tab w:val="left" w:pos="2160"/>
          <w:tab w:val="right" w:pos="9360"/>
        </w:tabs>
        <w:rPr>
          <w:sz w:val="28"/>
          <w:szCs w:val="28"/>
          <w:lang w:val="ro-RO"/>
        </w:rPr>
      </w:pPr>
      <w:r>
        <w:rPr>
          <w:sz w:val="28"/>
          <w:szCs w:val="28"/>
          <w:lang w:val="ro-RO"/>
        </w:rPr>
        <w:tab/>
      </w:r>
      <w:r w:rsidR="00E318A0" w:rsidRPr="007F49C6">
        <w:rPr>
          <w:sz w:val="28"/>
          <w:szCs w:val="28"/>
          <w:lang w:val="ro-RO"/>
        </w:rPr>
        <w:t>Introducere</w:t>
      </w:r>
      <w:r w:rsidR="0044607F">
        <w:rPr>
          <w:sz w:val="28"/>
          <w:szCs w:val="28"/>
          <w:lang w:val="ro-RO"/>
        </w:rPr>
        <w:tab/>
      </w:r>
      <w:r w:rsidR="0044607F">
        <w:rPr>
          <w:sz w:val="28"/>
          <w:szCs w:val="28"/>
          <w:lang w:val="ro-RO"/>
        </w:rPr>
        <w:tab/>
      </w:r>
      <w:r w:rsidR="0044607F" w:rsidRPr="00CA4EFA">
        <w:rPr>
          <w:b/>
          <w:sz w:val="28"/>
          <w:szCs w:val="28"/>
          <w:lang w:val="ro-RO"/>
        </w:rPr>
        <w:t>3</w:t>
      </w:r>
    </w:p>
    <w:p w:rsidR="00DF0B9B" w:rsidRDefault="00DF0B9B" w:rsidP="006977BE">
      <w:pPr>
        <w:rPr>
          <w:sz w:val="28"/>
          <w:szCs w:val="28"/>
          <w:lang w:val="ro-RO"/>
        </w:rPr>
      </w:pPr>
    </w:p>
    <w:p w:rsidR="00C42C9B" w:rsidRPr="00C42C9B" w:rsidRDefault="00C42C9B" w:rsidP="006977BE">
      <w:pPr>
        <w:rPr>
          <w:b/>
          <w:sz w:val="28"/>
          <w:szCs w:val="28"/>
          <w:lang w:val="ro-RO"/>
        </w:rPr>
      </w:pPr>
      <w:r w:rsidRPr="00C42C9B">
        <w:rPr>
          <w:b/>
          <w:sz w:val="28"/>
          <w:szCs w:val="28"/>
          <w:lang w:val="ro-RO"/>
        </w:rPr>
        <w:t>CAPITOLUL 2</w:t>
      </w:r>
    </w:p>
    <w:p w:rsidR="00E318A0" w:rsidRDefault="00C42C9B" w:rsidP="0044607F">
      <w:pPr>
        <w:tabs>
          <w:tab w:val="left" w:pos="720"/>
          <w:tab w:val="left" w:pos="1440"/>
          <w:tab w:val="left" w:pos="2160"/>
          <w:tab w:val="left" w:pos="2880"/>
          <w:tab w:val="left" w:pos="3600"/>
          <w:tab w:val="left" w:pos="4320"/>
          <w:tab w:val="left" w:pos="5040"/>
          <w:tab w:val="right" w:pos="9360"/>
        </w:tabs>
        <w:rPr>
          <w:sz w:val="28"/>
          <w:szCs w:val="28"/>
          <w:lang w:val="ro-RO"/>
        </w:rPr>
      </w:pPr>
      <w:r>
        <w:rPr>
          <w:sz w:val="28"/>
          <w:szCs w:val="28"/>
          <w:lang w:val="ro-RO"/>
        </w:rPr>
        <w:tab/>
      </w:r>
      <w:r w:rsidR="007F49C6" w:rsidRPr="007F49C6">
        <w:rPr>
          <w:sz w:val="28"/>
          <w:szCs w:val="28"/>
          <w:lang w:val="ro-RO"/>
        </w:rPr>
        <w:t xml:space="preserve">Utilizarea </w:t>
      </w:r>
      <w:r w:rsidR="007F49C6">
        <w:rPr>
          <w:sz w:val="28"/>
          <w:szCs w:val="28"/>
          <w:lang w:val="ro-RO"/>
        </w:rPr>
        <w:t>sistemului din consola SICSTUS</w:t>
      </w:r>
      <w:r w:rsidR="0044607F">
        <w:rPr>
          <w:sz w:val="28"/>
          <w:szCs w:val="28"/>
          <w:lang w:val="ro-RO"/>
        </w:rPr>
        <w:tab/>
      </w:r>
      <w:r w:rsidR="0044607F" w:rsidRPr="00CA4EFA">
        <w:rPr>
          <w:b/>
          <w:sz w:val="28"/>
          <w:szCs w:val="28"/>
          <w:lang w:val="ro-RO"/>
        </w:rPr>
        <w:t>4</w:t>
      </w:r>
    </w:p>
    <w:p w:rsidR="00DF0B9B" w:rsidRDefault="00DF0B9B" w:rsidP="007745F7">
      <w:pPr>
        <w:rPr>
          <w:sz w:val="28"/>
          <w:szCs w:val="28"/>
          <w:lang w:val="ro-RO"/>
        </w:rPr>
      </w:pPr>
    </w:p>
    <w:p w:rsidR="00C42C9B" w:rsidRPr="00C42C9B" w:rsidRDefault="00C42C9B" w:rsidP="007745F7">
      <w:pPr>
        <w:rPr>
          <w:b/>
          <w:sz w:val="28"/>
          <w:szCs w:val="28"/>
          <w:lang w:val="ro-RO"/>
        </w:rPr>
      </w:pPr>
      <w:r w:rsidRPr="00C42C9B">
        <w:rPr>
          <w:b/>
          <w:sz w:val="28"/>
          <w:szCs w:val="28"/>
          <w:lang w:val="ro-RO"/>
        </w:rPr>
        <w:t>CAPITOLUL 3</w:t>
      </w:r>
    </w:p>
    <w:p w:rsidR="007F49C6" w:rsidRDefault="00C42C9B" w:rsidP="0044607F">
      <w:pPr>
        <w:tabs>
          <w:tab w:val="left" w:pos="720"/>
          <w:tab w:val="left" w:pos="1440"/>
          <w:tab w:val="left" w:pos="2160"/>
          <w:tab w:val="left" w:pos="2880"/>
          <w:tab w:val="left" w:pos="3600"/>
          <w:tab w:val="left" w:pos="4320"/>
          <w:tab w:val="left" w:pos="5040"/>
          <w:tab w:val="right" w:pos="9360"/>
        </w:tabs>
        <w:rPr>
          <w:sz w:val="28"/>
          <w:szCs w:val="28"/>
          <w:lang w:val="ro-RO"/>
        </w:rPr>
      </w:pPr>
      <w:r>
        <w:rPr>
          <w:sz w:val="28"/>
          <w:szCs w:val="28"/>
          <w:lang w:val="ro-RO"/>
        </w:rPr>
        <w:tab/>
      </w:r>
      <w:r w:rsidR="007F49C6" w:rsidRPr="007F49C6">
        <w:rPr>
          <w:sz w:val="28"/>
          <w:szCs w:val="28"/>
          <w:lang w:val="ro-RO"/>
        </w:rPr>
        <w:t xml:space="preserve">Utilizarea </w:t>
      </w:r>
      <w:r w:rsidR="007F49C6">
        <w:rPr>
          <w:sz w:val="28"/>
          <w:szCs w:val="28"/>
          <w:lang w:val="ro-RO"/>
        </w:rPr>
        <w:t>sistemului din interfața grafică</w:t>
      </w:r>
      <w:r w:rsidR="0044607F">
        <w:rPr>
          <w:sz w:val="28"/>
          <w:szCs w:val="28"/>
          <w:lang w:val="ro-RO"/>
        </w:rPr>
        <w:tab/>
      </w:r>
      <w:r w:rsidR="0044607F" w:rsidRPr="00CA4EFA">
        <w:rPr>
          <w:b/>
          <w:sz w:val="28"/>
          <w:szCs w:val="28"/>
          <w:lang w:val="ro-RO"/>
        </w:rPr>
        <w:t>11</w:t>
      </w:r>
    </w:p>
    <w:p w:rsidR="00DF0B9B" w:rsidRDefault="00DF0B9B" w:rsidP="007F49C6">
      <w:pPr>
        <w:rPr>
          <w:sz w:val="28"/>
          <w:szCs w:val="28"/>
          <w:lang w:val="ro-RO"/>
        </w:rPr>
      </w:pPr>
    </w:p>
    <w:p w:rsidR="00C42C9B" w:rsidRPr="00C42C9B" w:rsidRDefault="00C42C9B" w:rsidP="007F49C6">
      <w:pPr>
        <w:rPr>
          <w:b/>
          <w:sz w:val="28"/>
          <w:szCs w:val="28"/>
          <w:lang w:val="ro-RO"/>
        </w:rPr>
      </w:pPr>
      <w:r w:rsidRPr="00C42C9B">
        <w:rPr>
          <w:b/>
          <w:sz w:val="28"/>
          <w:szCs w:val="28"/>
          <w:lang w:val="ro-RO"/>
        </w:rPr>
        <w:t>CAPITOLUL 4</w:t>
      </w:r>
    </w:p>
    <w:p w:rsidR="007F49C6" w:rsidRDefault="00C42C9B" w:rsidP="00D45CC2">
      <w:pPr>
        <w:tabs>
          <w:tab w:val="left" w:pos="720"/>
          <w:tab w:val="left" w:pos="1440"/>
          <w:tab w:val="left" w:pos="2160"/>
          <w:tab w:val="left" w:pos="2880"/>
          <w:tab w:val="left" w:pos="3600"/>
          <w:tab w:val="left" w:pos="4320"/>
          <w:tab w:val="left" w:pos="5040"/>
          <w:tab w:val="right" w:pos="9360"/>
        </w:tabs>
        <w:rPr>
          <w:sz w:val="28"/>
          <w:szCs w:val="28"/>
          <w:lang w:val="ro-RO"/>
        </w:rPr>
      </w:pPr>
      <w:r>
        <w:rPr>
          <w:sz w:val="28"/>
          <w:szCs w:val="28"/>
          <w:lang w:val="ro-RO"/>
        </w:rPr>
        <w:tab/>
      </w:r>
      <w:r w:rsidR="000A04EC" w:rsidRPr="000A04EC">
        <w:rPr>
          <w:sz w:val="28"/>
          <w:szCs w:val="28"/>
          <w:lang w:val="ro-RO"/>
        </w:rPr>
        <w:t>Exemple de rulare a sistemului expert</w:t>
      </w:r>
      <w:r w:rsidR="00D45CC2">
        <w:rPr>
          <w:sz w:val="28"/>
          <w:szCs w:val="28"/>
          <w:lang w:val="ro-RO"/>
        </w:rPr>
        <w:tab/>
      </w:r>
      <w:r w:rsidR="00D45CC2">
        <w:rPr>
          <w:sz w:val="28"/>
          <w:szCs w:val="28"/>
          <w:lang w:val="ro-RO"/>
        </w:rPr>
        <w:tab/>
      </w:r>
      <w:r w:rsidR="00D45CC2" w:rsidRPr="00CA4EFA">
        <w:rPr>
          <w:b/>
          <w:sz w:val="28"/>
          <w:szCs w:val="28"/>
          <w:lang w:val="ro-RO"/>
        </w:rPr>
        <w:t>18</w:t>
      </w:r>
    </w:p>
    <w:p w:rsidR="00DF0B9B" w:rsidRDefault="00DF0B9B" w:rsidP="007745F7">
      <w:pPr>
        <w:rPr>
          <w:sz w:val="28"/>
          <w:szCs w:val="28"/>
          <w:lang w:val="ro-RO"/>
        </w:rPr>
      </w:pPr>
    </w:p>
    <w:p w:rsidR="00C42C9B" w:rsidRPr="00C42C9B" w:rsidRDefault="00C42C9B" w:rsidP="007745F7">
      <w:pPr>
        <w:rPr>
          <w:b/>
          <w:sz w:val="28"/>
          <w:szCs w:val="28"/>
          <w:lang w:val="ro-RO"/>
        </w:rPr>
      </w:pPr>
      <w:r w:rsidRPr="00C42C9B">
        <w:rPr>
          <w:b/>
          <w:sz w:val="28"/>
          <w:szCs w:val="28"/>
          <w:lang w:val="ro-RO"/>
        </w:rPr>
        <w:t>CAPITOLUL 5</w:t>
      </w:r>
    </w:p>
    <w:p w:rsidR="000A04EC" w:rsidRDefault="00C42C9B" w:rsidP="00D45CC2">
      <w:pPr>
        <w:tabs>
          <w:tab w:val="left" w:pos="720"/>
          <w:tab w:val="left" w:pos="1440"/>
          <w:tab w:val="left" w:pos="2160"/>
          <w:tab w:val="left" w:pos="2880"/>
          <w:tab w:val="left" w:pos="3600"/>
          <w:tab w:val="left" w:pos="4320"/>
          <w:tab w:val="left" w:pos="5040"/>
          <w:tab w:val="left" w:pos="5760"/>
          <w:tab w:val="left" w:pos="6480"/>
          <w:tab w:val="left" w:pos="7200"/>
          <w:tab w:val="right" w:pos="9360"/>
        </w:tabs>
        <w:rPr>
          <w:sz w:val="28"/>
          <w:szCs w:val="28"/>
          <w:lang w:val="ro-RO"/>
        </w:rPr>
      </w:pPr>
      <w:r>
        <w:rPr>
          <w:sz w:val="28"/>
          <w:szCs w:val="28"/>
          <w:lang w:val="ro-RO"/>
        </w:rPr>
        <w:tab/>
        <w:t>E</w:t>
      </w:r>
      <w:r w:rsidRPr="00C42C9B">
        <w:rPr>
          <w:sz w:val="28"/>
          <w:szCs w:val="28"/>
          <w:lang w:val="ro-RO"/>
        </w:rPr>
        <w:t>xplicarea teoriei științifice din spatele sistemului expert</w:t>
      </w:r>
      <w:r w:rsidR="00D45CC2">
        <w:rPr>
          <w:sz w:val="28"/>
          <w:szCs w:val="28"/>
          <w:lang w:val="ro-RO"/>
        </w:rPr>
        <w:tab/>
      </w:r>
      <w:r w:rsidR="00D45CC2">
        <w:rPr>
          <w:sz w:val="28"/>
          <w:szCs w:val="28"/>
          <w:lang w:val="ro-RO"/>
        </w:rPr>
        <w:tab/>
      </w:r>
      <w:r w:rsidR="00D45CC2" w:rsidRPr="00CA4EFA">
        <w:rPr>
          <w:b/>
          <w:sz w:val="28"/>
          <w:szCs w:val="28"/>
          <w:lang w:val="ro-RO"/>
        </w:rPr>
        <w:t>22</w:t>
      </w:r>
    </w:p>
    <w:p w:rsidR="00DF0B9B" w:rsidRDefault="00DF0B9B" w:rsidP="007745F7">
      <w:pPr>
        <w:rPr>
          <w:sz w:val="28"/>
          <w:szCs w:val="28"/>
          <w:lang w:val="ro-RO"/>
        </w:rPr>
      </w:pPr>
    </w:p>
    <w:p w:rsidR="00C42C9B" w:rsidRPr="00C42C9B" w:rsidRDefault="00C42C9B" w:rsidP="007745F7">
      <w:pPr>
        <w:rPr>
          <w:b/>
          <w:sz w:val="28"/>
          <w:szCs w:val="28"/>
          <w:lang w:val="ro-RO"/>
        </w:rPr>
      </w:pPr>
      <w:r w:rsidRPr="00C42C9B">
        <w:rPr>
          <w:b/>
          <w:sz w:val="28"/>
          <w:szCs w:val="28"/>
          <w:lang w:val="ro-RO"/>
        </w:rPr>
        <w:t>CAPITOLUL 6</w:t>
      </w:r>
    </w:p>
    <w:p w:rsidR="00C42C9B" w:rsidRDefault="00C42C9B" w:rsidP="000F72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8"/>
          <w:szCs w:val="28"/>
          <w:lang w:val="ro-RO"/>
        </w:rPr>
      </w:pPr>
      <w:r>
        <w:rPr>
          <w:sz w:val="28"/>
          <w:szCs w:val="28"/>
          <w:lang w:val="ro-RO"/>
        </w:rPr>
        <w:tab/>
      </w:r>
      <w:r w:rsidRPr="00C42C9B">
        <w:rPr>
          <w:sz w:val="28"/>
          <w:szCs w:val="28"/>
          <w:lang w:val="ro-RO"/>
        </w:rPr>
        <w:t>D</w:t>
      </w:r>
      <w:r w:rsidRPr="00C42C9B">
        <w:rPr>
          <w:sz w:val="28"/>
          <w:szCs w:val="28"/>
          <w:lang w:val="ro-RO"/>
        </w:rPr>
        <w:t>escrierea cerințelor individuale și</w:t>
      </w:r>
      <w:r>
        <w:rPr>
          <w:sz w:val="28"/>
          <w:szCs w:val="28"/>
          <w:lang w:val="ro-RO"/>
        </w:rPr>
        <w:t xml:space="preserve"> </w:t>
      </w:r>
      <w:r w:rsidRPr="00C42C9B">
        <w:rPr>
          <w:sz w:val="28"/>
          <w:szCs w:val="28"/>
          <w:lang w:val="ro-RO"/>
        </w:rPr>
        <w:t>explicarea implementării acestora</w:t>
      </w:r>
      <w:r w:rsidR="000F7217">
        <w:rPr>
          <w:sz w:val="28"/>
          <w:szCs w:val="28"/>
          <w:lang w:val="ro-RO"/>
        </w:rPr>
        <w:tab/>
      </w:r>
      <w:r w:rsidR="000F7217">
        <w:rPr>
          <w:sz w:val="28"/>
          <w:szCs w:val="28"/>
          <w:lang w:val="ro-RO"/>
        </w:rPr>
        <w:tab/>
      </w:r>
      <w:r w:rsidR="000F7217" w:rsidRPr="00CA4EFA">
        <w:rPr>
          <w:b/>
          <w:sz w:val="28"/>
          <w:szCs w:val="28"/>
          <w:lang w:val="ro-RO"/>
        </w:rPr>
        <w:t>28</w:t>
      </w:r>
    </w:p>
    <w:p w:rsidR="00DF0B9B" w:rsidRDefault="00DF0B9B" w:rsidP="00C42C9B">
      <w:pPr>
        <w:rPr>
          <w:sz w:val="28"/>
          <w:szCs w:val="28"/>
          <w:lang w:val="ro-RO"/>
        </w:rPr>
      </w:pPr>
    </w:p>
    <w:p w:rsidR="00C42C9B" w:rsidRPr="00C42C9B" w:rsidRDefault="00C42C9B" w:rsidP="00C42C9B">
      <w:pPr>
        <w:rPr>
          <w:b/>
          <w:sz w:val="28"/>
          <w:szCs w:val="28"/>
          <w:lang w:val="ro-RO"/>
        </w:rPr>
      </w:pPr>
      <w:r w:rsidRPr="00C42C9B">
        <w:rPr>
          <w:b/>
          <w:sz w:val="28"/>
          <w:szCs w:val="28"/>
          <w:lang w:val="ro-RO"/>
        </w:rPr>
        <w:t>CAPITOLUL 7</w:t>
      </w:r>
    </w:p>
    <w:p w:rsidR="00C42C9B" w:rsidRPr="007F49C6" w:rsidRDefault="00C42C9B" w:rsidP="000F7217">
      <w:pPr>
        <w:tabs>
          <w:tab w:val="left" w:pos="720"/>
          <w:tab w:val="left" w:pos="1440"/>
          <w:tab w:val="right" w:pos="9360"/>
        </w:tabs>
        <w:rPr>
          <w:sz w:val="28"/>
          <w:szCs w:val="28"/>
          <w:lang w:val="ro-RO"/>
        </w:rPr>
      </w:pPr>
      <w:r>
        <w:rPr>
          <w:sz w:val="28"/>
          <w:szCs w:val="28"/>
          <w:lang w:val="ro-RO"/>
        </w:rPr>
        <w:tab/>
        <w:t>Încheiere</w:t>
      </w:r>
      <w:r w:rsidR="000F7217">
        <w:rPr>
          <w:sz w:val="28"/>
          <w:szCs w:val="28"/>
          <w:lang w:val="ro-RO"/>
        </w:rPr>
        <w:tab/>
      </w:r>
      <w:r w:rsidR="000F7217" w:rsidRPr="00CA4EFA">
        <w:rPr>
          <w:b/>
          <w:sz w:val="28"/>
          <w:szCs w:val="28"/>
          <w:lang w:val="ro-RO"/>
        </w:rPr>
        <w:t>32</w:t>
      </w:r>
    </w:p>
    <w:p w:rsidR="00E318A0" w:rsidRPr="00CA4EFA" w:rsidRDefault="00E318A0" w:rsidP="006977BE">
      <w:pPr>
        <w:rPr>
          <w:sz w:val="28"/>
          <w:szCs w:val="28"/>
          <w:lang w:val="ro-RO"/>
        </w:rPr>
      </w:pPr>
    </w:p>
    <w:p w:rsidR="00E318A0" w:rsidRPr="00CA4EFA" w:rsidRDefault="00E318A0" w:rsidP="006977BE">
      <w:pPr>
        <w:rPr>
          <w:sz w:val="28"/>
          <w:szCs w:val="28"/>
          <w:lang w:val="ro-RO"/>
        </w:rPr>
      </w:pPr>
    </w:p>
    <w:p w:rsidR="00E318A0" w:rsidRPr="00CA4EFA" w:rsidRDefault="00E318A0" w:rsidP="006977BE">
      <w:pPr>
        <w:rPr>
          <w:sz w:val="28"/>
          <w:szCs w:val="28"/>
          <w:lang w:val="ro-RO"/>
        </w:rPr>
      </w:pPr>
    </w:p>
    <w:p w:rsidR="00E318A0" w:rsidRPr="00CA4EFA" w:rsidRDefault="00E318A0" w:rsidP="006977BE">
      <w:pPr>
        <w:rPr>
          <w:sz w:val="28"/>
          <w:szCs w:val="28"/>
          <w:lang w:val="ro-RO"/>
        </w:rPr>
      </w:pPr>
    </w:p>
    <w:p w:rsidR="00E318A0" w:rsidRPr="00CA4EFA" w:rsidRDefault="00E318A0" w:rsidP="006977BE">
      <w:pPr>
        <w:rPr>
          <w:sz w:val="28"/>
          <w:szCs w:val="28"/>
          <w:lang w:val="ro-RO"/>
        </w:rPr>
      </w:pPr>
    </w:p>
    <w:p w:rsidR="00E318A0" w:rsidRPr="00CA4EFA" w:rsidRDefault="00E318A0" w:rsidP="006977BE">
      <w:pPr>
        <w:rPr>
          <w:sz w:val="28"/>
          <w:szCs w:val="28"/>
          <w:lang w:val="ro-RO"/>
        </w:rPr>
      </w:pPr>
    </w:p>
    <w:p w:rsidR="00E318A0" w:rsidRDefault="00E318A0" w:rsidP="006977BE">
      <w:pPr>
        <w:rPr>
          <w:sz w:val="28"/>
          <w:szCs w:val="28"/>
          <w:lang w:val="ro-RO"/>
        </w:rPr>
      </w:pPr>
    </w:p>
    <w:p w:rsidR="00CA4EFA" w:rsidRPr="00CA4EFA" w:rsidRDefault="00CA4EFA" w:rsidP="006977BE">
      <w:pPr>
        <w:rPr>
          <w:sz w:val="28"/>
          <w:szCs w:val="28"/>
          <w:lang w:val="ro-RO"/>
        </w:rPr>
      </w:pPr>
    </w:p>
    <w:p w:rsidR="0044607F" w:rsidRPr="00CA4EFA" w:rsidRDefault="0044607F" w:rsidP="006977BE">
      <w:pPr>
        <w:rPr>
          <w:sz w:val="28"/>
          <w:szCs w:val="28"/>
          <w:lang w:val="ro-RO"/>
        </w:rPr>
      </w:pPr>
    </w:p>
    <w:p w:rsidR="00E318A0" w:rsidRPr="00CA4EFA" w:rsidRDefault="00E318A0" w:rsidP="006977BE">
      <w:pPr>
        <w:rPr>
          <w:sz w:val="28"/>
          <w:szCs w:val="28"/>
          <w:lang w:val="ro-RO"/>
        </w:rPr>
      </w:pPr>
    </w:p>
    <w:p w:rsidR="00E318A0" w:rsidRPr="00CA4EFA" w:rsidRDefault="00E318A0" w:rsidP="006977BE">
      <w:pPr>
        <w:rPr>
          <w:sz w:val="28"/>
          <w:szCs w:val="28"/>
          <w:lang w:val="ro-RO"/>
        </w:rPr>
      </w:pPr>
    </w:p>
    <w:p w:rsidR="00E318A0" w:rsidRPr="00CA4EFA" w:rsidRDefault="00E318A0" w:rsidP="006977BE">
      <w:pPr>
        <w:rPr>
          <w:sz w:val="28"/>
          <w:szCs w:val="28"/>
          <w:lang w:val="ro-RO"/>
        </w:rPr>
      </w:pPr>
    </w:p>
    <w:p w:rsidR="00F51D26" w:rsidRDefault="00F51D26" w:rsidP="006977BE">
      <w:pPr>
        <w:pBdr>
          <w:bottom w:val="single" w:sz="12" w:space="1" w:color="auto"/>
        </w:pBdr>
        <w:rPr>
          <w:sz w:val="28"/>
          <w:szCs w:val="28"/>
          <w:lang w:val="ro-RO"/>
        </w:rPr>
      </w:pPr>
    </w:p>
    <w:p w:rsidR="00CA4EFA" w:rsidRPr="00CA4EFA" w:rsidRDefault="00CA4EFA" w:rsidP="006977BE">
      <w:pPr>
        <w:pBdr>
          <w:bottom w:val="single" w:sz="12" w:space="1" w:color="auto"/>
        </w:pBdr>
        <w:rPr>
          <w:sz w:val="28"/>
          <w:szCs w:val="28"/>
          <w:lang w:val="ro-RO"/>
        </w:rPr>
      </w:pPr>
    </w:p>
    <w:p w:rsidR="00E318A0" w:rsidRPr="00CA4EFA" w:rsidRDefault="00E318A0" w:rsidP="00E318A0">
      <w:pPr>
        <w:jc w:val="center"/>
        <w:rPr>
          <w:b/>
          <w:sz w:val="28"/>
          <w:szCs w:val="28"/>
          <w:lang w:val="ro-RO"/>
        </w:rPr>
      </w:pPr>
      <w:r w:rsidRPr="00CA4EFA">
        <w:rPr>
          <w:b/>
          <w:sz w:val="28"/>
          <w:szCs w:val="28"/>
          <w:lang w:val="ro-RO"/>
        </w:rPr>
        <w:lastRenderedPageBreak/>
        <w:t>CAPITOLUL 1</w:t>
      </w:r>
    </w:p>
    <w:p w:rsidR="00E318A0" w:rsidRPr="0084193A" w:rsidRDefault="00E318A0" w:rsidP="00E318A0">
      <w:pPr>
        <w:pBdr>
          <w:bottom w:val="single" w:sz="12" w:space="1" w:color="auto"/>
        </w:pBdr>
        <w:jc w:val="center"/>
        <w:rPr>
          <w:b/>
          <w:sz w:val="40"/>
          <w:szCs w:val="40"/>
          <w:lang w:val="ro-RO"/>
        </w:rPr>
      </w:pPr>
      <w:r w:rsidRPr="0084193A">
        <w:rPr>
          <w:b/>
          <w:sz w:val="40"/>
          <w:szCs w:val="40"/>
          <w:lang w:val="ro-RO"/>
        </w:rPr>
        <w:t>INTRODUCERE</w:t>
      </w:r>
    </w:p>
    <w:p w:rsidR="00FC3508" w:rsidRPr="00FC3508" w:rsidRDefault="00FC3508" w:rsidP="006977BE">
      <w:pPr>
        <w:rPr>
          <w:sz w:val="28"/>
          <w:szCs w:val="28"/>
          <w:lang w:val="ro-RO"/>
        </w:rPr>
      </w:pPr>
    </w:p>
    <w:p w:rsidR="00E318A0" w:rsidRPr="0084193A" w:rsidRDefault="00CE58AE" w:rsidP="006977BE">
      <w:pPr>
        <w:rPr>
          <w:b/>
          <w:sz w:val="28"/>
          <w:u w:val="single"/>
          <w:lang w:val="ro-RO"/>
        </w:rPr>
      </w:pPr>
      <w:r w:rsidRPr="0084193A">
        <w:rPr>
          <w:b/>
          <w:sz w:val="28"/>
          <w:u w:val="single"/>
          <w:lang w:val="ro-RO"/>
        </w:rPr>
        <w:t xml:space="preserve">Motivația alegerii </w:t>
      </w:r>
    </w:p>
    <w:p w:rsidR="00E318A0" w:rsidRPr="0084193A" w:rsidRDefault="00E318A0" w:rsidP="006977BE">
      <w:pPr>
        <w:rPr>
          <w:sz w:val="28"/>
          <w:lang w:val="ro-RO"/>
        </w:rPr>
      </w:pPr>
    </w:p>
    <w:p w:rsidR="00B929AE" w:rsidRPr="0084193A" w:rsidRDefault="00B929AE" w:rsidP="00B929AE">
      <w:pPr>
        <w:ind w:firstLine="720"/>
        <w:rPr>
          <w:sz w:val="28"/>
          <w:lang w:val="ro-RO"/>
        </w:rPr>
      </w:pPr>
      <w:r w:rsidRPr="0084193A">
        <w:rPr>
          <w:sz w:val="28"/>
          <w:lang w:val="ro-RO"/>
        </w:rPr>
        <w:t>Am ales această temă pentru a ajuta utilizatorii să își găsească un eveniment, fie o conferință, fie un workshop, potrivit nivelului acestora de pregătire profesională, care să îi ajute să își îmbunătățească nivelul de pregătire sau să își prezinte munca într-un grup potrivit de colegi din domeniu.</w:t>
      </w:r>
    </w:p>
    <w:p w:rsidR="00B0798B" w:rsidRPr="0084193A" w:rsidRDefault="00B0798B" w:rsidP="006977BE">
      <w:pPr>
        <w:rPr>
          <w:sz w:val="28"/>
          <w:lang w:val="ro-RO"/>
        </w:rPr>
      </w:pPr>
    </w:p>
    <w:p w:rsidR="00E318A0" w:rsidRPr="0084193A" w:rsidRDefault="00B0798B" w:rsidP="00B0798B">
      <w:pPr>
        <w:ind w:firstLine="720"/>
        <w:rPr>
          <w:sz w:val="28"/>
          <w:lang w:val="ro-RO"/>
        </w:rPr>
      </w:pPr>
      <w:r w:rsidRPr="0084193A">
        <w:rPr>
          <w:sz w:val="28"/>
          <w:lang w:val="ro-RO"/>
        </w:rPr>
        <w:t xml:space="preserve">Sistemul expert este util pentru persoanele care doresc să participe la o conferință, dar nu dețin suficiente cunoștințe pentru a-și alege singure o conferință potrivită. Printr-o serie de întrebări gândite astfel încât să descopere ce vrea utilizatorul, ce cunoștințe are, care sunt punctele lui tari, sistemul expert reușește să găsească o conferința potrivită pentru acesta.  </w:t>
      </w:r>
    </w:p>
    <w:p w:rsidR="00B0798B" w:rsidRPr="0084193A" w:rsidRDefault="00B0798B" w:rsidP="00B0798B">
      <w:pPr>
        <w:rPr>
          <w:sz w:val="28"/>
          <w:lang w:val="ro-RO"/>
        </w:rPr>
      </w:pPr>
    </w:p>
    <w:p w:rsidR="00E318A0" w:rsidRPr="00560188" w:rsidRDefault="007745F7" w:rsidP="007745F7">
      <w:pPr>
        <w:ind w:firstLine="720"/>
        <w:rPr>
          <w:sz w:val="28"/>
          <w:szCs w:val="28"/>
          <w:lang w:val="ro-RO"/>
        </w:rPr>
      </w:pPr>
      <w:r w:rsidRPr="0084193A">
        <w:rPr>
          <w:sz w:val="28"/>
          <w:lang w:val="ro-RO"/>
        </w:rPr>
        <w:t xml:space="preserve">Alegerea unei conferințe poate fi complicată, din cauza numărului ridicat de astfel de evenimente ce au loc într-o varietate de domenii. Participarea la o conferință presupune alocarea unor resurse (timp, bani) pentru a dobândi cunoștințe noi, a stabili conexiuni cu alte personalități din domeniu și, eventual, a prezentării propriilor lucrări în fața unei audiențe, în cazul persoanelor cu </w:t>
      </w:r>
      <w:r w:rsidRPr="00560188">
        <w:rPr>
          <w:sz w:val="28"/>
          <w:szCs w:val="28"/>
          <w:lang w:val="ro-RO"/>
        </w:rPr>
        <w:t>experiență ridicată. Astfel, fiecare persoană dorește să-și investească timpul cât mai eficient, maximizând aceste beneficii. Toate acestea fac alegerea unei conferințe potrivite o decizie importantă.</w:t>
      </w:r>
    </w:p>
    <w:p w:rsidR="00E318A0" w:rsidRPr="00560188" w:rsidRDefault="00E318A0" w:rsidP="006977BE">
      <w:pPr>
        <w:rPr>
          <w:sz w:val="28"/>
          <w:szCs w:val="28"/>
          <w:lang w:val="ro-RO"/>
        </w:rPr>
      </w:pPr>
    </w:p>
    <w:p w:rsidR="00E318A0" w:rsidRPr="00560188" w:rsidRDefault="00E318A0" w:rsidP="006977BE">
      <w:pPr>
        <w:rPr>
          <w:sz w:val="28"/>
          <w:szCs w:val="28"/>
          <w:lang w:val="ro-RO"/>
        </w:rPr>
      </w:pPr>
    </w:p>
    <w:p w:rsidR="00E318A0" w:rsidRPr="00560188" w:rsidRDefault="00E318A0" w:rsidP="006977BE">
      <w:pPr>
        <w:rPr>
          <w:sz w:val="28"/>
          <w:szCs w:val="28"/>
          <w:lang w:val="ro-RO"/>
        </w:rPr>
      </w:pPr>
    </w:p>
    <w:p w:rsidR="00E318A0" w:rsidRPr="00560188" w:rsidRDefault="00E318A0" w:rsidP="006977BE">
      <w:pPr>
        <w:rPr>
          <w:sz w:val="28"/>
          <w:szCs w:val="28"/>
          <w:lang w:val="ro-RO"/>
        </w:rPr>
      </w:pPr>
    </w:p>
    <w:p w:rsidR="00E318A0" w:rsidRPr="00560188" w:rsidRDefault="00E318A0" w:rsidP="006977BE">
      <w:pPr>
        <w:rPr>
          <w:sz w:val="28"/>
          <w:szCs w:val="28"/>
          <w:lang w:val="ro-RO"/>
        </w:rPr>
      </w:pPr>
    </w:p>
    <w:p w:rsidR="00CE58AE" w:rsidRDefault="00CE58AE" w:rsidP="006977BE">
      <w:pPr>
        <w:rPr>
          <w:sz w:val="28"/>
          <w:szCs w:val="28"/>
          <w:lang w:val="ro-RO"/>
        </w:rPr>
      </w:pPr>
    </w:p>
    <w:p w:rsidR="00A25A92" w:rsidRPr="00560188" w:rsidRDefault="00A25A92" w:rsidP="006977BE">
      <w:pPr>
        <w:rPr>
          <w:sz w:val="28"/>
          <w:szCs w:val="28"/>
          <w:lang w:val="ro-RO"/>
        </w:rPr>
      </w:pPr>
    </w:p>
    <w:p w:rsidR="00CE58AE" w:rsidRPr="00560188" w:rsidRDefault="00CE58AE" w:rsidP="006977BE">
      <w:pPr>
        <w:rPr>
          <w:sz w:val="28"/>
          <w:szCs w:val="28"/>
          <w:lang w:val="ro-RO"/>
        </w:rPr>
      </w:pPr>
    </w:p>
    <w:p w:rsidR="00CE58AE" w:rsidRPr="00560188" w:rsidRDefault="00CE58AE" w:rsidP="006977BE">
      <w:pPr>
        <w:rPr>
          <w:sz w:val="28"/>
          <w:szCs w:val="28"/>
          <w:lang w:val="ro-RO"/>
        </w:rPr>
      </w:pPr>
    </w:p>
    <w:p w:rsidR="00CE58AE" w:rsidRPr="00560188" w:rsidRDefault="00CE58AE" w:rsidP="006977BE">
      <w:pPr>
        <w:rPr>
          <w:sz w:val="28"/>
          <w:szCs w:val="28"/>
          <w:lang w:val="ro-RO"/>
        </w:rPr>
      </w:pPr>
    </w:p>
    <w:p w:rsidR="00CE58AE" w:rsidRPr="00560188" w:rsidRDefault="00CE58AE" w:rsidP="006977BE">
      <w:pPr>
        <w:rPr>
          <w:sz w:val="28"/>
          <w:szCs w:val="28"/>
          <w:lang w:val="ro-RO"/>
        </w:rPr>
      </w:pPr>
    </w:p>
    <w:p w:rsidR="00CE58AE" w:rsidRPr="00560188" w:rsidRDefault="00CE58AE" w:rsidP="006977BE">
      <w:pPr>
        <w:rPr>
          <w:sz w:val="28"/>
          <w:szCs w:val="28"/>
          <w:lang w:val="ro-RO"/>
        </w:rPr>
      </w:pPr>
    </w:p>
    <w:p w:rsidR="007745F7" w:rsidRPr="00560188" w:rsidRDefault="007745F7" w:rsidP="006977BE">
      <w:pPr>
        <w:rPr>
          <w:sz w:val="28"/>
          <w:szCs w:val="28"/>
          <w:lang w:val="ro-RO"/>
        </w:rPr>
      </w:pPr>
    </w:p>
    <w:p w:rsidR="00CE58AE" w:rsidRPr="003F32DD" w:rsidRDefault="00CE58AE" w:rsidP="00CE58AE">
      <w:pPr>
        <w:jc w:val="center"/>
        <w:rPr>
          <w:b/>
          <w:sz w:val="28"/>
          <w:szCs w:val="28"/>
          <w:lang w:val="ro-RO"/>
        </w:rPr>
      </w:pPr>
      <w:r w:rsidRPr="003F32DD">
        <w:rPr>
          <w:b/>
          <w:sz w:val="28"/>
          <w:szCs w:val="28"/>
          <w:lang w:val="ro-RO"/>
        </w:rPr>
        <w:lastRenderedPageBreak/>
        <w:t>CAPITOLUL 2</w:t>
      </w:r>
    </w:p>
    <w:p w:rsidR="00CE58AE" w:rsidRPr="0084193A" w:rsidRDefault="00CE58AE" w:rsidP="00CE58AE">
      <w:pPr>
        <w:pBdr>
          <w:bottom w:val="single" w:sz="12" w:space="1" w:color="auto"/>
        </w:pBdr>
        <w:jc w:val="center"/>
        <w:rPr>
          <w:b/>
          <w:sz w:val="40"/>
          <w:szCs w:val="40"/>
          <w:lang w:val="ro-RO"/>
        </w:rPr>
      </w:pPr>
      <w:r w:rsidRPr="0084193A">
        <w:rPr>
          <w:b/>
          <w:sz w:val="40"/>
          <w:szCs w:val="40"/>
          <w:lang w:val="ro-RO"/>
        </w:rPr>
        <w:t>UTILIZAREA SISTEMULUI DIN CONSOLA SICSTUS</w:t>
      </w:r>
    </w:p>
    <w:p w:rsidR="00DE039C" w:rsidRPr="00A25A92" w:rsidRDefault="00DE039C" w:rsidP="006977BE">
      <w:pPr>
        <w:rPr>
          <w:sz w:val="28"/>
          <w:szCs w:val="28"/>
          <w:lang w:val="ro-RO"/>
        </w:rPr>
      </w:pPr>
    </w:p>
    <w:p w:rsidR="00CE58AE" w:rsidRPr="00A25A92" w:rsidRDefault="00DE039C" w:rsidP="006977BE">
      <w:pPr>
        <w:rPr>
          <w:sz w:val="28"/>
          <w:szCs w:val="28"/>
          <w:lang w:val="ro-RO"/>
        </w:rPr>
      </w:pPr>
      <w:r w:rsidRPr="00A25A92">
        <w:rPr>
          <w:sz w:val="28"/>
          <w:szCs w:val="28"/>
          <w:lang w:val="ro-RO"/>
        </w:rPr>
        <w:t>Primul pas este de a deschide consola SICStus.</w:t>
      </w:r>
    </w:p>
    <w:p w:rsidR="00DE039C" w:rsidRPr="0084193A" w:rsidRDefault="00DE039C" w:rsidP="006977BE">
      <w:pPr>
        <w:rPr>
          <w:sz w:val="28"/>
          <w:lang w:val="ro-RO"/>
        </w:rPr>
      </w:pPr>
    </w:p>
    <w:p w:rsidR="00DE039C" w:rsidRPr="0084193A" w:rsidRDefault="00DE039C" w:rsidP="006977BE">
      <w:pPr>
        <w:rPr>
          <w:sz w:val="28"/>
          <w:lang w:val="ro-RO"/>
        </w:rPr>
      </w:pPr>
      <w:r w:rsidRPr="0084193A">
        <w:rPr>
          <w:noProof/>
          <w:lang w:val="ro-RO" w:eastAsia="ro-RO"/>
        </w:rPr>
        <w:drawing>
          <wp:inline distT="0" distB="0" distL="0" distR="0" wp14:anchorId="1B3F12BB" wp14:editId="5DBE5038">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47365"/>
                    </a:xfrm>
                    <a:prstGeom prst="rect">
                      <a:avLst/>
                    </a:prstGeom>
                  </pic:spPr>
                </pic:pic>
              </a:graphicData>
            </a:graphic>
          </wp:inline>
        </w:drawing>
      </w:r>
    </w:p>
    <w:p w:rsidR="00DE039C" w:rsidRPr="0084193A" w:rsidRDefault="00DE039C" w:rsidP="006977BE">
      <w:pPr>
        <w:rPr>
          <w:sz w:val="28"/>
          <w:lang w:val="ro-RO"/>
        </w:rPr>
      </w:pPr>
    </w:p>
    <w:p w:rsidR="00CE58AE" w:rsidRPr="0084193A" w:rsidRDefault="00DE039C" w:rsidP="006977BE">
      <w:pPr>
        <w:rPr>
          <w:sz w:val="28"/>
          <w:lang w:val="ro-RO"/>
        </w:rPr>
      </w:pPr>
      <w:r w:rsidRPr="0084193A">
        <w:rPr>
          <w:sz w:val="28"/>
          <w:lang w:val="ro-RO"/>
        </w:rPr>
        <w:t>După aceea, din meniul File, se selectează Working Directory.</w:t>
      </w:r>
    </w:p>
    <w:p w:rsidR="00CA7C55" w:rsidRPr="0084193A" w:rsidRDefault="00CA7C55" w:rsidP="006977BE">
      <w:pPr>
        <w:rPr>
          <w:sz w:val="28"/>
          <w:lang w:val="ro-RO"/>
        </w:rPr>
      </w:pPr>
    </w:p>
    <w:p w:rsidR="00CA7C55" w:rsidRPr="0084193A" w:rsidRDefault="00DE039C" w:rsidP="006977BE">
      <w:pPr>
        <w:rPr>
          <w:sz w:val="28"/>
          <w:lang w:val="ro-RO"/>
        </w:rPr>
      </w:pPr>
      <w:r w:rsidRPr="0084193A">
        <w:rPr>
          <w:noProof/>
          <w:lang w:val="ro-RO" w:eastAsia="ro-RO"/>
        </w:rPr>
        <w:drawing>
          <wp:inline distT="0" distB="0" distL="0" distR="0" wp14:anchorId="69186EB3" wp14:editId="695BBA9E">
            <wp:extent cx="5949538" cy="2992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9595"/>
                    </a:xfrm>
                    <a:prstGeom prst="rect">
                      <a:avLst/>
                    </a:prstGeom>
                  </pic:spPr>
                </pic:pic>
              </a:graphicData>
            </a:graphic>
          </wp:inline>
        </w:drawing>
      </w:r>
    </w:p>
    <w:p w:rsidR="00DE039C" w:rsidRPr="0084193A" w:rsidRDefault="00DE039C" w:rsidP="006977BE">
      <w:pPr>
        <w:rPr>
          <w:sz w:val="28"/>
          <w:lang w:val="ro-RO"/>
        </w:rPr>
      </w:pPr>
      <w:r w:rsidRPr="0084193A">
        <w:rPr>
          <w:sz w:val="28"/>
          <w:lang w:val="ro-RO"/>
        </w:rPr>
        <w:t>Se alege directorul în care se află sistemul expert.</w:t>
      </w:r>
    </w:p>
    <w:p w:rsidR="00DE039C" w:rsidRPr="0084193A" w:rsidRDefault="00DE039C" w:rsidP="006977BE">
      <w:pPr>
        <w:rPr>
          <w:sz w:val="28"/>
          <w:lang w:val="ro-RO"/>
        </w:rPr>
      </w:pPr>
    </w:p>
    <w:p w:rsidR="00DE039C" w:rsidRPr="0084193A" w:rsidRDefault="00DE039C" w:rsidP="006977BE">
      <w:pPr>
        <w:rPr>
          <w:sz w:val="28"/>
          <w:lang w:val="ro-RO"/>
        </w:rPr>
      </w:pPr>
      <w:r w:rsidRPr="0084193A">
        <w:rPr>
          <w:noProof/>
          <w:lang w:val="ro-RO" w:eastAsia="ro-RO"/>
        </w:rPr>
        <w:drawing>
          <wp:inline distT="0" distB="0" distL="0" distR="0" wp14:anchorId="7F132752" wp14:editId="1CD87285">
            <wp:extent cx="5943600" cy="3020695"/>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20695"/>
                    </a:xfrm>
                    <a:prstGeom prst="rect">
                      <a:avLst/>
                    </a:prstGeom>
                    <a:ln>
                      <a:solidFill>
                        <a:schemeClr val="tx2">
                          <a:lumMod val="40000"/>
                          <a:lumOff val="60000"/>
                        </a:schemeClr>
                      </a:solidFill>
                    </a:ln>
                  </pic:spPr>
                </pic:pic>
              </a:graphicData>
            </a:graphic>
          </wp:inline>
        </w:drawing>
      </w:r>
    </w:p>
    <w:p w:rsidR="00DE039C" w:rsidRPr="0084193A" w:rsidRDefault="00DE039C" w:rsidP="006977BE">
      <w:pPr>
        <w:rPr>
          <w:sz w:val="28"/>
          <w:lang w:val="ro-RO"/>
        </w:rPr>
      </w:pPr>
    </w:p>
    <w:p w:rsidR="00DE039C" w:rsidRPr="0084193A" w:rsidRDefault="00DE039C" w:rsidP="006977BE">
      <w:pPr>
        <w:rPr>
          <w:sz w:val="28"/>
          <w:lang w:val="ro-RO"/>
        </w:rPr>
      </w:pPr>
    </w:p>
    <w:p w:rsidR="009A7764" w:rsidRPr="0084193A" w:rsidRDefault="00DE039C" w:rsidP="00F64981">
      <w:pPr>
        <w:ind w:firstLine="720"/>
        <w:rPr>
          <w:sz w:val="28"/>
          <w:lang w:val="ro-RO"/>
        </w:rPr>
      </w:pPr>
      <w:r w:rsidRPr="0084193A">
        <w:rPr>
          <w:sz w:val="28"/>
          <w:lang w:val="ro-RO"/>
        </w:rPr>
        <w:t xml:space="preserve">După ce Working Directory a fost setat, trebuie consultat fișierul </w:t>
      </w:r>
      <w:r w:rsidR="009A7764" w:rsidRPr="0084193A">
        <w:rPr>
          <w:sz w:val="28"/>
          <w:lang w:val="ro-RO"/>
        </w:rPr>
        <w:t>numit sistem_expert.pl. Din meniul File, se alege Consult si apoi se selectează fișierul respectiv. După ce s-a consultat fișierul, se</w:t>
      </w:r>
      <w:r w:rsidR="00BF130A" w:rsidRPr="0084193A">
        <w:rPr>
          <w:sz w:val="28"/>
          <w:lang w:val="ro-RO"/>
        </w:rPr>
        <w:t xml:space="preserve"> tastează comanda „</w:t>
      </w:r>
      <w:r w:rsidR="009A7764" w:rsidRPr="0084193A">
        <w:rPr>
          <w:sz w:val="28"/>
          <w:lang w:val="ro-RO"/>
        </w:rPr>
        <w:t xml:space="preserve">pornire.” Apoi </w:t>
      </w:r>
      <w:r w:rsidR="00F64981" w:rsidRPr="0084193A">
        <w:rPr>
          <w:sz w:val="28"/>
          <w:lang w:val="ro-RO"/>
        </w:rPr>
        <w:t xml:space="preserve">va fi disponibil </w:t>
      </w:r>
      <w:r w:rsidR="009A7764" w:rsidRPr="0084193A">
        <w:rPr>
          <w:sz w:val="28"/>
          <w:lang w:val="ro-RO"/>
        </w:rPr>
        <w:t>meniul principal.</w:t>
      </w:r>
    </w:p>
    <w:p w:rsidR="009A7764" w:rsidRPr="0084193A" w:rsidRDefault="009A7764" w:rsidP="006977BE">
      <w:pPr>
        <w:rPr>
          <w:sz w:val="28"/>
          <w:lang w:val="ro-RO"/>
        </w:rPr>
      </w:pPr>
    </w:p>
    <w:p w:rsidR="009A7764" w:rsidRPr="0084193A" w:rsidRDefault="009A7764" w:rsidP="006977BE">
      <w:pPr>
        <w:rPr>
          <w:sz w:val="28"/>
          <w:lang w:val="ro-RO"/>
        </w:rPr>
      </w:pPr>
      <w:r w:rsidRPr="0084193A">
        <w:rPr>
          <w:noProof/>
          <w:lang w:val="ro-RO" w:eastAsia="ro-RO"/>
        </w:rPr>
        <w:drawing>
          <wp:inline distT="0" distB="0" distL="0" distR="0" wp14:anchorId="36AE2A5D" wp14:editId="529C07A7">
            <wp:extent cx="5949538" cy="3051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48913"/>
                    </a:xfrm>
                    <a:prstGeom prst="rect">
                      <a:avLst/>
                    </a:prstGeom>
                  </pic:spPr>
                </pic:pic>
              </a:graphicData>
            </a:graphic>
          </wp:inline>
        </w:drawing>
      </w:r>
    </w:p>
    <w:p w:rsidR="00923BA4" w:rsidRPr="0084193A" w:rsidRDefault="00923BA4" w:rsidP="00F64981">
      <w:pPr>
        <w:ind w:firstLine="720"/>
        <w:rPr>
          <w:sz w:val="28"/>
          <w:lang w:val="ro-RO"/>
        </w:rPr>
      </w:pPr>
      <w:r w:rsidRPr="0084193A">
        <w:rPr>
          <w:sz w:val="28"/>
          <w:lang w:val="ro-RO"/>
        </w:rPr>
        <w:lastRenderedPageBreak/>
        <w:t>Îna</w:t>
      </w:r>
      <w:r w:rsidR="00F64981" w:rsidRPr="0084193A">
        <w:rPr>
          <w:sz w:val="28"/>
          <w:lang w:val="ro-RO"/>
        </w:rPr>
        <w:t>inte de a consulta sistemul, vor trebui încărcate</w:t>
      </w:r>
      <w:r w:rsidR="00BF130A" w:rsidRPr="0084193A">
        <w:rPr>
          <w:sz w:val="28"/>
          <w:lang w:val="ro-RO"/>
        </w:rPr>
        <w:t xml:space="preserve"> două fișiere: „Rules.txt” și „S</w:t>
      </w:r>
      <w:r w:rsidRPr="0084193A">
        <w:rPr>
          <w:sz w:val="28"/>
          <w:lang w:val="ro-RO"/>
        </w:rPr>
        <w:t>o</w:t>
      </w:r>
      <w:r w:rsidR="00BF130A" w:rsidRPr="0084193A">
        <w:rPr>
          <w:sz w:val="28"/>
          <w:lang w:val="ro-RO"/>
        </w:rPr>
        <w:t>lutioninfo.txt”. Se dă comanda „</w:t>
      </w:r>
      <w:r w:rsidRPr="0084193A">
        <w:rPr>
          <w:sz w:val="28"/>
          <w:lang w:val="ro-RO"/>
        </w:rPr>
        <w:t xml:space="preserve">Incarca” și apoi sistemul va cere numele acestor două fișiere.  Dacă, din greșeală, </w:t>
      </w:r>
      <w:r w:rsidR="00F64981" w:rsidRPr="0084193A">
        <w:rPr>
          <w:sz w:val="28"/>
          <w:lang w:val="ro-RO"/>
        </w:rPr>
        <w:t>e tastat</w:t>
      </w:r>
      <w:r w:rsidRPr="0084193A">
        <w:rPr>
          <w:sz w:val="28"/>
          <w:lang w:val="ro-RO"/>
        </w:rPr>
        <w:t xml:space="preserve"> greșit numele fișierelor, sistemul va afișa un mesaj de atenționare.</w:t>
      </w:r>
    </w:p>
    <w:p w:rsidR="000358EF" w:rsidRPr="0084193A" w:rsidRDefault="000358EF" w:rsidP="006977BE">
      <w:pPr>
        <w:rPr>
          <w:sz w:val="28"/>
          <w:lang w:val="ro-RO"/>
        </w:rPr>
      </w:pPr>
    </w:p>
    <w:p w:rsidR="009A7764" w:rsidRPr="0084193A" w:rsidRDefault="009A7764" w:rsidP="006977BE">
      <w:pPr>
        <w:rPr>
          <w:sz w:val="28"/>
          <w:lang w:val="ro-RO"/>
        </w:rPr>
      </w:pPr>
      <w:r w:rsidRPr="0084193A">
        <w:rPr>
          <w:noProof/>
          <w:lang w:val="ro-RO" w:eastAsia="ro-RO"/>
        </w:rPr>
        <w:drawing>
          <wp:inline distT="0" distB="0" distL="0" distR="0" wp14:anchorId="46DE71A7" wp14:editId="5EBAE14B">
            <wp:extent cx="5943600" cy="304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47365"/>
                    </a:xfrm>
                    <a:prstGeom prst="rect">
                      <a:avLst/>
                    </a:prstGeom>
                  </pic:spPr>
                </pic:pic>
              </a:graphicData>
            </a:graphic>
          </wp:inline>
        </w:drawing>
      </w:r>
    </w:p>
    <w:p w:rsidR="00DE039C" w:rsidRPr="0084193A" w:rsidRDefault="00DE039C" w:rsidP="006977BE">
      <w:pPr>
        <w:rPr>
          <w:sz w:val="28"/>
          <w:lang w:val="ro-RO"/>
        </w:rPr>
      </w:pPr>
    </w:p>
    <w:p w:rsidR="00CE58AE" w:rsidRPr="0084193A" w:rsidRDefault="00CE58AE" w:rsidP="006977BE">
      <w:pPr>
        <w:rPr>
          <w:sz w:val="28"/>
          <w:lang w:val="ro-RO"/>
        </w:rPr>
      </w:pPr>
    </w:p>
    <w:p w:rsidR="00F64981" w:rsidRPr="0084193A" w:rsidRDefault="00F64981" w:rsidP="00F64981">
      <w:pPr>
        <w:ind w:firstLine="720"/>
        <w:rPr>
          <w:sz w:val="28"/>
          <w:lang w:val="ro-RO"/>
        </w:rPr>
      </w:pPr>
      <w:r w:rsidRPr="0084193A">
        <w:rPr>
          <w:sz w:val="28"/>
          <w:lang w:val="ro-RO"/>
        </w:rPr>
        <w:t xml:space="preserve">După ce fișierele au fost incărcate cu succes, se poate consulta sistemul. Se tastează comandă </w:t>
      </w:r>
      <w:r w:rsidR="00BF130A" w:rsidRPr="0084193A">
        <w:rPr>
          <w:sz w:val="28"/>
          <w:lang w:val="ro-RO"/>
        </w:rPr>
        <w:t>„</w:t>
      </w:r>
      <w:r w:rsidRPr="0084193A">
        <w:rPr>
          <w:sz w:val="28"/>
          <w:lang w:val="ro-RO"/>
        </w:rPr>
        <w:t xml:space="preserve">Consulta”.  </w:t>
      </w:r>
    </w:p>
    <w:p w:rsidR="00F64981" w:rsidRPr="0084193A" w:rsidRDefault="00F64981" w:rsidP="00F64981">
      <w:pPr>
        <w:rPr>
          <w:sz w:val="28"/>
          <w:lang w:val="ro-RO"/>
        </w:rPr>
      </w:pPr>
      <w:r w:rsidRPr="0084193A">
        <w:rPr>
          <w:sz w:val="28"/>
          <w:lang w:val="ro-RO"/>
        </w:rPr>
        <w:t xml:space="preserve"> </w:t>
      </w:r>
      <w:r w:rsidRPr="0084193A">
        <w:rPr>
          <w:sz w:val="28"/>
          <w:lang w:val="ro-RO"/>
        </w:rPr>
        <w:tab/>
        <w:t xml:space="preserve">Utilizatorul va primi o serie de intrebări, care vor fi utile sistemului pentru a determina conferința potrivită. Unele întrebări vor avea variante de răspuns da/nu, iar altele vor avea variante multiple. De asemenea, toate vor avea și variantele nu_stiu și nu_conteaza. Prima se folosește atunci când utilizatorul nu știe răspunsul la întrebarea respectivă, iar a doua, atunci când îi este indiferent răspunsul.  </w:t>
      </w:r>
    </w:p>
    <w:p w:rsidR="00F64981" w:rsidRPr="0084193A" w:rsidRDefault="00F64981" w:rsidP="00F64981">
      <w:pPr>
        <w:rPr>
          <w:sz w:val="28"/>
          <w:lang w:val="ro-RO"/>
        </w:rPr>
      </w:pPr>
      <w:r w:rsidRPr="0084193A">
        <w:rPr>
          <w:sz w:val="28"/>
          <w:lang w:val="ro-RO"/>
        </w:rPr>
        <w:t xml:space="preserve"> </w:t>
      </w:r>
      <w:r w:rsidRPr="0084193A">
        <w:rPr>
          <w:sz w:val="28"/>
          <w:lang w:val="ro-RO"/>
        </w:rPr>
        <w:tab/>
        <w:t xml:space="preserve">În cazul în care utilizatorul nu este sigur de răspunsul la întrebare, se poate </w:t>
      </w:r>
    </w:p>
    <w:p w:rsidR="00F64981" w:rsidRPr="0084193A" w:rsidRDefault="00F64981" w:rsidP="00F64981">
      <w:pPr>
        <w:rPr>
          <w:sz w:val="28"/>
          <w:lang w:val="ro-RO"/>
        </w:rPr>
      </w:pPr>
      <w:r w:rsidRPr="0084193A">
        <w:rPr>
          <w:sz w:val="28"/>
          <w:lang w:val="ro-RO"/>
        </w:rPr>
        <w:t xml:space="preserve"> scrie și factorul de certitudine la final, care reprezintă cătă încredere are utilizatorul în răspunsul său. </w:t>
      </w:r>
      <w:r w:rsidR="004A10C6" w:rsidRPr="0084193A">
        <w:rPr>
          <w:sz w:val="28"/>
          <w:lang w:val="ro-RO"/>
        </w:rPr>
        <w:t>Factorul de certitudine are valori între 0 și 100</w:t>
      </w:r>
      <w:r w:rsidR="00353A78" w:rsidRPr="0084193A">
        <w:rPr>
          <w:sz w:val="28"/>
          <w:lang w:val="ro-RO"/>
        </w:rPr>
        <w:t>.</w:t>
      </w:r>
      <w:r w:rsidRPr="0084193A">
        <w:rPr>
          <w:sz w:val="28"/>
          <w:lang w:val="ro-RO"/>
        </w:rPr>
        <w:t xml:space="preserve"> </w:t>
      </w:r>
      <w:r w:rsidR="004A10C6" w:rsidRPr="0084193A">
        <w:rPr>
          <w:sz w:val="28"/>
          <w:lang w:val="ro-RO"/>
        </w:rPr>
        <w:t xml:space="preserve">De exemplu, </w:t>
      </w:r>
      <w:r w:rsidR="00353A78" w:rsidRPr="0084193A">
        <w:rPr>
          <w:sz w:val="28"/>
          <w:lang w:val="ro-RO"/>
        </w:rPr>
        <w:t xml:space="preserve">un răspuns poate fi </w:t>
      </w:r>
      <w:r w:rsidR="00BF130A" w:rsidRPr="0084193A">
        <w:rPr>
          <w:sz w:val="28"/>
          <w:lang w:val="ro-RO"/>
        </w:rPr>
        <w:t>„</w:t>
      </w:r>
      <w:r w:rsidR="004A10C6" w:rsidRPr="0084193A">
        <w:rPr>
          <w:sz w:val="28"/>
          <w:lang w:val="ro-RO"/>
        </w:rPr>
        <w:t>da fc 90”</w:t>
      </w:r>
      <w:r w:rsidR="00353A78" w:rsidRPr="0084193A">
        <w:rPr>
          <w:sz w:val="28"/>
          <w:lang w:val="ro-RO"/>
        </w:rPr>
        <w:t>. Dacă nu se specifică factorul de certi</w:t>
      </w:r>
      <w:r w:rsidR="00BF130A" w:rsidRPr="0084193A">
        <w:rPr>
          <w:sz w:val="28"/>
          <w:lang w:val="ro-RO"/>
        </w:rPr>
        <w:t>tudine, și se răspunde doar cu „</w:t>
      </w:r>
      <w:r w:rsidR="00353A78" w:rsidRPr="0084193A">
        <w:rPr>
          <w:sz w:val="28"/>
          <w:lang w:val="ro-RO"/>
        </w:rPr>
        <w:t>da”, atunci e sistemul va atribui automat un factor de certitudine de 100.</w:t>
      </w:r>
    </w:p>
    <w:p w:rsidR="000358EF" w:rsidRPr="0084193A" w:rsidRDefault="00F64981" w:rsidP="00F64981">
      <w:pPr>
        <w:rPr>
          <w:sz w:val="28"/>
          <w:lang w:val="ro-RO"/>
        </w:rPr>
      </w:pPr>
      <w:r w:rsidRPr="0084193A">
        <w:rPr>
          <w:sz w:val="28"/>
          <w:lang w:val="ro-RO"/>
        </w:rPr>
        <w:t xml:space="preserve">  </w:t>
      </w:r>
    </w:p>
    <w:p w:rsidR="000358EF" w:rsidRPr="0084193A" w:rsidRDefault="000358EF" w:rsidP="000358EF">
      <w:pPr>
        <w:rPr>
          <w:sz w:val="28"/>
          <w:lang w:val="ro-RO"/>
        </w:rPr>
      </w:pPr>
    </w:p>
    <w:p w:rsidR="00353A78" w:rsidRPr="0084193A" w:rsidRDefault="00CA7C55" w:rsidP="000358EF">
      <w:pPr>
        <w:rPr>
          <w:sz w:val="28"/>
          <w:lang w:val="ro-RO"/>
        </w:rPr>
      </w:pPr>
      <w:r w:rsidRPr="0084193A">
        <w:rPr>
          <w:noProof/>
          <w:lang w:val="ro-RO" w:eastAsia="ro-RO"/>
        </w:rPr>
        <w:lastRenderedPageBreak/>
        <w:drawing>
          <wp:inline distT="0" distB="0" distL="0" distR="0" wp14:anchorId="4261DAFB" wp14:editId="3F1A95C4">
            <wp:extent cx="5943600" cy="646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467475"/>
                    </a:xfrm>
                    <a:prstGeom prst="rect">
                      <a:avLst/>
                    </a:prstGeom>
                  </pic:spPr>
                </pic:pic>
              </a:graphicData>
            </a:graphic>
          </wp:inline>
        </w:drawing>
      </w:r>
    </w:p>
    <w:p w:rsidR="00353A78" w:rsidRPr="0084193A" w:rsidRDefault="00353A78" w:rsidP="000358EF">
      <w:pPr>
        <w:rPr>
          <w:sz w:val="28"/>
          <w:lang w:val="ro-RO"/>
        </w:rPr>
      </w:pPr>
    </w:p>
    <w:p w:rsidR="00CA7C55" w:rsidRPr="0084193A" w:rsidRDefault="00CA7C55" w:rsidP="00353A78">
      <w:pPr>
        <w:ind w:firstLine="720"/>
        <w:rPr>
          <w:sz w:val="28"/>
          <w:lang w:val="ro-RO"/>
        </w:rPr>
      </w:pPr>
    </w:p>
    <w:p w:rsidR="00CA7C55" w:rsidRPr="0084193A" w:rsidRDefault="00CA7C55" w:rsidP="00353A78">
      <w:pPr>
        <w:ind w:firstLine="720"/>
        <w:rPr>
          <w:sz w:val="28"/>
          <w:lang w:val="ro-RO"/>
        </w:rPr>
      </w:pPr>
    </w:p>
    <w:p w:rsidR="00CA7C55" w:rsidRPr="0084193A" w:rsidRDefault="00CA7C55" w:rsidP="00353A78">
      <w:pPr>
        <w:ind w:firstLine="720"/>
        <w:rPr>
          <w:sz w:val="28"/>
          <w:lang w:val="ro-RO"/>
        </w:rPr>
      </w:pPr>
    </w:p>
    <w:p w:rsidR="00CA7C55" w:rsidRPr="0084193A" w:rsidRDefault="00CA7C55" w:rsidP="00353A78">
      <w:pPr>
        <w:ind w:firstLine="720"/>
        <w:rPr>
          <w:sz w:val="28"/>
          <w:lang w:val="ro-RO"/>
        </w:rPr>
      </w:pPr>
    </w:p>
    <w:p w:rsidR="00CA7C55" w:rsidRPr="0084193A" w:rsidRDefault="00CA7C55" w:rsidP="00353A78">
      <w:pPr>
        <w:ind w:firstLine="720"/>
        <w:rPr>
          <w:sz w:val="28"/>
          <w:lang w:val="ro-RO"/>
        </w:rPr>
      </w:pPr>
    </w:p>
    <w:p w:rsidR="00CA7C55" w:rsidRPr="0084193A" w:rsidRDefault="00CA7C55" w:rsidP="00CA7C55">
      <w:pPr>
        <w:rPr>
          <w:sz w:val="28"/>
          <w:lang w:val="ro-RO"/>
        </w:rPr>
      </w:pPr>
    </w:p>
    <w:p w:rsidR="00353A78" w:rsidRPr="0084193A" w:rsidRDefault="00353A78" w:rsidP="00CA7C55">
      <w:pPr>
        <w:ind w:firstLine="720"/>
        <w:rPr>
          <w:sz w:val="28"/>
          <w:lang w:val="ro-RO"/>
        </w:rPr>
      </w:pPr>
      <w:r w:rsidRPr="0084193A">
        <w:rPr>
          <w:sz w:val="28"/>
          <w:lang w:val="ro-RO"/>
        </w:rPr>
        <w:lastRenderedPageBreak/>
        <w:t>După ce utilizatorul răspunde la toate întrebările, acesta va fi întrebat dacă dorește o afișare detaliată a rezultatelor. O afișare detaliată presupune toate informațiile despre conferința respectivă (nume, data, descriere, domeniu, locație), spre deosebire de o afișare sumară care reprezintă doar numele conferințelor. Toate rezultatele vor avea un factor de certitudine asociat, conferința cu factorul cel mai mare fiind cea mai potrivită pentru utilizator.</w:t>
      </w:r>
    </w:p>
    <w:p w:rsidR="00271393" w:rsidRPr="0084193A" w:rsidRDefault="00271393" w:rsidP="00271393">
      <w:pPr>
        <w:rPr>
          <w:sz w:val="28"/>
          <w:lang w:val="ro-RO"/>
        </w:rPr>
      </w:pPr>
      <w:r w:rsidRPr="0084193A">
        <w:rPr>
          <w:sz w:val="28"/>
          <w:lang w:val="ro-RO"/>
        </w:rPr>
        <w:t>După afișarea soluțiilor, utilizatorul este readus la meniul principal.</w:t>
      </w:r>
    </w:p>
    <w:p w:rsidR="00353A78" w:rsidRPr="0084193A" w:rsidRDefault="00353A78" w:rsidP="000358EF">
      <w:pPr>
        <w:rPr>
          <w:sz w:val="28"/>
          <w:lang w:val="ro-RO"/>
        </w:rPr>
      </w:pPr>
    </w:p>
    <w:p w:rsidR="00F36168" w:rsidRPr="0084193A" w:rsidRDefault="00F36168" w:rsidP="00F36168">
      <w:pPr>
        <w:ind w:firstLine="720"/>
        <w:rPr>
          <w:sz w:val="28"/>
          <w:lang w:val="ro-RO"/>
        </w:rPr>
      </w:pPr>
      <w:r w:rsidRPr="0084193A">
        <w:rPr>
          <w:sz w:val="28"/>
          <w:lang w:val="ro-RO"/>
        </w:rPr>
        <w:t xml:space="preserve">Dacă utilizatorul dorește să </w:t>
      </w:r>
      <w:r w:rsidR="000126B1" w:rsidRPr="0084193A">
        <w:rPr>
          <w:sz w:val="28"/>
          <w:lang w:val="ro-RO"/>
        </w:rPr>
        <w:t>afle</w:t>
      </w:r>
      <w:r w:rsidRPr="0084193A">
        <w:rPr>
          <w:sz w:val="28"/>
          <w:lang w:val="ro-RO"/>
        </w:rPr>
        <w:t xml:space="preserve"> cum a ajuns sistemul la soluția finală, o poate face tastând comanda </w:t>
      </w:r>
      <w:r w:rsidR="00BF130A" w:rsidRPr="0084193A">
        <w:rPr>
          <w:sz w:val="28"/>
          <w:lang w:val="ro-RO"/>
        </w:rPr>
        <w:t>„</w:t>
      </w:r>
      <w:r w:rsidRPr="0084193A">
        <w:rPr>
          <w:sz w:val="28"/>
          <w:lang w:val="ro-RO"/>
        </w:rPr>
        <w:t>Cum”, în meniul principal. Apoi, sistemul va cere scopul pentru care va afișa demonstrația. Formatul este cel din figura de mai jos.</w:t>
      </w:r>
    </w:p>
    <w:p w:rsidR="00F36168" w:rsidRPr="0084193A" w:rsidRDefault="00F36168" w:rsidP="00F36168">
      <w:pPr>
        <w:ind w:firstLine="720"/>
        <w:rPr>
          <w:sz w:val="28"/>
          <w:lang w:val="ro-RO"/>
        </w:rPr>
      </w:pPr>
    </w:p>
    <w:p w:rsidR="00F36168" w:rsidRPr="0084193A" w:rsidRDefault="00F36168" w:rsidP="000358EF">
      <w:pPr>
        <w:rPr>
          <w:sz w:val="28"/>
          <w:lang w:val="ro-RO"/>
        </w:rPr>
      </w:pPr>
      <w:r w:rsidRPr="0084193A">
        <w:rPr>
          <w:noProof/>
          <w:lang w:val="ro-RO" w:eastAsia="ro-RO"/>
        </w:rPr>
        <w:drawing>
          <wp:inline distT="0" distB="0" distL="0" distR="0" wp14:anchorId="79F05E16" wp14:editId="155662B0">
            <wp:extent cx="5943600" cy="545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454650"/>
                    </a:xfrm>
                    <a:prstGeom prst="rect">
                      <a:avLst/>
                    </a:prstGeom>
                  </pic:spPr>
                </pic:pic>
              </a:graphicData>
            </a:graphic>
          </wp:inline>
        </w:drawing>
      </w:r>
    </w:p>
    <w:p w:rsidR="000358EF" w:rsidRPr="0084193A" w:rsidRDefault="000126B1" w:rsidP="00BA7CB3">
      <w:pPr>
        <w:ind w:firstLine="720"/>
        <w:rPr>
          <w:sz w:val="28"/>
          <w:lang w:val="ro-RO"/>
        </w:rPr>
      </w:pPr>
      <w:r w:rsidRPr="0084193A">
        <w:rPr>
          <w:sz w:val="28"/>
          <w:lang w:val="ro-RO"/>
        </w:rPr>
        <w:lastRenderedPageBreak/>
        <w:t xml:space="preserve">Demonstrația reprezintă inferențele făcute de sistem pe baza regulilor și a premiselor acestora.  </w:t>
      </w:r>
      <w:r w:rsidR="004B3A50" w:rsidRPr="0084193A">
        <w:rPr>
          <w:sz w:val="28"/>
          <w:lang w:val="ro-RO"/>
        </w:rPr>
        <w:t>După afișarea demonstrației, utilizatorul revine la meniul principal.</w:t>
      </w:r>
    </w:p>
    <w:p w:rsidR="004B3A50" w:rsidRPr="0084193A" w:rsidRDefault="004B3A50" w:rsidP="000358EF">
      <w:pPr>
        <w:rPr>
          <w:sz w:val="28"/>
          <w:lang w:val="ro-RO"/>
        </w:rPr>
      </w:pPr>
    </w:p>
    <w:p w:rsidR="00BA7CB3" w:rsidRPr="0084193A" w:rsidRDefault="00BA7CB3" w:rsidP="00BA7CB3">
      <w:pPr>
        <w:ind w:firstLine="720"/>
        <w:rPr>
          <w:sz w:val="28"/>
          <w:lang w:val="ro-RO"/>
        </w:rPr>
      </w:pPr>
      <w:r w:rsidRPr="0084193A">
        <w:rPr>
          <w:sz w:val="28"/>
          <w:lang w:val="ro-RO"/>
        </w:rPr>
        <w:t xml:space="preserve">O altă </w:t>
      </w:r>
      <w:r w:rsidR="00BF130A" w:rsidRPr="0084193A">
        <w:rPr>
          <w:sz w:val="28"/>
          <w:lang w:val="ro-RO"/>
        </w:rPr>
        <w:t>opțiune prezentă în meniu este „</w:t>
      </w:r>
      <w:r w:rsidRPr="0084193A">
        <w:rPr>
          <w:sz w:val="28"/>
          <w:lang w:val="ro-RO"/>
        </w:rPr>
        <w:t>Afisare_fapte”. Această comandă afișează toate faptele prezente în baza de cunoștințe, după consultarea sistemului expert. Faptele sunt reprezentate sub forma (Atribut,Valoare) – Factor de certitudine.</w:t>
      </w:r>
    </w:p>
    <w:p w:rsidR="00BA7CB3" w:rsidRPr="0084193A" w:rsidRDefault="00BA7CB3" w:rsidP="00BA7CB3">
      <w:pPr>
        <w:ind w:firstLine="720"/>
        <w:rPr>
          <w:sz w:val="28"/>
          <w:lang w:val="ro-RO"/>
        </w:rPr>
      </w:pPr>
    </w:p>
    <w:p w:rsidR="00BA7CB3" w:rsidRPr="0084193A" w:rsidRDefault="00BA7CB3" w:rsidP="000358EF">
      <w:pPr>
        <w:rPr>
          <w:sz w:val="28"/>
          <w:lang w:val="ro-RO"/>
        </w:rPr>
      </w:pPr>
      <w:r w:rsidRPr="0084193A">
        <w:rPr>
          <w:noProof/>
          <w:lang w:val="ro-RO" w:eastAsia="ro-RO"/>
        </w:rPr>
        <w:drawing>
          <wp:inline distT="0" distB="0" distL="0" distR="0" wp14:anchorId="2E14B49C" wp14:editId="6B6180C3">
            <wp:extent cx="5943600" cy="427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73550"/>
                    </a:xfrm>
                    <a:prstGeom prst="rect">
                      <a:avLst/>
                    </a:prstGeom>
                  </pic:spPr>
                </pic:pic>
              </a:graphicData>
            </a:graphic>
          </wp:inline>
        </w:drawing>
      </w:r>
    </w:p>
    <w:p w:rsidR="00BA7CB3" w:rsidRPr="0084193A" w:rsidRDefault="00BA7CB3"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0358EF" w:rsidRPr="0084193A" w:rsidRDefault="009631BB" w:rsidP="005168DD">
      <w:pPr>
        <w:ind w:firstLine="720"/>
        <w:rPr>
          <w:sz w:val="28"/>
          <w:lang w:val="ro-RO"/>
        </w:rPr>
      </w:pPr>
      <w:r w:rsidRPr="0084193A">
        <w:rPr>
          <w:sz w:val="28"/>
          <w:lang w:val="ro-RO"/>
        </w:rPr>
        <w:lastRenderedPageBreak/>
        <w:t>De asemenea, în meniul</w:t>
      </w:r>
      <w:r w:rsidR="00BF130A" w:rsidRPr="0084193A">
        <w:rPr>
          <w:sz w:val="28"/>
          <w:lang w:val="ro-RO"/>
        </w:rPr>
        <w:t xml:space="preserve"> principal, există și opțiunea „</w:t>
      </w:r>
      <w:r w:rsidRPr="0084193A">
        <w:rPr>
          <w:sz w:val="28"/>
          <w:lang w:val="ro-RO"/>
        </w:rPr>
        <w:t>Calendar”. Această funcționalitate oferă utilizatorului posibilitatea de a vedea, pentru un anumit domeniu, numărul de conferințe care se desfășoară într-o anumită lună a anului.</w:t>
      </w:r>
    </w:p>
    <w:p w:rsidR="000358EF" w:rsidRPr="0084193A" w:rsidRDefault="000358EF" w:rsidP="000358EF">
      <w:pPr>
        <w:rPr>
          <w:sz w:val="28"/>
          <w:lang w:val="ro-RO"/>
        </w:rPr>
      </w:pPr>
    </w:p>
    <w:p w:rsidR="000358EF" w:rsidRPr="0084193A" w:rsidRDefault="005168DD" w:rsidP="000358EF">
      <w:pPr>
        <w:rPr>
          <w:sz w:val="28"/>
          <w:lang w:val="ro-RO"/>
        </w:rPr>
      </w:pPr>
      <w:r w:rsidRPr="0084193A">
        <w:rPr>
          <w:noProof/>
          <w:lang w:val="ro-RO" w:eastAsia="ro-RO"/>
        </w:rPr>
        <w:drawing>
          <wp:inline distT="0" distB="0" distL="0" distR="0" wp14:anchorId="1695AC9B" wp14:editId="070B8237">
            <wp:extent cx="5943600" cy="2878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78455"/>
                    </a:xfrm>
                    <a:prstGeom prst="rect">
                      <a:avLst/>
                    </a:prstGeom>
                  </pic:spPr>
                </pic:pic>
              </a:graphicData>
            </a:graphic>
          </wp:inline>
        </w:drawing>
      </w:r>
    </w:p>
    <w:p w:rsidR="000358EF" w:rsidRPr="0084193A" w:rsidRDefault="000358EF" w:rsidP="000358EF">
      <w:pPr>
        <w:rPr>
          <w:sz w:val="28"/>
          <w:lang w:val="ro-RO"/>
        </w:rPr>
      </w:pPr>
    </w:p>
    <w:p w:rsidR="000358EF" w:rsidRPr="0084193A" w:rsidRDefault="000358EF" w:rsidP="000358EF">
      <w:pPr>
        <w:rPr>
          <w:sz w:val="28"/>
          <w:lang w:val="ro-RO"/>
        </w:rPr>
      </w:pPr>
    </w:p>
    <w:p w:rsidR="00673DB0" w:rsidRPr="0084193A" w:rsidRDefault="00673DB0" w:rsidP="00673DB0">
      <w:pPr>
        <w:ind w:firstLine="720"/>
        <w:rPr>
          <w:sz w:val="28"/>
          <w:lang w:val="ro-RO"/>
        </w:rPr>
      </w:pPr>
      <w:r w:rsidRPr="0084193A">
        <w:rPr>
          <w:sz w:val="28"/>
          <w:lang w:val="ro-RO"/>
        </w:rPr>
        <w:t>Pentru a putea consulta, din nou, sistemul, trebuie șterse faptele prezente în baza de cunoștințe. Aceasta se face p</w:t>
      </w:r>
      <w:r w:rsidR="00BF130A" w:rsidRPr="0084193A">
        <w:rPr>
          <w:sz w:val="28"/>
          <w:lang w:val="ro-RO"/>
        </w:rPr>
        <w:t>rin comanda „</w:t>
      </w:r>
      <w:r w:rsidRPr="0084193A">
        <w:rPr>
          <w:sz w:val="28"/>
          <w:lang w:val="ro-RO"/>
        </w:rPr>
        <w:t xml:space="preserve">Reinitiaza”, care șterge memoria sistemului în legătură cu consultarea anterioară. </w:t>
      </w:r>
    </w:p>
    <w:p w:rsidR="00673DB0" w:rsidRPr="0084193A" w:rsidRDefault="00673DB0" w:rsidP="00673DB0">
      <w:pPr>
        <w:rPr>
          <w:sz w:val="28"/>
          <w:lang w:val="ro-RO"/>
        </w:rPr>
      </w:pPr>
      <w:r w:rsidRPr="0084193A">
        <w:rPr>
          <w:sz w:val="28"/>
          <w:lang w:val="ro-RO"/>
        </w:rPr>
        <w:t xml:space="preserve">  </w:t>
      </w:r>
    </w:p>
    <w:p w:rsidR="00673DB0" w:rsidRPr="0084193A" w:rsidRDefault="00673DB0" w:rsidP="00673DB0">
      <w:pPr>
        <w:ind w:firstLine="720"/>
        <w:rPr>
          <w:sz w:val="28"/>
          <w:lang w:val="ro-RO"/>
        </w:rPr>
      </w:pPr>
      <w:r w:rsidRPr="0084193A">
        <w:rPr>
          <w:sz w:val="28"/>
          <w:lang w:val="ro-RO"/>
        </w:rPr>
        <w:t xml:space="preserve"> Pentru a ieși din sistemu</w:t>
      </w:r>
      <w:r w:rsidR="00FC07C5" w:rsidRPr="0084193A">
        <w:rPr>
          <w:sz w:val="28"/>
          <w:lang w:val="ro-RO"/>
        </w:rPr>
        <w:t>l expert, se folosește comanda „</w:t>
      </w:r>
      <w:r w:rsidRPr="0084193A">
        <w:rPr>
          <w:sz w:val="28"/>
          <w:lang w:val="ro-RO"/>
        </w:rPr>
        <w:t>Iesire”. După ce sistemul a fost oprit, se poate porni cu comanda “pornire.” și consultat din nou, fără a mai fi n</w:t>
      </w:r>
      <w:r w:rsidR="00FC07C5" w:rsidRPr="0084193A">
        <w:rPr>
          <w:sz w:val="28"/>
          <w:lang w:val="ro-RO"/>
        </w:rPr>
        <w:t>evoie de încărcarea fișierelor „R</w:t>
      </w:r>
      <w:r w:rsidRPr="0084193A">
        <w:rPr>
          <w:sz w:val="28"/>
          <w:lang w:val="ro-RO"/>
        </w:rPr>
        <w:t>ules.t</w:t>
      </w:r>
      <w:r w:rsidR="00FC07C5" w:rsidRPr="0084193A">
        <w:rPr>
          <w:sz w:val="28"/>
          <w:lang w:val="ro-RO"/>
        </w:rPr>
        <w:t>xt” și „S</w:t>
      </w:r>
      <w:r w:rsidRPr="0084193A">
        <w:rPr>
          <w:sz w:val="28"/>
          <w:lang w:val="ro-RO"/>
        </w:rPr>
        <w:t xml:space="preserve">olutioninfo.txt”.  </w:t>
      </w:r>
    </w:p>
    <w:p w:rsidR="000358EF" w:rsidRPr="0084193A" w:rsidRDefault="00673DB0" w:rsidP="00673DB0">
      <w:pPr>
        <w:rPr>
          <w:sz w:val="28"/>
          <w:lang w:val="ro-RO"/>
        </w:rPr>
      </w:pPr>
      <w:r w:rsidRPr="0084193A">
        <w:rPr>
          <w:sz w:val="28"/>
          <w:lang w:val="ro-RO"/>
        </w:rPr>
        <w:t xml:space="preserve">  </w:t>
      </w:r>
    </w:p>
    <w:p w:rsidR="000358EF" w:rsidRPr="0084193A" w:rsidRDefault="000358EF"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0358EF" w:rsidRDefault="000358EF" w:rsidP="000358EF">
      <w:pPr>
        <w:rPr>
          <w:sz w:val="28"/>
          <w:lang w:val="ro-RO"/>
        </w:rPr>
      </w:pPr>
    </w:p>
    <w:p w:rsidR="0044607F" w:rsidRPr="0084193A" w:rsidRDefault="0044607F" w:rsidP="000358EF">
      <w:pPr>
        <w:rPr>
          <w:sz w:val="28"/>
          <w:lang w:val="ro-RO"/>
        </w:rPr>
      </w:pPr>
    </w:p>
    <w:p w:rsidR="000358EF" w:rsidRPr="0084193A" w:rsidRDefault="000358EF" w:rsidP="000358EF">
      <w:pPr>
        <w:rPr>
          <w:sz w:val="28"/>
          <w:lang w:val="ro-RO"/>
        </w:rPr>
      </w:pPr>
    </w:p>
    <w:p w:rsidR="000358EF" w:rsidRPr="0084193A" w:rsidRDefault="000358EF" w:rsidP="000358EF">
      <w:pPr>
        <w:rPr>
          <w:sz w:val="28"/>
          <w:lang w:val="ro-RO"/>
        </w:rPr>
      </w:pPr>
    </w:p>
    <w:p w:rsidR="00CA7C55" w:rsidRPr="0084193A" w:rsidRDefault="00CA7C55" w:rsidP="00CE58AE">
      <w:pPr>
        <w:jc w:val="center"/>
        <w:rPr>
          <w:b/>
          <w:lang w:val="ro-RO"/>
        </w:rPr>
      </w:pPr>
    </w:p>
    <w:p w:rsidR="00CA7C55" w:rsidRPr="00A25A92" w:rsidRDefault="00CA7C55" w:rsidP="00A25A92">
      <w:pPr>
        <w:rPr>
          <w:b/>
          <w:sz w:val="28"/>
          <w:szCs w:val="28"/>
          <w:lang w:val="ro-RO"/>
        </w:rPr>
      </w:pPr>
    </w:p>
    <w:p w:rsidR="00CE58AE" w:rsidRPr="00A25A92" w:rsidRDefault="00CE58AE" w:rsidP="00CE58AE">
      <w:pPr>
        <w:jc w:val="center"/>
        <w:rPr>
          <w:b/>
          <w:sz w:val="28"/>
          <w:szCs w:val="28"/>
          <w:lang w:val="ro-RO"/>
        </w:rPr>
      </w:pPr>
      <w:r w:rsidRPr="00A25A92">
        <w:rPr>
          <w:b/>
          <w:sz w:val="28"/>
          <w:szCs w:val="28"/>
          <w:lang w:val="ro-RO"/>
        </w:rPr>
        <w:lastRenderedPageBreak/>
        <w:t>CAPITOLUL 3</w:t>
      </w:r>
    </w:p>
    <w:p w:rsidR="00CE58AE" w:rsidRPr="0084193A" w:rsidRDefault="00CE58AE" w:rsidP="00CE58AE">
      <w:pPr>
        <w:pBdr>
          <w:bottom w:val="single" w:sz="12" w:space="1" w:color="auto"/>
        </w:pBdr>
        <w:jc w:val="center"/>
        <w:rPr>
          <w:b/>
          <w:sz w:val="40"/>
          <w:szCs w:val="40"/>
          <w:lang w:val="ro-RO"/>
        </w:rPr>
      </w:pPr>
      <w:r w:rsidRPr="0084193A">
        <w:rPr>
          <w:b/>
          <w:sz w:val="40"/>
          <w:szCs w:val="40"/>
          <w:lang w:val="ro-RO"/>
        </w:rPr>
        <w:t>UTILIZAREA SISTEMULUI DIN INTERFAȚA GRAFICĂ</w:t>
      </w:r>
    </w:p>
    <w:p w:rsidR="00CE58AE" w:rsidRPr="0084193A" w:rsidRDefault="00CE58AE" w:rsidP="006977BE">
      <w:pPr>
        <w:rPr>
          <w:sz w:val="28"/>
          <w:szCs w:val="28"/>
          <w:lang w:val="ro-RO"/>
        </w:rPr>
      </w:pPr>
    </w:p>
    <w:p w:rsidR="00CE58AE" w:rsidRPr="0084193A" w:rsidRDefault="00AB6008" w:rsidP="00AB6008">
      <w:pPr>
        <w:ind w:firstLine="720"/>
        <w:rPr>
          <w:sz w:val="28"/>
          <w:lang w:val="ro-RO"/>
        </w:rPr>
      </w:pPr>
      <w:r w:rsidRPr="0084193A">
        <w:rPr>
          <w:sz w:val="28"/>
          <w:szCs w:val="28"/>
          <w:lang w:val="ro-RO"/>
        </w:rPr>
        <w:t>Prim</w:t>
      </w:r>
      <w:r w:rsidR="00FC07C5" w:rsidRPr="0084193A">
        <w:rPr>
          <w:sz w:val="28"/>
          <w:szCs w:val="28"/>
          <w:lang w:val="ro-RO"/>
        </w:rPr>
        <w:t xml:space="preserve">ul pas este de a rula fișierul </w:t>
      </w:r>
      <w:r w:rsidR="00FC07C5" w:rsidRPr="0084193A">
        <w:rPr>
          <w:sz w:val="28"/>
          <w:lang w:val="ro-RO"/>
        </w:rPr>
        <w:t>„</w:t>
      </w:r>
      <w:r w:rsidRPr="0084193A">
        <w:rPr>
          <w:sz w:val="28"/>
          <w:szCs w:val="28"/>
          <w:lang w:val="ro-RO"/>
        </w:rPr>
        <w:t>ExpertSystemGUI.jar” din directorul care conține aplicația. Pentru rulare, trebuie instalat JRE (Java Runtime Environment). Acesta se găsește pe site-ul oficial Oracle și este gratuit. Primul ecran arată în felul următor:</w:t>
      </w:r>
    </w:p>
    <w:p w:rsidR="00CE58AE" w:rsidRPr="0084193A" w:rsidRDefault="00CE58AE" w:rsidP="006977BE">
      <w:pPr>
        <w:rPr>
          <w:sz w:val="28"/>
          <w:lang w:val="ro-RO"/>
        </w:rPr>
      </w:pPr>
    </w:p>
    <w:p w:rsidR="00CE58AE" w:rsidRPr="0084193A" w:rsidRDefault="00AB6008" w:rsidP="006977BE">
      <w:pPr>
        <w:rPr>
          <w:sz w:val="28"/>
          <w:lang w:val="ro-RO"/>
        </w:rPr>
      </w:pPr>
      <w:r w:rsidRPr="0084193A">
        <w:rPr>
          <w:noProof/>
          <w:lang w:val="ro-RO" w:eastAsia="ro-RO"/>
        </w:rPr>
        <w:drawing>
          <wp:inline distT="0" distB="0" distL="0" distR="0" wp14:anchorId="5F8F2B88" wp14:editId="1285D90D">
            <wp:extent cx="5943600" cy="4648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648835"/>
                    </a:xfrm>
                    <a:prstGeom prst="rect">
                      <a:avLst/>
                    </a:prstGeom>
                  </pic:spPr>
                </pic:pic>
              </a:graphicData>
            </a:graphic>
          </wp:inline>
        </w:drawing>
      </w:r>
    </w:p>
    <w:p w:rsidR="00CE58AE" w:rsidRPr="0084193A" w:rsidRDefault="00CE58AE" w:rsidP="006977BE">
      <w:pPr>
        <w:rPr>
          <w:sz w:val="28"/>
          <w:lang w:val="ro-RO"/>
        </w:rPr>
      </w:pPr>
    </w:p>
    <w:p w:rsidR="00CE58AE" w:rsidRPr="0084193A" w:rsidRDefault="00AB6008" w:rsidP="00AB6008">
      <w:pPr>
        <w:ind w:firstLine="720"/>
        <w:rPr>
          <w:sz w:val="28"/>
          <w:lang w:val="ro-RO"/>
        </w:rPr>
      </w:pPr>
      <w:r w:rsidRPr="0084193A">
        <w:rPr>
          <w:sz w:val="28"/>
          <w:lang w:val="ro-RO"/>
        </w:rPr>
        <w:t>La fel ca versiunea de consolă a aplicației, este necesară</w:t>
      </w:r>
      <w:r w:rsidR="00FC07C5" w:rsidRPr="0084193A">
        <w:rPr>
          <w:sz w:val="28"/>
          <w:lang w:val="ro-RO"/>
        </w:rPr>
        <w:t xml:space="preserve"> încărcarea celor două fișiere „Rules.txt” și „</w:t>
      </w:r>
      <w:r w:rsidRPr="0084193A">
        <w:rPr>
          <w:sz w:val="28"/>
          <w:lang w:val="ro-RO"/>
        </w:rPr>
        <w:t>Solutioninfo.txt”. În partea de jos a ecranului, se poate vedea cât timp a trecut de la ultima utilizare a sistemului expert.</w:t>
      </w:r>
    </w:p>
    <w:p w:rsidR="001D6953" w:rsidRPr="0084193A" w:rsidRDefault="001D6953" w:rsidP="00AB6008">
      <w:pPr>
        <w:ind w:firstLine="720"/>
        <w:rPr>
          <w:sz w:val="28"/>
          <w:lang w:val="ro-RO"/>
        </w:rPr>
      </w:pPr>
    </w:p>
    <w:p w:rsidR="001D6953" w:rsidRPr="0084193A" w:rsidRDefault="001D6953" w:rsidP="00AB6008">
      <w:pPr>
        <w:ind w:firstLine="720"/>
        <w:rPr>
          <w:sz w:val="28"/>
          <w:lang w:val="ro-RO"/>
        </w:rPr>
      </w:pPr>
    </w:p>
    <w:p w:rsidR="001D6953" w:rsidRPr="0084193A" w:rsidRDefault="001D6953" w:rsidP="001D6953">
      <w:pPr>
        <w:ind w:firstLine="720"/>
        <w:rPr>
          <w:sz w:val="28"/>
          <w:lang w:val="ro-RO"/>
        </w:rPr>
      </w:pPr>
      <w:r w:rsidRPr="0084193A">
        <w:rPr>
          <w:sz w:val="28"/>
          <w:lang w:val="ro-RO"/>
        </w:rPr>
        <w:lastRenderedPageBreak/>
        <w:t xml:space="preserve">După încărcarea fișierelor, utilizatorul va vedea un meniu, în partea de sus a ferestrei. Aici, sunt prezente toate comenzile necesare pentru a rula sistemul expert într-un mod eficient. Pentru a consulta sistemul expert, se dă click pe butonul „Consultă”.  </w:t>
      </w:r>
    </w:p>
    <w:p w:rsidR="001D6953" w:rsidRPr="0084193A" w:rsidRDefault="001D6953" w:rsidP="001D6953">
      <w:pPr>
        <w:ind w:firstLine="720"/>
        <w:rPr>
          <w:sz w:val="28"/>
          <w:lang w:val="ro-RO"/>
        </w:rPr>
      </w:pPr>
    </w:p>
    <w:p w:rsidR="001D6953" w:rsidRPr="0084193A" w:rsidRDefault="001D6953" w:rsidP="001D6953">
      <w:pPr>
        <w:rPr>
          <w:sz w:val="36"/>
          <w:lang w:val="ro-RO"/>
        </w:rPr>
      </w:pPr>
      <w:r w:rsidRPr="0084193A">
        <w:rPr>
          <w:noProof/>
          <w:lang w:val="ro-RO" w:eastAsia="ro-RO"/>
        </w:rPr>
        <w:drawing>
          <wp:inline distT="0" distB="0" distL="0" distR="0" wp14:anchorId="33E476A1" wp14:editId="5EA7CD16">
            <wp:extent cx="5943600" cy="4648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648835"/>
                    </a:xfrm>
                    <a:prstGeom prst="rect">
                      <a:avLst/>
                    </a:prstGeom>
                  </pic:spPr>
                </pic:pic>
              </a:graphicData>
            </a:graphic>
          </wp:inline>
        </w:drawing>
      </w:r>
    </w:p>
    <w:p w:rsidR="00CE58AE" w:rsidRPr="0084193A" w:rsidRDefault="00CE58AE" w:rsidP="006977BE">
      <w:pPr>
        <w:rPr>
          <w:sz w:val="28"/>
          <w:lang w:val="ro-RO"/>
        </w:rPr>
      </w:pPr>
    </w:p>
    <w:p w:rsidR="00CE58AE" w:rsidRPr="0084193A" w:rsidRDefault="00CE58AE" w:rsidP="006977BE">
      <w:pPr>
        <w:rPr>
          <w:sz w:val="28"/>
          <w:lang w:val="ro-RO"/>
        </w:rPr>
      </w:pPr>
    </w:p>
    <w:p w:rsidR="001D6953" w:rsidRPr="0084193A" w:rsidRDefault="001D6953" w:rsidP="001D6953">
      <w:pPr>
        <w:ind w:firstLine="720"/>
        <w:rPr>
          <w:sz w:val="28"/>
          <w:lang w:val="ro-RO"/>
        </w:rPr>
      </w:pPr>
      <w:r w:rsidRPr="0084193A">
        <w:rPr>
          <w:sz w:val="28"/>
          <w:lang w:val="ro-RO"/>
        </w:rPr>
        <w:t xml:space="preserve">De-a lungul consultării, utilizatorul va primi o serie de intrebări, care vor fi utile sistemului pentru a determina conferința potrivită. Unele întrebări vor avea variante de răspuns da/nu, iar altele vor avea variante multiple. De asemenea, toate vor avea și variantele nu_stiu și nu_conteaza. Prima se folosește atunci când utilizatorul nu știe răspunsul la întrebarea respectivă, iar a doua, atunci când îi este indiferent răspunsul.  </w:t>
      </w:r>
    </w:p>
    <w:p w:rsidR="001D6953" w:rsidRPr="0084193A" w:rsidRDefault="001D6953" w:rsidP="001D6953">
      <w:pPr>
        <w:rPr>
          <w:sz w:val="28"/>
          <w:lang w:val="ro-RO"/>
        </w:rPr>
      </w:pPr>
      <w:r w:rsidRPr="0084193A">
        <w:rPr>
          <w:sz w:val="28"/>
          <w:lang w:val="ro-RO"/>
        </w:rPr>
        <w:t xml:space="preserve"> </w:t>
      </w:r>
      <w:r w:rsidRPr="0084193A">
        <w:rPr>
          <w:sz w:val="28"/>
          <w:lang w:val="ro-RO"/>
        </w:rPr>
        <w:tab/>
        <w:t xml:space="preserve">În cazul în care utilizatorul nu este sigur de răspunsul la întrebare, </w:t>
      </w:r>
      <w:r w:rsidR="00D30744" w:rsidRPr="0084193A">
        <w:rPr>
          <w:sz w:val="28"/>
          <w:lang w:val="ro-RO"/>
        </w:rPr>
        <w:t>acesta</w:t>
      </w:r>
      <w:r w:rsidRPr="0084193A">
        <w:rPr>
          <w:sz w:val="28"/>
          <w:lang w:val="ro-RO"/>
        </w:rPr>
        <w:t xml:space="preserve"> poate </w:t>
      </w:r>
      <w:r w:rsidR="00D30744" w:rsidRPr="0084193A">
        <w:rPr>
          <w:sz w:val="28"/>
          <w:lang w:val="ro-RO"/>
        </w:rPr>
        <w:t>specifica factorul de certitudine</w:t>
      </w:r>
      <w:r w:rsidRPr="0084193A">
        <w:rPr>
          <w:sz w:val="28"/>
          <w:lang w:val="ro-RO"/>
        </w:rPr>
        <w:t>, care reprezintă cătă încredere are utilizatorul în răspunsul său. Factorul de certitudine are valori între 0 și 100.</w:t>
      </w:r>
    </w:p>
    <w:p w:rsidR="00CE58AE" w:rsidRPr="0084193A" w:rsidRDefault="00D30744" w:rsidP="006977BE">
      <w:pPr>
        <w:rPr>
          <w:sz w:val="28"/>
          <w:lang w:val="ro-RO"/>
        </w:rPr>
      </w:pPr>
      <w:r w:rsidRPr="0084193A">
        <w:rPr>
          <w:sz w:val="28"/>
          <w:lang w:val="ro-RO"/>
        </w:rPr>
        <w:lastRenderedPageBreak/>
        <w:t>Fereastra, in timpul consultarii, arata in felul urmator:</w:t>
      </w:r>
    </w:p>
    <w:p w:rsidR="00D30744" w:rsidRPr="0084193A" w:rsidRDefault="00D30744" w:rsidP="006977BE">
      <w:pPr>
        <w:rPr>
          <w:sz w:val="28"/>
          <w:lang w:val="ro-RO"/>
        </w:rPr>
      </w:pPr>
    </w:p>
    <w:p w:rsidR="00D30744" w:rsidRPr="0084193A" w:rsidRDefault="00D30744" w:rsidP="006977BE">
      <w:pPr>
        <w:rPr>
          <w:sz w:val="28"/>
          <w:lang w:val="ro-RO"/>
        </w:rPr>
      </w:pPr>
      <w:r w:rsidRPr="0084193A">
        <w:rPr>
          <w:noProof/>
          <w:lang w:val="ro-RO" w:eastAsia="ro-RO"/>
        </w:rPr>
        <w:drawing>
          <wp:inline distT="0" distB="0" distL="0" distR="0" wp14:anchorId="6673B396" wp14:editId="7FBD5F39">
            <wp:extent cx="5943600" cy="4648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648835"/>
                    </a:xfrm>
                    <a:prstGeom prst="rect">
                      <a:avLst/>
                    </a:prstGeom>
                  </pic:spPr>
                </pic:pic>
              </a:graphicData>
            </a:graphic>
          </wp:inline>
        </w:drawing>
      </w:r>
    </w:p>
    <w:p w:rsidR="00CE58AE" w:rsidRPr="0084193A" w:rsidRDefault="00CE58AE" w:rsidP="006977BE">
      <w:pPr>
        <w:rPr>
          <w:sz w:val="28"/>
          <w:lang w:val="ro-RO"/>
        </w:rPr>
      </w:pPr>
    </w:p>
    <w:p w:rsidR="00CE58AE" w:rsidRPr="0084193A" w:rsidRDefault="00CE58AE" w:rsidP="006977BE">
      <w:pPr>
        <w:rPr>
          <w:sz w:val="28"/>
          <w:lang w:val="ro-RO"/>
        </w:rPr>
      </w:pPr>
    </w:p>
    <w:p w:rsidR="00CE58AE" w:rsidRPr="0084193A" w:rsidRDefault="00786491" w:rsidP="00786491">
      <w:pPr>
        <w:ind w:firstLine="720"/>
        <w:rPr>
          <w:sz w:val="28"/>
          <w:lang w:val="ro-RO"/>
        </w:rPr>
      </w:pPr>
      <w:r w:rsidRPr="0084193A">
        <w:rPr>
          <w:sz w:val="28"/>
          <w:lang w:val="ro-RO"/>
        </w:rPr>
        <w:t>Pe măsură ce utilizatorul răspunde la întrebări, acestea se vor adăuga în partea de jos, sub forma unor butoane ce pot fi selectate. Astfel, răspunsurile anterioare pot fi revizitate. În partea de sus, a meniului, se observă că butonul „Consultă” nu este disponibil, deoarece consultarea este în curs de desfășurare. În schimb, sunt d</w:t>
      </w:r>
      <w:r w:rsidR="00310DF1" w:rsidRPr="0084193A">
        <w:rPr>
          <w:sz w:val="28"/>
          <w:lang w:val="ro-RO"/>
        </w:rPr>
        <w:t>isponibile două opțiuni, „Reinițiază” și „Î</w:t>
      </w:r>
      <w:r w:rsidRPr="0084193A">
        <w:rPr>
          <w:sz w:val="28"/>
          <w:lang w:val="ro-RO"/>
        </w:rPr>
        <w:t>ncarcă”. Ambele sunt folosite pentru a ieși din consultație</w:t>
      </w:r>
      <w:r w:rsidR="00340E53" w:rsidRPr="0084193A">
        <w:rPr>
          <w:sz w:val="28"/>
          <w:lang w:val="ro-RO"/>
        </w:rPr>
        <w:t>, restabilind starea inițială a sistemului. P</w:t>
      </w:r>
      <w:r w:rsidRPr="0084193A">
        <w:rPr>
          <w:sz w:val="28"/>
          <w:lang w:val="ro-RO"/>
        </w:rPr>
        <w:t>rima a</w:t>
      </w:r>
      <w:r w:rsidR="00340E53" w:rsidRPr="0084193A">
        <w:rPr>
          <w:sz w:val="28"/>
          <w:lang w:val="ro-RO"/>
        </w:rPr>
        <w:t>duce</w:t>
      </w:r>
      <w:r w:rsidRPr="0084193A">
        <w:rPr>
          <w:sz w:val="28"/>
          <w:lang w:val="ro-RO"/>
        </w:rPr>
        <w:t xml:space="preserve"> utilizatorul la fereastra cu meniul principal, iar a doua, la fereastra cu încărcarea fișierelor.</w:t>
      </w:r>
    </w:p>
    <w:p w:rsidR="00310DF1" w:rsidRPr="0084193A" w:rsidRDefault="00310DF1" w:rsidP="00310DF1">
      <w:pPr>
        <w:rPr>
          <w:sz w:val="28"/>
          <w:lang w:val="ro-RO"/>
        </w:rPr>
      </w:pPr>
    </w:p>
    <w:p w:rsidR="00310DF1" w:rsidRPr="0084193A" w:rsidRDefault="00310DF1" w:rsidP="00310DF1">
      <w:pPr>
        <w:rPr>
          <w:sz w:val="28"/>
          <w:lang w:val="ro-RO"/>
        </w:rPr>
      </w:pPr>
    </w:p>
    <w:p w:rsidR="00310DF1" w:rsidRPr="0084193A" w:rsidRDefault="00310DF1" w:rsidP="00310DF1">
      <w:pPr>
        <w:rPr>
          <w:sz w:val="28"/>
          <w:lang w:val="ro-RO"/>
        </w:rPr>
      </w:pPr>
    </w:p>
    <w:p w:rsidR="00310DF1" w:rsidRPr="0084193A" w:rsidRDefault="00310DF1" w:rsidP="00310DF1">
      <w:pPr>
        <w:rPr>
          <w:sz w:val="28"/>
          <w:lang w:val="ro-RO"/>
        </w:rPr>
      </w:pPr>
    </w:p>
    <w:p w:rsidR="00310DF1" w:rsidRPr="0084193A" w:rsidRDefault="00310DF1" w:rsidP="00310DF1">
      <w:pPr>
        <w:rPr>
          <w:lang w:val="ro-RO"/>
        </w:rPr>
      </w:pPr>
      <w:r w:rsidRPr="0084193A">
        <w:rPr>
          <w:noProof/>
          <w:lang w:val="ro-RO" w:eastAsia="ro-RO"/>
        </w:rPr>
        <w:lastRenderedPageBreak/>
        <w:drawing>
          <wp:inline distT="0" distB="0" distL="0" distR="0" wp14:anchorId="1EFB16D4" wp14:editId="21A78614">
            <wp:extent cx="5943600" cy="4545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545965"/>
                    </a:xfrm>
                    <a:prstGeom prst="rect">
                      <a:avLst/>
                    </a:prstGeom>
                  </pic:spPr>
                </pic:pic>
              </a:graphicData>
            </a:graphic>
          </wp:inline>
        </w:drawing>
      </w:r>
    </w:p>
    <w:p w:rsidR="009459F4" w:rsidRPr="0084193A" w:rsidRDefault="009459F4" w:rsidP="00310DF1">
      <w:pPr>
        <w:rPr>
          <w:sz w:val="28"/>
          <w:lang w:val="ro-RO"/>
        </w:rPr>
      </w:pPr>
    </w:p>
    <w:p w:rsidR="009459F4" w:rsidRPr="0084193A" w:rsidRDefault="009459F4" w:rsidP="009459F4">
      <w:pPr>
        <w:ind w:firstLine="720"/>
        <w:rPr>
          <w:sz w:val="28"/>
          <w:lang w:val="ro-RO"/>
        </w:rPr>
      </w:pPr>
      <w:r w:rsidRPr="0084193A">
        <w:rPr>
          <w:sz w:val="28"/>
          <w:lang w:val="ro-RO"/>
        </w:rPr>
        <w:t xml:space="preserve">După terminarea consultării, vor fi afișate conferințele determinate de sistemul expert. Acestea sunt afișate într-o listă, din care se poate selecta conferința dorită. Ele sunt ordonate descrescător din punct de vedere al factorului de certitudine, așa că prima conferință va fi întotdeauna cea mai potrivită pentru utilizator. </w:t>
      </w:r>
    </w:p>
    <w:p w:rsidR="00667885" w:rsidRPr="0084193A" w:rsidRDefault="009459F4" w:rsidP="00667885">
      <w:pPr>
        <w:ind w:firstLine="720"/>
        <w:rPr>
          <w:sz w:val="28"/>
          <w:lang w:val="ro-RO"/>
        </w:rPr>
      </w:pPr>
      <w:r w:rsidRPr="0084193A">
        <w:rPr>
          <w:sz w:val="28"/>
          <w:lang w:val="ro-RO"/>
        </w:rPr>
        <w:t xml:space="preserve">La selectarea unei conferințe, în partea dreaptă se va afișa demonstrația corespunzătoare, care arată cum a ajuns sistemul la acest rezultat. În partea de jos, va fi afișată descrierea conferinței selectate, împreună cu imaginea asociată acesteia. </w:t>
      </w:r>
    </w:p>
    <w:p w:rsidR="009459F4" w:rsidRPr="0084193A" w:rsidRDefault="00667885" w:rsidP="00667885">
      <w:pPr>
        <w:ind w:firstLine="720"/>
        <w:rPr>
          <w:sz w:val="28"/>
          <w:lang w:val="ro-RO"/>
        </w:rPr>
      </w:pPr>
      <w:r w:rsidRPr="0084193A">
        <w:rPr>
          <w:sz w:val="28"/>
          <w:lang w:val="ro-RO"/>
        </w:rPr>
        <w:t>Se poate observa apariția întregului meniu principal în partea de sus. După afișarea conferințelor utilizatorul poate naviga către alte ferestre, dar se poate întoarce oricând înapoi prin apăsarea butonului „Afișare soluții”.</w:t>
      </w:r>
    </w:p>
    <w:p w:rsidR="00E72D28" w:rsidRPr="0084193A" w:rsidRDefault="00E72D28" w:rsidP="00667885">
      <w:pPr>
        <w:ind w:firstLine="720"/>
        <w:rPr>
          <w:sz w:val="28"/>
          <w:lang w:val="ro-RO"/>
        </w:rPr>
      </w:pPr>
    </w:p>
    <w:p w:rsidR="00E72D28" w:rsidRPr="0084193A" w:rsidRDefault="00E72D28" w:rsidP="00E72D28">
      <w:pPr>
        <w:rPr>
          <w:sz w:val="28"/>
          <w:lang w:val="ro-RO"/>
        </w:rPr>
      </w:pPr>
    </w:p>
    <w:p w:rsidR="00E72D28" w:rsidRPr="0084193A" w:rsidRDefault="00E72D28" w:rsidP="00E72D28">
      <w:pPr>
        <w:rPr>
          <w:sz w:val="28"/>
          <w:lang w:val="ro-RO"/>
        </w:rPr>
      </w:pPr>
    </w:p>
    <w:p w:rsidR="00E72D28" w:rsidRPr="0084193A" w:rsidRDefault="00E72D28" w:rsidP="00E72D28">
      <w:pPr>
        <w:ind w:firstLine="720"/>
        <w:rPr>
          <w:sz w:val="28"/>
          <w:lang w:val="ro-RO"/>
        </w:rPr>
      </w:pPr>
      <w:r w:rsidRPr="0084193A">
        <w:rPr>
          <w:sz w:val="28"/>
          <w:lang w:val="ro-RO"/>
        </w:rPr>
        <w:lastRenderedPageBreak/>
        <w:t>Pentru a revedea întrebările la care s-a răspuns în timpul consultării, se poate da click pe butonul „Răspunsuri”.</w:t>
      </w:r>
    </w:p>
    <w:p w:rsidR="00200FE8" w:rsidRPr="0084193A" w:rsidRDefault="00200FE8" w:rsidP="00200FE8">
      <w:pPr>
        <w:rPr>
          <w:sz w:val="28"/>
          <w:lang w:val="ro-RO"/>
        </w:rPr>
      </w:pPr>
    </w:p>
    <w:p w:rsidR="00200FE8" w:rsidRPr="0084193A" w:rsidRDefault="00200FE8" w:rsidP="00200FE8">
      <w:pPr>
        <w:rPr>
          <w:sz w:val="28"/>
          <w:lang w:val="ro-RO"/>
        </w:rPr>
      </w:pPr>
      <w:r w:rsidRPr="0084193A">
        <w:rPr>
          <w:noProof/>
          <w:lang w:val="ro-RO" w:eastAsia="ro-RO"/>
        </w:rPr>
        <w:drawing>
          <wp:inline distT="0" distB="0" distL="0" distR="0" wp14:anchorId="32CF768C" wp14:editId="5C03A50F">
            <wp:extent cx="5943600" cy="4545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45965"/>
                    </a:xfrm>
                    <a:prstGeom prst="rect">
                      <a:avLst/>
                    </a:prstGeom>
                  </pic:spPr>
                </pic:pic>
              </a:graphicData>
            </a:graphic>
          </wp:inline>
        </w:drawing>
      </w:r>
    </w:p>
    <w:p w:rsidR="00200FE8" w:rsidRPr="0084193A" w:rsidRDefault="00200FE8" w:rsidP="00200FE8">
      <w:pPr>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p>
    <w:p w:rsidR="00200FE8" w:rsidRPr="0084193A" w:rsidRDefault="00200FE8" w:rsidP="00200FE8">
      <w:pPr>
        <w:ind w:firstLine="720"/>
        <w:rPr>
          <w:sz w:val="28"/>
          <w:lang w:val="ro-RO"/>
        </w:rPr>
      </w:pPr>
      <w:r w:rsidRPr="0084193A">
        <w:rPr>
          <w:sz w:val="28"/>
          <w:lang w:val="ro-RO"/>
        </w:rPr>
        <w:lastRenderedPageBreak/>
        <w:t>O altă opțiune prezentă în meniu este „Afișare fapte”. Această comandă afișează toate faptele prezente în baza de cunoștințe, după consultarea sistemului expert. Faptele sunt reprezentate sub forma (Atribut,Valoare) – Factor de certitudine.</w:t>
      </w:r>
    </w:p>
    <w:p w:rsidR="00200FE8" w:rsidRPr="0084193A" w:rsidRDefault="00200FE8" w:rsidP="00200FE8">
      <w:pPr>
        <w:rPr>
          <w:sz w:val="28"/>
          <w:lang w:val="ro-RO"/>
        </w:rPr>
      </w:pPr>
    </w:p>
    <w:p w:rsidR="00200FE8" w:rsidRPr="0084193A" w:rsidRDefault="00200FE8" w:rsidP="00200FE8">
      <w:pPr>
        <w:rPr>
          <w:sz w:val="28"/>
          <w:lang w:val="ro-RO"/>
        </w:rPr>
      </w:pPr>
      <w:r w:rsidRPr="0084193A">
        <w:rPr>
          <w:noProof/>
          <w:lang w:val="ro-RO" w:eastAsia="ro-RO"/>
        </w:rPr>
        <w:drawing>
          <wp:inline distT="0" distB="0" distL="0" distR="0" wp14:anchorId="12E0263D" wp14:editId="3C27BA51">
            <wp:extent cx="5943600" cy="45459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545965"/>
                    </a:xfrm>
                    <a:prstGeom prst="rect">
                      <a:avLst/>
                    </a:prstGeom>
                  </pic:spPr>
                </pic:pic>
              </a:graphicData>
            </a:graphic>
          </wp:inline>
        </w:drawing>
      </w: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rPr>
          <w:sz w:val="28"/>
          <w:lang w:val="ro-RO"/>
        </w:rPr>
      </w:pPr>
    </w:p>
    <w:p w:rsidR="00200FE8" w:rsidRPr="0084193A" w:rsidRDefault="00200FE8" w:rsidP="00200FE8">
      <w:pPr>
        <w:ind w:firstLine="720"/>
        <w:rPr>
          <w:sz w:val="28"/>
          <w:lang w:val="ro-RO"/>
        </w:rPr>
      </w:pPr>
      <w:r w:rsidRPr="0084193A">
        <w:rPr>
          <w:sz w:val="28"/>
          <w:lang w:val="ro-RO"/>
        </w:rPr>
        <w:lastRenderedPageBreak/>
        <w:t>De asemenea, în meniul principal, există și opțiunea „Calendar”. Această funcționalitate oferă utilizatorului posibilitatea de a vedea, pentru un anumit domeniu, numărul de conferințe care se desfășoară într-o anumită lună a anului.</w:t>
      </w:r>
    </w:p>
    <w:p w:rsidR="00200FE8" w:rsidRPr="0084193A" w:rsidRDefault="00200FE8" w:rsidP="00200FE8">
      <w:pPr>
        <w:rPr>
          <w:sz w:val="28"/>
          <w:lang w:val="ro-RO"/>
        </w:rPr>
      </w:pPr>
    </w:p>
    <w:p w:rsidR="00200FE8" w:rsidRPr="0084193A" w:rsidRDefault="00523456" w:rsidP="00200FE8">
      <w:pPr>
        <w:rPr>
          <w:sz w:val="28"/>
          <w:lang w:val="ro-RO"/>
        </w:rPr>
      </w:pPr>
      <w:r>
        <w:rPr>
          <w:noProof/>
          <w:lang w:val="ro-RO" w:eastAsia="ro-RO"/>
        </w:rPr>
        <w:drawing>
          <wp:inline distT="0" distB="0" distL="0" distR="0" wp14:anchorId="4F717AB3" wp14:editId="4F7CF730">
            <wp:extent cx="5943600" cy="46228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2800"/>
                    </a:xfrm>
                    <a:prstGeom prst="rect">
                      <a:avLst/>
                    </a:prstGeom>
                  </pic:spPr>
                </pic:pic>
              </a:graphicData>
            </a:graphic>
          </wp:inline>
        </w:drawing>
      </w:r>
    </w:p>
    <w:p w:rsidR="00200FE8" w:rsidRPr="0084193A" w:rsidRDefault="00200FE8" w:rsidP="00200FE8">
      <w:pPr>
        <w:rPr>
          <w:sz w:val="28"/>
          <w:lang w:val="ro-RO"/>
        </w:rPr>
      </w:pPr>
    </w:p>
    <w:p w:rsidR="00200FE8" w:rsidRPr="0084193A" w:rsidRDefault="00200FE8" w:rsidP="00200FE8">
      <w:pPr>
        <w:ind w:firstLine="720"/>
        <w:rPr>
          <w:sz w:val="28"/>
          <w:lang w:val="ro-RO"/>
        </w:rPr>
      </w:pPr>
      <w:r w:rsidRPr="0084193A">
        <w:rPr>
          <w:sz w:val="28"/>
          <w:lang w:val="ro-RO"/>
        </w:rPr>
        <w:t>De exemplu, în figura de mai sus, în luna a patra din an (aprilie), se organizează o conferință din domeniu „Computer graphics”.</w:t>
      </w:r>
    </w:p>
    <w:p w:rsidR="00340E53" w:rsidRPr="0084193A" w:rsidRDefault="00340E53" w:rsidP="00200FE8">
      <w:pPr>
        <w:ind w:firstLine="720"/>
        <w:rPr>
          <w:sz w:val="28"/>
          <w:lang w:val="ro-RO"/>
        </w:rPr>
      </w:pPr>
    </w:p>
    <w:p w:rsidR="00340E53" w:rsidRPr="0084193A" w:rsidRDefault="00340E53" w:rsidP="00340E53">
      <w:pPr>
        <w:ind w:firstLine="720"/>
        <w:rPr>
          <w:sz w:val="28"/>
          <w:lang w:val="ro-RO"/>
        </w:rPr>
      </w:pPr>
      <w:r w:rsidRPr="0084193A">
        <w:rPr>
          <w:sz w:val="28"/>
          <w:lang w:val="ro-RO"/>
        </w:rPr>
        <w:t xml:space="preserve">Pentru a putea consulta, din nou, sistemul, trebuie șterse faptele prezente în baza de cunoștințe. Aceasta se face prin comanda „Reinițiază”, care șterge memoria sistemului în legătură cu consultarea anterioară. Comanda „Încarcă” face același lucru doar că readuce utilizatorul la primul ecran, de unde poate incărca, din nou, fișierele necesare. </w:t>
      </w:r>
    </w:p>
    <w:p w:rsidR="000C6C5A" w:rsidRPr="0044607F" w:rsidRDefault="000C6C5A" w:rsidP="000C6C5A">
      <w:pPr>
        <w:rPr>
          <w:sz w:val="28"/>
          <w:szCs w:val="28"/>
          <w:lang w:val="ro-RO"/>
        </w:rPr>
      </w:pPr>
    </w:p>
    <w:p w:rsidR="000C6C5A" w:rsidRPr="0044607F" w:rsidRDefault="000C6C5A" w:rsidP="000C6C5A">
      <w:pPr>
        <w:rPr>
          <w:sz w:val="28"/>
          <w:szCs w:val="28"/>
          <w:lang w:val="ro-RO"/>
        </w:rPr>
      </w:pPr>
    </w:p>
    <w:p w:rsidR="0044607F" w:rsidRPr="0044607F" w:rsidRDefault="0044607F" w:rsidP="0044607F">
      <w:pPr>
        <w:rPr>
          <w:sz w:val="28"/>
          <w:szCs w:val="28"/>
          <w:lang w:val="ro-RO"/>
        </w:rPr>
      </w:pPr>
    </w:p>
    <w:p w:rsidR="000C6C5A" w:rsidRPr="00F2509C" w:rsidRDefault="000C6C5A" w:rsidP="000C6C5A">
      <w:pPr>
        <w:jc w:val="center"/>
        <w:rPr>
          <w:b/>
          <w:sz w:val="28"/>
          <w:szCs w:val="28"/>
          <w:lang w:val="ro-RO"/>
        </w:rPr>
      </w:pPr>
      <w:r w:rsidRPr="00F2509C">
        <w:rPr>
          <w:b/>
          <w:sz w:val="28"/>
          <w:szCs w:val="28"/>
          <w:lang w:val="ro-RO"/>
        </w:rPr>
        <w:lastRenderedPageBreak/>
        <w:t>CAPITOLUL 4</w:t>
      </w:r>
    </w:p>
    <w:p w:rsidR="000C6C5A" w:rsidRPr="0084193A" w:rsidRDefault="000C6C5A" w:rsidP="000C6C5A">
      <w:pPr>
        <w:pBdr>
          <w:bottom w:val="single" w:sz="12" w:space="1" w:color="auto"/>
        </w:pBdr>
        <w:jc w:val="center"/>
        <w:rPr>
          <w:b/>
          <w:sz w:val="40"/>
          <w:szCs w:val="40"/>
          <w:lang w:val="ro-RO"/>
        </w:rPr>
      </w:pPr>
      <w:r w:rsidRPr="0084193A">
        <w:rPr>
          <w:b/>
          <w:sz w:val="40"/>
          <w:szCs w:val="40"/>
          <w:lang w:val="ro-RO"/>
        </w:rPr>
        <w:t>EXEMPLE DE RULARE A SISTEMULUI EXPERT</w:t>
      </w:r>
    </w:p>
    <w:p w:rsidR="00604FED" w:rsidRPr="0084193A" w:rsidRDefault="00604FED" w:rsidP="000C6C5A">
      <w:pPr>
        <w:rPr>
          <w:rFonts w:cstheme="minorHAnsi"/>
          <w:sz w:val="28"/>
          <w:szCs w:val="40"/>
          <w:lang w:val="ro-RO"/>
        </w:rPr>
      </w:pPr>
    </w:p>
    <w:p w:rsidR="000C6C5A" w:rsidRPr="0084193A" w:rsidRDefault="000C6C5A" w:rsidP="000C6C5A">
      <w:pPr>
        <w:rPr>
          <w:rFonts w:cstheme="minorHAnsi"/>
          <w:sz w:val="28"/>
          <w:szCs w:val="40"/>
          <w:lang w:val="ro-RO"/>
        </w:rPr>
      </w:pPr>
    </w:p>
    <w:p w:rsidR="000C6C5A" w:rsidRPr="0084193A" w:rsidRDefault="0008432E" w:rsidP="000C6C5A">
      <w:pPr>
        <w:rPr>
          <w:rFonts w:cstheme="minorHAnsi"/>
          <w:b/>
          <w:sz w:val="28"/>
          <w:szCs w:val="40"/>
          <w:lang w:val="ro-RO"/>
        </w:rPr>
      </w:pPr>
      <w:r w:rsidRPr="0084193A">
        <w:rPr>
          <w:rFonts w:cstheme="minorHAnsi"/>
          <w:b/>
          <w:sz w:val="28"/>
          <w:szCs w:val="40"/>
          <w:lang w:val="ro-RO"/>
        </w:rPr>
        <w:t>1) Caz fără soluții</w:t>
      </w:r>
    </w:p>
    <w:p w:rsidR="0008432E" w:rsidRPr="0084193A" w:rsidRDefault="0008432E" w:rsidP="000C6C5A">
      <w:pPr>
        <w:rPr>
          <w:rFonts w:cstheme="minorHAnsi"/>
          <w:sz w:val="28"/>
          <w:szCs w:val="40"/>
          <w:lang w:val="ro-RO"/>
        </w:rPr>
      </w:pPr>
    </w:p>
    <w:p w:rsidR="00301AF1" w:rsidRPr="0084193A" w:rsidRDefault="0008432E" w:rsidP="00301AF1">
      <w:pPr>
        <w:rPr>
          <w:rFonts w:cstheme="minorHAnsi"/>
          <w:sz w:val="28"/>
          <w:szCs w:val="40"/>
          <w:lang w:val="ro-RO"/>
        </w:rPr>
      </w:pPr>
      <w:r w:rsidRPr="0084193A">
        <w:rPr>
          <w:rFonts w:cstheme="minorHAnsi"/>
          <w:sz w:val="28"/>
          <w:szCs w:val="40"/>
          <w:lang w:val="ro-RO"/>
        </w:rPr>
        <w:t>Întrebări și răspunsuri:</w:t>
      </w:r>
    </w:p>
    <w:p w:rsidR="00301AF1" w:rsidRPr="0084193A" w:rsidRDefault="00301AF1" w:rsidP="00301AF1">
      <w:pPr>
        <w:rPr>
          <w:rFonts w:cstheme="minorHAnsi"/>
          <w:sz w:val="28"/>
          <w:szCs w:val="40"/>
          <w:lang w:val="ro-RO"/>
        </w:rPr>
      </w:pPr>
    </w:p>
    <w:p w:rsidR="00301AF1" w:rsidRPr="0084193A" w:rsidRDefault="00301AF1" w:rsidP="00301AF1">
      <w:pPr>
        <w:rPr>
          <w:rFonts w:cstheme="minorHAnsi"/>
          <w:sz w:val="28"/>
          <w:szCs w:val="40"/>
          <w:lang w:val="ro-RO"/>
        </w:rPr>
      </w:pPr>
      <w:r w:rsidRPr="0084193A">
        <w:rPr>
          <w:rFonts w:cstheme="minorHAnsi"/>
          <w:sz w:val="28"/>
          <w:szCs w:val="40"/>
          <w:lang w:val="ro-RO"/>
        </w:rPr>
        <w:t>Q:</w:t>
      </w:r>
      <w:r w:rsidR="0008432E" w:rsidRPr="0084193A">
        <w:rPr>
          <w:rFonts w:cstheme="minorHAnsi"/>
          <w:sz w:val="28"/>
          <w:szCs w:val="40"/>
          <w:lang w:val="ro-RO"/>
        </w:rPr>
        <w:t xml:space="preserve"> Lucrați în cercetare?  </w:t>
      </w:r>
    </w:p>
    <w:p w:rsidR="00301AF1" w:rsidRPr="0084193A" w:rsidRDefault="00301AF1" w:rsidP="00301AF1">
      <w:pPr>
        <w:rPr>
          <w:rFonts w:cstheme="minorHAnsi"/>
          <w:sz w:val="28"/>
          <w:szCs w:val="40"/>
          <w:lang w:val="ro-RO"/>
        </w:rPr>
      </w:pPr>
      <w:r w:rsidRPr="0084193A">
        <w:rPr>
          <w:rFonts w:cstheme="minorHAnsi"/>
          <w:sz w:val="28"/>
          <w:szCs w:val="40"/>
          <w:lang w:val="ro-RO"/>
        </w:rPr>
        <w:t xml:space="preserve">A: </w:t>
      </w:r>
      <w:r w:rsidR="0008432E" w:rsidRPr="0084193A">
        <w:rPr>
          <w:rFonts w:cstheme="minorHAnsi"/>
          <w:sz w:val="28"/>
          <w:szCs w:val="40"/>
          <w:lang w:val="ro-RO"/>
        </w:rPr>
        <w:t>Nu.</w:t>
      </w:r>
    </w:p>
    <w:p w:rsidR="00301AF1" w:rsidRPr="0084193A" w:rsidRDefault="00301AF1" w:rsidP="00301AF1">
      <w:pPr>
        <w:rPr>
          <w:rFonts w:cstheme="minorHAnsi"/>
          <w:sz w:val="28"/>
          <w:szCs w:val="40"/>
          <w:lang w:val="ro-RO"/>
        </w:rPr>
      </w:pPr>
    </w:p>
    <w:p w:rsidR="00301AF1" w:rsidRPr="0084193A" w:rsidRDefault="00301AF1" w:rsidP="00301AF1">
      <w:pPr>
        <w:rPr>
          <w:rFonts w:cstheme="minorHAnsi"/>
          <w:sz w:val="28"/>
          <w:szCs w:val="40"/>
          <w:lang w:val="ro-RO"/>
        </w:rPr>
      </w:pPr>
      <w:r w:rsidRPr="0084193A">
        <w:rPr>
          <w:rFonts w:cstheme="minorHAnsi"/>
          <w:sz w:val="28"/>
          <w:szCs w:val="40"/>
          <w:lang w:val="ro-RO"/>
        </w:rPr>
        <w:t>Q:</w:t>
      </w:r>
      <w:r w:rsidR="0008432E" w:rsidRPr="0084193A">
        <w:rPr>
          <w:rFonts w:cstheme="minorHAnsi"/>
          <w:sz w:val="28"/>
          <w:szCs w:val="40"/>
          <w:lang w:val="ro-RO"/>
        </w:rPr>
        <w:t xml:space="preserve"> Sunteți înscris la un program de studii universitare?</w:t>
      </w:r>
    </w:p>
    <w:p w:rsidR="00301AF1" w:rsidRPr="0084193A" w:rsidRDefault="00301AF1" w:rsidP="00301AF1">
      <w:pPr>
        <w:rPr>
          <w:rFonts w:cstheme="minorHAnsi"/>
          <w:sz w:val="28"/>
          <w:szCs w:val="40"/>
          <w:lang w:val="ro-RO"/>
        </w:rPr>
      </w:pPr>
      <w:r w:rsidRPr="0084193A">
        <w:rPr>
          <w:rFonts w:cstheme="minorHAnsi"/>
          <w:sz w:val="28"/>
          <w:szCs w:val="40"/>
          <w:lang w:val="ro-RO"/>
        </w:rPr>
        <w:t>A:</w:t>
      </w:r>
      <w:r w:rsidR="0008432E" w:rsidRPr="0084193A">
        <w:rPr>
          <w:rFonts w:cstheme="minorHAnsi"/>
          <w:sz w:val="28"/>
          <w:szCs w:val="40"/>
          <w:lang w:val="ro-RO"/>
        </w:rPr>
        <w:t xml:space="preserve"> Nu.</w:t>
      </w:r>
    </w:p>
    <w:p w:rsidR="00301AF1" w:rsidRPr="0084193A" w:rsidRDefault="00301AF1" w:rsidP="00301AF1">
      <w:pPr>
        <w:rPr>
          <w:rFonts w:cstheme="minorHAnsi"/>
          <w:sz w:val="28"/>
          <w:szCs w:val="40"/>
          <w:lang w:val="ro-RO"/>
        </w:rPr>
      </w:pPr>
    </w:p>
    <w:p w:rsidR="00301AF1" w:rsidRPr="0084193A" w:rsidRDefault="00301AF1" w:rsidP="00301AF1">
      <w:pPr>
        <w:rPr>
          <w:rFonts w:cstheme="minorHAnsi"/>
          <w:sz w:val="28"/>
          <w:szCs w:val="40"/>
          <w:lang w:val="ro-RO"/>
        </w:rPr>
      </w:pPr>
      <w:r w:rsidRPr="0084193A">
        <w:rPr>
          <w:rFonts w:cstheme="minorHAnsi"/>
          <w:sz w:val="28"/>
          <w:szCs w:val="40"/>
          <w:lang w:val="ro-RO"/>
        </w:rPr>
        <w:t>Q:</w:t>
      </w:r>
      <w:r w:rsidR="0008432E" w:rsidRPr="0084193A">
        <w:rPr>
          <w:rFonts w:cstheme="minorHAnsi"/>
          <w:sz w:val="28"/>
          <w:szCs w:val="40"/>
          <w:lang w:val="ro-RO"/>
        </w:rPr>
        <w:t xml:space="preserve"> Care este programul de studii pe care l-ați finalizat?</w:t>
      </w:r>
    </w:p>
    <w:p w:rsidR="0008432E" w:rsidRPr="0084193A" w:rsidRDefault="00301AF1" w:rsidP="00301AF1">
      <w:pPr>
        <w:rPr>
          <w:rFonts w:cstheme="minorHAnsi"/>
          <w:sz w:val="28"/>
          <w:szCs w:val="40"/>
          <w:lang w:val="ro-RO"/>
        </w:rPr>
      </w:pPr>
      <w:r w:rsidRPr="0084193A">
        <w:rPr>
          <w:rFonts w:cstheme="minorHAnsi"/>
          <w:sz w:val="28"/>
          <w:szCs w:val="40"/>
          <w:lang w:val="ro-RO"/>
        </w:rPr>
        <w:t>A:</w:t>
      </w:r>
      <w:r w:rsidR="0008432E" w:rsidRPr="0084193A">
        <w:rPr>
          <w:rFonts w:cstheme="minorHAnsi"/>
          <w:sz w:val="28"/>
          <w:szCs w:val="40"/>
          <w:lang w:val="ro-RO"/>
        </w:rPr>
        <w:t xml:space="preserve"> Liceu.</w:t>
      </w:r>
    </w:p>
    <w:p w:rsidR="0008432E" w:rsidRPr="0084193A" w:rsidRDefault="0008432E" w:rsidP="0008432E">
      <w:pPr>
        <w:pStyle w:val="ListParagraph"/>
        <w:rPr>
          <w:rFonts w:cstheme="minorHAnsi"/>
          <w:sz w:val="28"/>
          <w:szCs w:val="40"/>
          <w:lang w:val="ro-RO"/>
        </w:rPr>
      </w:pPr>
      <w:r w:rsidRPr="0084193A">
        <w:rPr>
          <w:rFonts w:cstheme="minorHAnsi"/>
          <w:sz w:val="28"/>
          <w:szCs w:val="40"/>
          <w:lang w:val="ro-RO"/>
        </w:rPr>
        <w:t xml:space="preserve"> </w:t>
      </w:r>
    </w:p>
    <w:p w:rsidR="0008432E" w:rsidRPr="0084193A" w:rsidRDefault="0008432E" w:rsidP="000C6C5A">
      <w:pPr>
        <w:rPr>
          <w:rFonts w:cstheme="minorHAnsi"/>
          <w:sz w:val="28"/>
          <w:lang w:val="ro-RO"/>
        </w:rPr>
      </w:pPr>
      <w:r w:rsidRPr="0084193A">
        <w:rPr>
          <w:noProof/>
          <w:lang w:val="ro-RO" w:eastAsia="ro-RO"/>
        </w:rPr>
        <w:drawing>
          <wp:inline distT="0" distB="0" distL="0" distR="0" wp14:anchorId="33FA47C0" wp14:editId="239F4F9E">
            <wp:extent cx="5936462" cy="4227616"/>
            <wp:effectExtent l="0" t="0" r="762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232699"/>
                    </a:xfrm>
                    <a:prstGeom prst="rect">
                      <a:avLst/>
                    </a:prstGeom>
                  </pic:spPr>
                </pic:pic>
              </a:graphicData>
            </a:graphic>
          </wp:inline>
        </w:drawing>
      </w:r>
    </w:p>
    <w:p w:rsidR="00301AF1" w:rsidRPr="0084193A" w:rsidRDefault="00301AF1" w:rsidP="000C6C5A">
      <w:pPr>
        <w:rPr>
          <w:rFonts w:cstheme="minorHAnsi"/>
          <w:sz w:val="28"/>
          <w:lang w:val="ro-RO"/>
        </w:rPr>
      </w:pPr>
    </w:p>
    <w:p w:rsidR="0008432E" w:rsidRPr="0084193A" w:rsidRDefault="0008432E" w:rsidP="000C6C5A">
      <w:pPr>
        <w:rPr>
          <w:rFonts w:cstheme="minorHAnsi"/>
          <w:b/>
          <w:sz w:val="28"/>
          <w:lang w:val="ro-RO"/>
        </w:rPr>
      </w:pPr>
      <w:r w:rsidRPr="0084193A">
        <w:rPr>
          <w:rFonts w:cstheme="minorHAnsi"/>
          <w:b/>
          <w:sz w:val="28"/>
          <w:lang w:val="ro-RO"/>
        </w:rPr>
        <w:t>2) Caz cu o singură soluție</w:t>
      </w:r>
    </w:p>
    <w:p w:rsidR="0008432E" w:rsidRPr="0084193A" w:rsidRDefault="0008432E" w:rsidP="000C6C5A">
      <w:pPr>
        <w:rPr>
          <w:rFonts w:cstheme="minorHAnsi"/>
          <w:sz w:val="28"/>
          <w:lang w:val="ro-RO"/>
        </w:rPr>
      </w:pPr>
    </w:p>
    <w:p w:rsidR="00301AF1" w:rsidRPr="0084193A" w:rsidRDefault="0008432E" w:rsidP="00301AF1">
      <w:pPr>
        <w:rPr>
          <w:rFonts w:cstheme="minorHAnsi"/>
          <w:sz w:val="28"/>
          <w:szCs w:val="40"/>
          <w:lang w:val="ro-RO"/>
        </w:rPr>
      </w:pPr>
      <w:r w:rsidRPr="0084193A">
        <w:rPr>
          <w:rFonts w:cstheme="minorHAnsi"/>
          <w:sz w:val="28"/>
          <w:szCs w:val="40"/>
          <w:lang w:val="ro-RO"/>
        </w:rPr>
        <w:t>Întrebări și răspunsuri:</w:t>
      </w:r>
    </w:p>
    <w:p w:rsidR="00301AF1" w:rsidRPr="0084193A" w:rsidRDefault="00301AF1" w:rsidP="00301AF1">
      <w:pPr>
        <w:rPr>
          <w:rFonts w:cstheme="minorHAnsi"/>
          <w:sz w:val="28"/>
          <w:lang w:val="ro-RO"/>
        </w:rPr>
      </w:pPr>
      <w:r w:rsidRPr="0084193A">
        <w:rPr>
          <w:rFonts w:cstheme="minorHAnsi"/>
          <w:sz w:val="28"/>
          <w:szCs w:val="40"/>
          <w:lang w:val="ro-RO"/>
        </w:rPr>
        <w:t>Q:</w:t>
      </w:r>
      <w:r w:rsidRPr="0084193A">
        <w:rPr>
          <w:rFonts w:cstheme="minorHAnsi"/>
          <w:sz w:val="28"/>
          <w:lang w:val="ro-RO"/>
        </w:rPr>
        <w:t xml:space="preserve"> </w:t>
      </w:r>
      <w:r w:rsidR="0008432E" w:rsidRPr="0084193A">
        <w:rPr>
          <w:rFonts w:cstheme="minorHAnsi"/>
          <w:sz w:val="28"/>
          <w:lang w:val="ro-RO"/>
        </w:rPr>
        <w:t>Lucrați în cercetare?</w:t>
      </w:r>
    </w:p>
    <w:p w:rsidR="0008432E" w:rsidRPr="0084193A" w:rsidRDefault="00301AF1" w:rsidP="00301AF1">
      <w:pPr>
        <w:rPr>
          <w:rFonts w:cstheme="minorHAnsi"/>
          <w:sz w:val="28"/>
          <w:lang w:val="ro-RO"/>
        </w:rPr>
      </w:pPr>
      <w:r w:rsidRPr="0084193A">
        <w:rPr>
          <w:rFonts w:cstheme="minorHAnsi"/>
          <w:sz w:val="28"/>
          <w:lang w:val="ro-RO"/>
        </w:rPr>
        <w:t xml:space="preserve">A: </w:t>
      </w:r>
      <w:r w:rsidR="0008432E" w:rsidRPr="0084193A">
        <w:rPr>
          <w:rFonts w:cstheme="minorHAnsi"/>
          <w:sz w:val="28"/>
          <w:lang w:val="ro-RO"/>
        </w:rPr>
        <w:t xml:space="preserve">Da. </w:t>
      </w:r>
    </w:p>
    <w:p w:rsidR="00301AF1" w:rsidRPr="0084193A" w:rsidRDefault="00301AF1" w:rsidP="00301AF1">
      <w:pPr>
        <w:rPr>
          <w:rFonts w:cstheme="minorHAnsi"/>
          <w:sz w:val="28"/>
          <w:lang w:val="ro-RO"/>
        </w:rPr>
      </w:pPr>
    </w:p>
    <w:p w:rsidR="0008432E" w:rsidRPr="0084193A" w:rsidRDefault="00301AF1" w:rsidP="00301AF1">
      <w:pPr>
        <w:rPr>
          <w:rFonts w:cstheme="minorHAnsi"/>
          <w:sz w:val="28"/>
          <w:lang w:val="ro-RO"/>
        </w:rPr>
      </w:pPr>
      <w:r w:rsidRPr="0084193A">
        <w:rPr>
          <w:rFonts w:cstheme="minorHAnsi"/>
          <w:sz w:val="28"/>
          <w:lang w:val="ro-RO"/>
        </w:rPr>
        <w:t xml:space="preserve">Q: </w:t>
      </w:r>
      <w:r w:rsidR="0008432E" w:rsidRPr="0084193A">
        <w:rPr>
          <w:rFonts w:cstheme="minorHAnsi"/>
          <w:sz w:val="28"/>
          <w:lang w:val="ro-RO"/>
        </w:rPr>
        <w:t xml:space="preserve">Doriți să ascultați prezentări ale studiilor și descoperirilor recente din domeniu? </w:t>
      </w:r>
    </w:p>
    <w:p w:rsidR="0008432E" w:rsidRPr="0084193A" w:rsidRDefault="00301AF1" w:rsidP="00301AF1">
      <w:pPr>
        <w:rPr>
          <w:rFonts w:cstheme="minorHAnsi"/>
          <w:sz w:val="28"/>
          <w:lang w:val="ro-RO"/>
        </w:rPr>
      </w:pPr>
      <w:r w:rsidRPr="0084193A">
        <w:rPr>
          <w:rFonts w:cstheme="minorHAnsi"/>
          <w:sz w:val="28"/>
          <w:lang w:val="ro-RO"/>
        </w:rPr>
        <w:t xml:space="preserve">A: </w:t>
      </w:r>
      <w:r w:rsidR="0008432E" w:rsidRPr="0084193A">
        <w:rPr>
          <w:rFonts w:cstheme="minorHAnsi"/>
          <w:sz w:val="28"/>
          <w:lang w:val="ro-RO"/>
        </w:rPr>
        <w:t>Da.</w:t>
      </w:r>
    </w:p>
    <w:p w:rsidR="00301AF1" w:rsidRPr="0084193A" w:rsidRDefault="00301AF1" w:rsidP="00301AF1">
      <w:pPr>
        <w:rPr>
          <w:rFonts w:cstheme="minorHAnsi"/>
          <w:sz w:val="28"/>
          <w:lang w:val="ro-RO"/>
        </w:rPr>
      </w:pPr>
    </w:p>
    <w:p w:rsidR="0008432E" w:rsidRPr="0084193A" w:rsidRDefault="00301AF1" w:rsidP="00301AF1">
      <w:pPr>
        <w:rPr>
          <w:rFonts w:cstheme="minorHAnsi"/>
          <w:sz w:val="28"/>
          <w:lang w:val="ro-RO"/>
        </w:rPr>
      </w:pPr>
      <w:r w:rsidRPr="0084193A">
        <w:rPr>
          <w:rFonts w:cstheme="minorHAnsi"/>
          <w:sz w:val="28"/>
          <w:lang w:val="ro-RO"/>
        </w:rPr>
        <w:t xml:space="preserve">Q: </w:t>
      </w:r>
      <w:r w:rsidR="0008432E" w:rsidRPr="0084193A">
        <w:rPr>
          <w:rFonts w:cstheme="minorHAnsi"/>
          <w:sz w:val="28"/>
          <w:lang w:val="ro-RO"/>
        </w:rPr>
        <w:t xml:space="preserve">Doriți să vă prezentați munca de cercetare în cadrul conferinței? </w:t>
      </w:r>
    </w:p>
    <w:p w:rsidR="0008432E" w:rsidRPr="0084193A" w:rsidRDefault="00301AF1" w:rsidP="0008432E">
      <w:pPr>
        <w:rPr>
          <w:rFonts w:cstheme="minorHAnsi"/>
          <w:sz w:val="28"/>
          <w:lang w:val="ro-RO"/>
        </w:rPr>
      </w:pPr>
      <w:r w:rsidRPr="0084193A">
        <w:rPr>
          <w:rFonts w:cstheme="minorHAnsi"/>
          <w:sz w:val="28"/>
          <w:lang w:val="ro-RO"/>
        </w:rPr>
        <w:t xml:space="preserve">A: </w:t>
      </w:r>
      <w:r w:rsidR="0008432E" w:rsidRPr="0084193A">
        <w:rPr>
          <w:rFonts w:cstheme="minorHAnsi"/>
          <w:sz w:val="28"/>
          <w:lang w:val="ro-RO"/>
        </w:rPr>
        <w:t xml:space="preserve">Da. </w:t>
      </w:r>
    </w:p>
    <w:p w:rsidR="00301AF1" w:rsidRPr="0084193A" w:rsidRDefault="00301AF1" w:rsidP="00301AF1">
      <w:pPr>
        <w:rPr>
          <w:rFonts w:cstheme="minorHAnsi"/>
          <w:sz w:val="28"/>
          <w:lang w:val="ro-RO"/>
        </w:rPr>
      </w:pPr>
    </w:p>
    <w:p w:rsidR="0008432E" w:rsidRPr="0084193A" w:rsidRDefault="00301AF1" w:rsidP="00301AF1">
      <w:pPr>
        <w:rPr>
          <w:rFonts w:cstheme="minorHAnsi"/>
          <w:sz w:val="28"/>
          <w:lang w:val="ro-RO"/>
        </w:rPr>
      </w:pPr>
      <w:r w:rsidRPr="0084193A">
        <w:rPr>
          <w:rFonts w:cstheme="minorHAnsi"/>
          <w:sz w:val="28"/>
          <w:lang w:val="ro-RO"/>
        </w:rPr>
        <w:t xml:space="preserve">Q: </w:t>
      </w:r>
      <w:r w:rsidR="0008432E" w:rsidRPr="0084193A">
        <w:rPr>
          <w:rFonts w:cstheme="minorHAnsi"/>
          <w:sz w:val="28"/>
          <w:lang w:val="ro-RO"/>
        </w:rPr>
        <w:t xml:space="preserve">Care este domeniul dumneavoastră de interes? </w:t>
      </w:r>
    </w:p>
    <w:p w:rsidR="00301AF1" w:rsidRPr="0084193A" w:rsidRDefault="00301AF1" w:rsidP="00301AF1">
      <w:pPr>
        <w:rPr>
          <w:rFonts w:cstheme="minorHAnsi"/>
          <w:sz w:val="28"/>
          <w:lang w:val="ro-RO"/>
        </w:rPr>
      </w:pPr>
      <w:r w:rsidRPr="0084193A">
        <w:rPr>
          <w:rFonts w:cstheme="minorHAnsi"/>
          <w:sz w:val="28"/>
          <w:lang w:val="ro-RO"/>
        </w:rPr>
        <w:t xml:space="preserve">A: </w:t>
      </w:r>
      <w:r w:rsidR="0008432E" w:rsidRPr="0084193A">
        <w:rPr>
          <w:rFonts w:cstheme="minorHAnsi"/>
          <w:sz w:val="28"/>
          <w:lang w:val="ro-RO"/>
        </w:rPr>
        <w:t xml:space="preserve">Inteligenta_artificiala. </w:t>
      </w:r>
    </w:p>
    <w:p w:rsidR="00301AF1" w:rsidRPr="0084193A" w:rsidRDefault="00301AF1" w:rsidP="00301AF1">
      <w:pPr>
        <w:rPr>
          <w:rFonts w:cstheme="minorHAnsi"/>
          <w:sz w:val="28"/>
          <w:lang w:val="ro-RO"/>
        </w:rPr>
      </w:pPr>
    </w:p>
    <w:p w:rsidR="0008432E" w:rsidRPr="0084193A" w:rsidRDefault="00301AF1" w:rsidP="00301AF1">
      <w:pPr>
        <w:rPr>
          <w:rFonts w:cstheme="minorHAnsi"/>
          <w:sz w:val="28"/>
          <w:lang w:val="ro-RO"/>
        </w:rPr>
      </w:pPr>
      <w:r w:rsidRPr="0084193A">
        <w:rPr>
          <w:rFonts w:cstheme="minorHAnsi"/>
          <w:sz w:val="28"/>
          <w:lang w:val="ro-RO"/>
        </w:rPr>
        <w:t xml:space="preserve">Q: </w:t>
      </w:r>
      <w:r w:rsidR="0008432E" w:rsidRPr="0084193A">
        <w:rPr>
          <w:rFonts w:cstheme="minorHAnsi"/>
          <w:sz w:val="28"/>
          <w:lang w:val="ro-RO"/>
        </w:rPr>
        <w:t xml:space="preserve">Ce tematică doriți să aibă conferința? </w:t>
      </w:r>
    </w:p>
    <w:p w:rsidR="0008432E" w:rsidRPr="0084193A" w:rsidRDefault="00301AF1" w:rsidP="0008432E">
      <w:pPr>
        <w:rPr>
          <w:rFonts w:cstheme="minorHAnsi"/>
          <w:sz w:val="28"/>
          <w:lang w:val="ro-RO"/>
        </w:rPr>
      </w:pPr>
      <w:r w:rsidRPr="0084193A">
        <w:rPr>
          <w:rFonts w:cstheme="minorHAnsi"/>
          <w:sz w:val="28"/>
          <w:lang w:val="ro-RO"/>
        </w:rPr>
        <w:t xml:space="preserve">A: </w:t>
      </w:r>
      <w:r w:rsidR="0008432E" w:rsidRPr="0084193A">
        <w:rPr>
          <w:rFonts w:cstheme="minorHAnsi"/>
          <w:sz w:val="28"/>
          <w:lang w:val="ro-RO"/>
        </w:rPr>
        <w:t xml:space="preserve">Specifică. </w:t>
      </w:r>
    </w:p>
    <w:p w:rsidR="00301AF1" w:rsidRPr="0084193A" w:rsidRDefault="00301AF1" w:rsidP="00301AF1">
      <w:pPr>
        <w:rPr>
          <w:rFonts w:cstheme="minorHAnsi"/>
          <w:sz w:val="28"/>
          <w:lang w:val="ro-RO"/>
        </w:rPr>
      </w:pPr>
    </w:p>
    <w:p w:rsidR="0008432E" w:rsidRPr="0084193A" w:rsidRDefault="00301AF1" w:rsidP="00301AF1">
      <w:pPr>
        <w:rPr>
          <w:rFonts w:cstheme="minorHAnsi"/>
          <w:sz w:val="28"/>
          <w:lang w:val="ro-RO"/>
        </w:rPr>
      </w:pPr>
      <w:r w:rsidRPr="0084193A">
        <w:rPr>
          <w:rFonts w:cstheme="minorHAnsi"/>
          <w:sz w:val="28"/>
          <w:lang w:val="ro-RO"/>
        </w:rPr>
        <w:t xml:space="preserve">Q: </w:t>
      </w:r>
      <w:r w:rsidR="0008432E" w:rsidRPr="0084193A">
        <w:rPr>
          <w:rFonts w:cstheme="minorHAnsi"/>
          <w:sz w:val="28"/>
          <w:lang w:val="ro-RO"/>
        </w:rPr>
        <w:t xml:space="preserve">Doriți să determin dacă vă permiteți să participați la eveniment? </w:t>
      </w:r>
    </w:p>
    <w:p w:rsidR="0008432E" w:rsidRPr="0084193A" w:rsidRDefault="00301AF1" w:rsidP="0008432E">
      <w:pPr>
        <w:rPr>
          <w:rFonts w:cstheme="minorHAnsi"/>
          <w:sz w:val="28"/>
          <w:lang w:val="ro-RO"/>
        </w:rPr>
      </w:pPr>
      <w:r w:rsidRPr="0084193A">
        <w:rPr>
          <w:rFonts w:cstheme="minorHAnsi"/>
          <w:sz w:val="28"/>
          <w:lang w:val="ro-RO"/>
        </w:rPr>
        <w:t xml:space="preserve">A: </w:t>
      </w:r>
      <w:r w:rsidR="0008432E" w:rsidRPr="0084193A">
        <w:rPr>
          <w:rFonts w:cstheme="minorHAnsi"/>
          <w:sz w:val="28"/>
          <w:lang w:val="ro-RO"/>
        </w:rPr>
        <w:t xml:space="preserve">Nu. </w:t>
      </w:r>
    </w:p>
    <w:p w:rsidR="00301AF1" w:rsidRPr="0084193A" w:rsidRDefault="00301AF1" w:rsidP="0008432E">
      <w:pPr>
        <w:rPr>
          <w:noProof/>
          <w:lang w:val="ro-RO"/>
        </w:rPr>
      </w:pPr>
      <w:r w:rsidRPr="0084193A">
        <w:rPr>
          <w:noProof/>
          <w:lang w:val="ro-RO" w:eastAsia="ro-RO"/>
        </w:rPr>
        <w:drawing>
          <wp:anchor distT="0" distB="0" distL="114300" distR="114300" simplePos="0" relativeHeight="251658240" behindDoc="1" locked="0" layoutInCell="1" allowOverlap="1" wp14:anchorId="31BE2316" wp14:editId="6654CFCB">
            <wp:simplePos x="0" y="0"/>
            <wp:positionH relativeFrom="column">
              <wp:posOffset>22860</wp:posOffset>
            </wp:positionH>
            <wp:positionV relativeFrom="paragraph">
              <wp:posOffset>48450</wp:posOffset>
            </wp:positionV>
            <wp:extent cx="5935980" cy="3942080"/>
            <wp:effectExtent l="19050" t="19050" r="26670" b="203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extLst>
                        <a:ext uri="{28A0092B-C50C-407E-A947-70E740481C1C}">
                          <a14:useLocalDpi xmlns:a14="http://schemas.microsoft.com/office/drawing/2010/main" val="0"/>
                        </a:ext>
                      </a:extLst>
                    </a:blip>
                    <a:srcRect b="15090"/>
                    <a:stretch/>
                  </pic:blipFill>
                  <pic:spPr bwMode="auto">
                    <a:xfrm>
                      <a:off x="0" y="0"/>
                      <a:ext cx="5935980" cy="394208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432E" w:rsidRPr="0084193A" w:rsidRDefault="0008432E" w:rsidP="0008432E">
      <w:pPr>
        <w:rPr>
          <w:rFonts w:cstheme="minorHAnsi"/>
          <w:sz w:val="28"/>
          <w:lang w:val="ro-RO"/>
        </w:rPr>
      </w:pPr>
      <w:r w:rsidRPr="0084193A">
        <w:rPr>
          <w:rFonts w:cstheme="minorHAnsi"/>
          <w:sz w:val="28"/>
          <w:lang w:val="ro-RO"/>
        </w:rPr>
        <w:t xml:space="preserve">  </w:t>
      </w:r>
    </w:p>
    <w:p w:rsidR="0008432E" w:rsidRPr="0084193A" w:rsidRDefault="0008432E"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noProof/>
          <w:lang w:val="ro-RO"/>
        </w:rPr>
      </w:pPr>
    </w:p>
    <w:p w:rsidR="00301AF1" w:rsidRPr="0084193A" w:rsidRDefault="00301AF1" w:rsidP="0008432E">
      <w:pPr>
        <w:rPr>
          <w:rFonts w:cstheme="minorHAnsi"/>
          <w:sz w:val="28"/>
          <w:lang w:val="ro-RO"/>
        </w:rPr>
      </w:pPr>
    </w:p>
    <w:p w:rsidR="00301AF1" w:rsidRPr="0084193A" w:rsidRDefault="00301AF1" w:rsidP="0008432E">
      <w:pPr>
        <w:rPr>
          <w:rFonts w:cstheme="minorHAnsi"/>
          <w:b/>
          <w:sz w:val="28"/>
          <w:lang w:val="ro-RO"/>
        </w:rPr>
      </w:pPr>
      <w:r w:rsidRPr="0084193A">
        <w:rPr>
          <w:rFonts w:cstheme="minorHAnsi"/>
          <w:b/>
          <w:sz w:val="28"/>
          <w:lang w:val="ro-RO"/>
        </w:rPr>
        <w:t>2) Caz cu mai multe soluții</w:t>
      </w:r>
    </w:p>
    <w:p w:rsidR="00301AF1" w:rsidRPr="0084193A" w:rsidRDefault="00301AF1" w:rsidP="0008432E">
      <w:pPr>
        <w:rPr>
          <w:rFonts w:cstheme="minorHAnsi"/>
          <w:sz w:val="28"/>
          <w:lang w:val="ro-RO"/>
        </w:rPr>
      </w:pPr>
    </w:p>
    <w:p w:rsidR="00301AF1" w:rsidRPr="0084193A" w:rsidRDefault="00301AF1" w:rsidP="00301AF1">
      <w:pPr>
        <w:rPr>
          <w:rFonts w:cstheme="minorHAnsi"/>
          <w:sz w:val="28"/>
          <w:szCs w:val="40"/>
          <w:lang w:val="ro-RO"/>
        </w:rPr>
      </w:pPr>
      <w:r w:rsidRPr="0084193A">
        <w:rPr>
          <w:rFonts w:cstheme="minorHAnsi"/>
          <w:sz w:val="28"/>
          <w:szCs w:val="40"/>
          <w:lang w:val="ro-RO"/>
        </w:rPr>
        <w:t>Întrebări și răspunsuri:</w:t>
      </w:r>
    </w:p>
    <w:p w:rsidR="00301AF1" w:rsidRPr="0084193A" w:rsidRDefault="00301AF1" w:rsidP="0008432E">
      <w:pPr>
        <w:rPr>
          <w:rFonts w:cstheme="minorHAnsi"/>
          <w:sz w:val="28"/>
          <w:lang w:val="ro-RO"/>
        </w:rPr>
      </w:pPr>
    </w:p>
    <w:p w:rsidR="00301AF1" w:rsidRPr="0084193A" w:rsidRDefault="00301AF1" w:rsidP="00301AF1">
      <w:pPr>
        <w:rPr>
          <w:rFonts w:cstheme="minorHAnsi"/>
          <w:sz w:val="28"/>
          <w:lang w:val="ro-RO"/>
        </w:rPr>
      </w:pPr>
      <w:r w:rsidRPr="0084193A">
        <w:rPr>
          <w:rFonts w:cstheme="minorHAnsi"/>
          <w:sz w:val="28"/>
          <w:lang w:val="ro-RO"/>
        </w:rPr>
        <w:t xml:space="preserve">Q: Lucrați în cercetare? </w:t>
      </w:r>
    </w:p>
    <w:p w:rsidR="00301AF1" w:rsidRPr="0084193A" w:rsidRDefault="00301AF1" w:rsidP="00301AF1">
      <w:pPr>
        <w:rPr>
          <w:rFonts w:cstheme="minorHAnsi"/>
          <w:sz w:val="28"/>
          <w:lang w:val="ro-RO"/>
        </w:rPr>
      </w:pPr>
      <w:r w:rsidRPr="0084193A">
        <w:rPr>
          <w:rFonts w:cstheme="minorHAnsi"/>
          <w:sz w:val="28"/>
          <w:lang w:val="ro-RO"/>
        </w:rPr>
        <w:t xml:space="preserve"> A: nu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Sunteți înscris la un program de studii universitare? </w:t>
      </w:r>
    </w:p>
    <w:p w:rsidR="00301AF1" w:rsidRPr="0084193A" w:rsidRDefault="00301AF1" w:rsidP="00301AF1">
      <w:pPr>
        <w:rPr>
          <w:rFonts w:cstheme="minorHAnsi"/>
          <w:sz w:val="28"/>
          <w:lang w:val="ro-RO"/>
        </w:rPr>
      </w:pPr>
      <w:r w:rsidRPr="0084193A">
        <w:rPr>
          <w:rFonts w:cstheme="minorHAnsi"/>
          <w:sz w:val="28"/>
          <w:lang w:val="ro-RO"/>
        </w:rPr>
        <w:t xml:space="preserve"> A: da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Programul de studii urmat este în domeniul științei calculatoarelor sau într-un domeniu conex? </w:t>
      </w:r>
    </w:p>
    <w:p w:rsidR="00301AF1" w:rsidRPr="0084193A" w:rsidRDefault="00301AF1" w:rsidP="00301AF1">
      <w:pPr>
        <w:rPr>
          <w:rFonts w:cstheme="minorHAnsi"/>
          <w:sz w:val="28"/>
          <w:lang w:val="ro-RO"/>
        </w:rPr>
      </w:pPr>
      <w:r w:rsidRPr="0084193A">
        <w:rPr>
          <w:rFonts w:cstheme="minorHAnsi"/>
          <w:sz w:val="28"/>
          <w:lang w:val="ro-RO"/>
        </w:rPr>
        <w:t xml:space="preserve"> A: da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Care este programul de studii universitare la care sunteți înscris? </w:t>
      </w:r>
    </w:p>
    <w:p w:rsidR="00301AF1" w:rsidRPr="0084193A" w:rsidRDefault="00301AF1" w:rsidP="00301AF1">
      <w:pPr>
        <w:rPr>
          <w:rFonts w:cstheme="minorHAnsi"/>
          <w:sz w:val="28"/>
          <w:lang w:val="ro-RO"/>
        </w:rPr>
      </w:pPr>
      <w:r w:rsidRPr="0084193A">
        <w:rPr>
          <w:rFonts w:cstheme="minorHAnsi"/>
          <w:sz w:val="28"/>
          <w:lang w:val="ro-RO"/>
        </w:rPr>
        <w:t xml:space="preserve"> A: licență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Doriți să învățați lucruri noi din domeniul științei calculatoarelor? </w:t>
      </w:r>
    </w:p>
    <w:p w:rsidR="00301AF1" w:rsidRPr="0084193A" w:rsidRDefault="00301AF1" w:rsidP="00301AF1">
      <w:pPr>
        <w:rPr>
          <w:rFonts w:cstheme="minorHAnsi"/>
          <w:sz w:val="28"/>
          <w:lang w:val="ro-RO"/>
        </w:rPr>
      </w:pPr>
      <w:r w:rsidRPr="0084193A">
        <w:rPr>
          <w:rFonts w:cstheme="minorHAnsi"/>
          <w:sz w:val="28"/>
          <w:lang w:val="ro-RO"/>
        </w:rPr>
        <w:t xml:space="preserve"> A: da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Doriți să interacționați cu colegi din domeniu și să stabiliți conexiuni cu aceștia? </w:t>
      </w:r>
    </w:p>
    <w:p w:rsidR="00301AF1" w:rsidRPr="0084193A" w:rsidRDefault="00301AF1" w:rsidP="00301AF1">
      <w:pPr>
        <w:rPr>
          <w:rFonts w:cstheme="minorHAnsi"/>
          <w:sz w:val="28"/>
          <w:lang w:val="ro-RO"/>
        </w:rPr>
      </w:pPr>
      <w:r w:rsidRPr="0084193A">
        <w:rPr>
          <w:rFonts w:cstheme="minorHAnsi"/>
          <w:sz w:val="28"/>
          <w:lang w:val="ro-RO"/>
        </w:rPr>
        <w:t xml:space="preserve"> A: da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Sunteți interesat să aflați mai multe despre metodologiile de design al aplicației și user experience? </w:t>
      </w:r>
    </w:p>
    <w:p w:rsidR="00301AF1" w:rsidRPr="0084193A" w:rsidRDefault="00301AF1" w:rsidP="00301AF1">
      <w:pPr>
        <w:rPr>
          <w:rFonts w:cstheme="minorHAnsi"/>
          <w:sz w:val="28"/>
          <w:lang w:val="ro-RO"/>
        </w:rPr>
      </w:pPr>
      <w:r w:rsidRPr="0084193A">
        <w:rPr>
          <w:rFonts w:cstheme="minorHAnsi"/>
          <w:sz w:val="28"/>
          <w:lang w:val="ro-RO"/>
        </w:rPr>
        <w:t xml:space="preserve"> A: nu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Care este limbajul preferat? </w:t>
      </w:r>
    </w:p>
    <w:p w:rsidR="00301AF1" w:rsidRPr="0084193A" w:rsidRDefault="00301AF1" w:rsidP="00301AF1">
      <w:pPr>
        <w:rPr>
          <w:rFonts w:cstheme="minorHAnsi"/>
          <w:sz w:val="28"/>
          <w:lang w:val="ro-RO"/>
        </w:rPr>
      </w:pPr>
      <w:r w:rsidRPr="0084193A">
        <w:rPr>
          <w:rFonts w:cstheme="minorHAnsi"/>
          <w:sz w:val="28"/>
          <w:lang w:val="ro-RO"/>
        </w:rPr>
        <w:t xml:space="preserve"> A: python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Doriți să determin dacă vă permiteți să participați la eveniment? </w:t>
      </w:r>
    </w:p>
    <w:p w:rsidR="00301AF1" w:rsidRPr="0084193A" w:rsidRDefault="00301AF1" w:rsidP="00301AF1">
      <w:pPr>
        <w:rPr>
          <w:rFonts w:cstheme="minorHAnsi"/>
          <w:sz w:val="28"/>
          <w:lang w:val="ro-RO"/>
        </w:rPr>
      </w:pPr>
      <w:r w:rsidRPr="0084193A">
        <w:rPr>
          <w:rFonts w:cstheme="minorHAnsi"/>
          <w:sz w:val="28"/>
          <w:lang w:val="ro-RO"/>
        </w:rPr>
        <w:t xml:space="preserve"> A: nu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Sunteți interesat de modalități de aplicarea a conceptelor matematice în știința calculatoarelor? </w:t>
      </w:r>
    </w:p>
    <w:p w:rsidR="00301AF1" w:rsidRPr="0084193A" w:rsidRDefault="00301AF1" w:rsidP="00301AF1">
      <w:pPr>
        <w:rPr>
          <w:rFonts w:cstheme="minorHAnsi"/>
          <w:sz w:val="28"/>
          <w:lang w:val="ro-RO"/>
        </w:rPr>
      </w:pPr>
      <w:r w:rsidRPr="0084193A">
        <w:rPr>
          <w:rFonts w:cstheme="minorHAnsi"/>
          <w:sz w:val="28"/>
          <w:lang w:val="ro-RO"/>
        </w:rPr>
        <w:lastRenderedPageBreak/>
        <w:t xml:space="preserve"> A: da </w:t>
      </w:r>
    </w:p>
    <w:p w:rsidR="00301AF1" w:rsidRPr="0084193A" w:rsidRDefault="00301AF1" w:rsidP="00301AF1">
      <w:pPr>
        <w:rPr>
          <w:rFonts w:cstheme="minorHAnsi"/>
          <w:sz w:val="28"/>
          <w:lang w:val="ro-RO"/>
        </w:rPr>
      </w:pPr>
      <w:r w:rsidRPr="0084193A">
        <w:rPr>
          <w:rFonts w:cstheme="minorHAnsi"/>
          <w:sz w:val="28"/>
          <w:lang w:val="ro-RO"/>
        </w:rPr>
        <w:t xml:space="preserve">Q: De care ramură a matematicii sunteți mai interesat? </w:t>
      </w:r>
    </w:p>
    <w:p w:rsidR="00301AF1" w:rsidRPr="0084193A" w:rsidRDefault="00301AF1" w:rsidP="00301AF1">
      <w:pPr>
        <w:rPr>
          <w:rFonts w:cstheme="minorHAnsi"/>
          <w:sz w:val="28"/>
          <w:lang w:val="ro-RO"/>
        </w:rPr>
      </w:pPr>
      <w:r w:rsidRPr="0084193A">
        <w:rPr>
          <w:rFonts w:cstheme="minorHAnsi"/>
          <w:sz w:val="28"/>
          <w:lang w:val="ro-RO"/>
        </w:rPr>
        <w:t xml:space="preserve"> A: nu_contează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Care este domeniul dumneavoastră de interes? </w:t>
      </w:r>
    </w:p>
    <w:p w:rsidR="00301AF1" w:rsidRPr="0084193A" w:rsidRDefault="00301AF1" w:rsidP="00301AF1">
      <w:pPr>
        <w:rPr>
          <w:rFonts w:cstheme="minorHAnsi"/>
          <w:sz w:val="28"/>
          <w:lang w:val="ro-RO"/>
        </w:rPr>
      </w:pPr>
      <w:r w:rsidRPr="0084193A">
        <w:rPr>
          <w:rFonts w:cstheme="minorHAnsi"/>
          <w:sz w:val="28"/>
          <w:lang w:val="ro-RO"/>
        </w:rPr>
        <w:t xml:space="preserve"> A: inteligenta_artificiala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Care este sistemul de operare pe care îl preferați? </w:t>
      </w:r>
    </w:p>
    <w:p w:rsidR="00301AF1" w:rsidRPr="0084193A" w:rsidRDefault="00301AF1" w:rsidP="00301AF1">
      <w:pPr>
        <w:rPr>
          <w:rFonts w:cstheme="minorHAnsi"/>
          <w:sz w:val="28"/>
          <w:lang w:val="ro-RO"/>
        </w:rPr>
      </w:pPr>
      <w:r w:rsidRPr="0084193A">
        <w:rPr>
          <w:rFonts w:cstheme="minorHAnsi"/>
          <w:sz w:val="28"/>
          <w:lang w:val="ro-RO"/>
        </w:rPr>
        <w:t xml:space="preserve"> A: linux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301AF1">
      <w:pPr>
        <w:rPr>
          <w:rFonts w:cstheme="minorHAnsi"/>
          <w:sz w:val="28"/>
          <w:lang w:val="ro-RO"/>
        </w:rPr>
      </w:pPr>
      <w:r w:rsidRPr="0084193A">
        <w:rPr>
          <w:rFonts w:cstheme="minorHAnsi"/>
          <w:sz w:val="28"/>
          <w:lang w:val="ro-RO"/>
        </w:rPr>
        <w:t xml:space="preserve"> Q: Sunteți interesat de tehnologii open source? </w:t>
      </w:r>
    </w:p>
    <w:p w:rsidR="00301AF1" w:rsidRPr="0084193A" w:rsidRDefault="00301AF1" w:rsidP="00301AF1">
      <w:pPr>
        <w:rPr>
          <w:rFonts w:cstheme="minorHAnsi"/>
          <w:sz w:val="28"/>
          <w:lang w:val="ro-RO"/>
        </w:rPr>
      </w:pPr>
      <w:r w:rsidRPr="0084193A">
        <w:rPr>
          <w:rFonts w:cstheme="minorHAnsi"/>
          <w:sz w:val="28"/>
          <w:lang w:val="ro-RO"/>
        </w:rPr>
        <w:t xml:space="preserve"> A: da </w:t>
      </w:r>
    </w:p>
    <w:p w:rsidR="00301AF1" w:rsidRPr="0084193A" w:rsidRDefault="00301AF1" w:rsidP="00301AF1">
      <w:pPr>
        <w:rPr>
          <w:rFonts w:cstheme="minorHAnsi"/>
          <w:sz w:val="28"/>
          <w:lang w:val="ro-RO"/>
        </w:rPr>
      </w:pPr>
      <w:r w:rsidRPr="0084193A">
        <w:rPr>
          <w:rFonts w:cstheme="minorHAnsi"/>
          <w:sz w:val="28"/>
          <w:lang w:val="ro-RO"/>
        </w:rPr>
        <w:t xml:space="preserve">  </w:t>
      </w:r>
    </w:p>
    <w:p w:rsidR="00301AF1" w:rsidRPr="0084193A" w:rsidRDefault="00301AF1" w:rsidP="0008432E">
      <w:pPr>
        <w:rPr>
          <w:rFonts w:cstheme="minorHAnsi"/>
          <w:sz w:val="28"/>
          <w:lang w:val="ro-RO"/>
        </w:rPr>
      </w:pPr>
      <w:r w:rsidRPr="0084193A">
        <w:rPr>
          <w:noProof/>
          <w:lang w:val="ro-RO" w:eastAsia="ro-RO"/>
        </w:rPr>
        <w:drawing>
          <wp:inline distT="0" distB="0" distL="0" distR="0" wp14:anchorId="5EB47F8D" wp14:editId="4D8E3823">
            <wp:extent cx="5943600" cy="4501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501515"/>
                    </a:xfrm>
                    <a:prstGeom prst="rect">
                      <a:avLst/>
                    </a:prstGeom>
                  </pic:spPr>
                </pic:pic>
              </a:graphicData>
            </a:graphic>
          </wp:inline>
        </w:drawing>
      </w:r>
    </w:p>
    <w:p w:rsidR="002C4C28" w:rsidRPr="0084193A" w:rsidRDefault="002C4C28" w:rsidP="0008432E">
      <w:pPr>
        <w:rPr>
          <w:rFonts w:cstheme="minorHAnsi"/>
          <w:sz w:val="28"/>
          <w:lang w:val="ro-RO"/>
        </w:rPr>
      </w:pPr>
    </w:p>
    <w:p w:rsidR="002C4C28" w:rsidRPr="0084193A" w:rsidRDefault="002C4C28" w:rsidP="0008432E">
      <w:pPr>
        <w:rPr>
          <w:rFonts w:cstheme="minorHAnsi"/>
          <w:sz w:val="28"/>
          <w:lang w:val="ro-RO"/>
        </w:rPr>
      </w:pPr>
    </w:p>
    <w:p w:rsidR="002C4C28" w:rsidRDefault="002C4C28" w:rsidP="0008432E">
      <w:pPr>
        <w:rPr>
          <w:rFonts w:cstheme="minorHAnsi"/>
          <w:sz w:val="28"/>
          <w:lang w:val="ro-RO"/>
        </w:rPr>
      </w:pPr>
    </w:p>
    <w:p w:rsidR="002C4C28" w:rsidRPr="0084193A" w:rsidRDefault="002C4C28" w:rsidP="0008432E">
      <w:pPr>
        <w:rPr>
          <w:rFonts w:cstheme="minorHAnsi"/>
          <w:sz w:val="28"/>
          <w:lang w:val="ro-RO"/>
        </w:rPr>
      </w:pPr>
    </w:p>
    <w:p w:rsidR="00485A7B" w:rsidRPr="005412C8" w:rsidRDefault="00485A7B" w:rsidP="00485A7B">
      <w:pPr>
        <w:jc w:val="center"/>
        <w:rPr>
          <w:b/>
          <w:sz w:val="28"/>
          <w:szCs w:val="28"/>
          <w:lang w:val="ro-RO"/>
        </w:rPr>
      </w:pPr>
      <w:r w:rsidRPr="005412C8">
        <w:rPr>
          <w:b/>
          <w:sz w:val="28"/>
          <w:szCs w:val="28"/>
          <w:lang w:val="ro-RO"/>
        </w:rPr>
        <w:lastRenderedPageBreak/>
        <w:t>CAPITOLUL 6</w:t>
      </w:r>
    </w:p>
    <w:p w:rsidR="00485A7B" w:rsidRPr="0084193A" w:rsidRDefault="00485A7B" w:rsidP="002C4C28">
      <w:pPr>
        <w:pBdr>
          <w:bottom w:val="single" w:sz="12" w:space="1" w:color="auto"/>
        </w:pBdr>
        <w:jc w:val="center"/>
        <w:rPr>
          <w:b/>
          <w:lang w:val="ro-RO"/>
        </w:rPr>
      </w:pPr>
      <w:r w:rsidRPr="0084193A">
        <w:rPr>
          <w:b/>
          <w:sz w:val="40"/>
          <w:szCs w:val="40"/>
          <w:lang w:val="ro-RO"/>
        </w:rPr>
        <w:t xml:space="preserve">EXPLICAREA TEORIEI </w:t>
      </w:r>
      <w:r w:rsidR="00870380" w:rsidRPr="0084193A">
        <w:rPr>
          <w:b/>
          <w:sz w:val="40"/>
          <w:szCs w:val="40"/>
          <w:lang w:val="ro-RO"/>
        </w:rPr>
        <w:t>Ș</w:t>
      </w:r>
      <w:r w:rsidRPr="0084193A">
        <w:rPr>
          <w:b/>
          <w:sz w:val="40"/>
          <w:szCs w:val="40"/>
          <w:lang w:val="ro-RO"/>
        </w:rPr>
        <w:t>TIIN</w:t>
      </w:r>
      <w:r w:rsidR="00870380" w:rsidRPr="0084193A">
        <w:rPr>
          <w:b/>
          <w:sz w:val="40"/>
          <w:szCs w:val="40"/>
          <w:lang w:val="ro-RO"/>
        </w:rPr>
        <w:t>Ț</w:t>
      </w:r>
      <w:r w:rsidRPr="0084193A">
        <w:rPr>
          <w:b/>
          <w:sz w:val="40"/>
          <w:szCs w:val="40"/>
          <w:lang w:val="ro-RO"/>
        </w:rPr>
        <w:t>IFICE DIN SPATELE SISTEMULUI EXPERT</w:t>
      </w:r>
    </w:p>
    <w:p w:rsidR="005412C8" w:rsidRPr="005412C8" w:rsidRDefault="005412C8">
      <w:pPr>
        <w:rPr>
          <w:b/>
          <w:sz w:val="28"/>
          <w:szCs w:val="28"/>
          <w:lang w:val="ro-RO"/>
        </w:rPr>
      </w:pPr>
    </w:p>
    <w:p w:rsidR="00C17528" w:rsidRPr="0084193A" w:rsidRDefault="00C17528">
      <w:pPr>
        <w:rPr>
          <w:lang w:val="ro-RO"/>
        </w:rPr>
      </w:pPr>
      <w:r w:rsidRPr="0084193A">
        <w:rPr>
          <w:b/>
          <w:sz w:val="28"/>
          <w:u w:val="single"/>
          <w:lang w:val="ro-RO"/>
        </w:rPr>
        <w:t>Modelarea incertitudinii in sistemul expert</w:t>
      </w:r>
    </w:p>
    <w:p w:rsidR="00C17528" w:rsidRPr="0084193A" w:rsidRDefault="00C17528">
      <w:pPr>
        <w:rPr>
          <w:sz w:val="28"/>
          <w:lang w:val="ro-RO"/>
        </w:rPr>
      </w:pPr>
    </w:p>
    <w:p w:rsidR="0011057E" w:rsidRPr="0084193A" w:rsidRDefault="00BB0D79" w:rsidP="00BB0D79">
      <w:pPr>
        <w:ind w:firstLine="360"/>
        <w:rPr>
          <w:sz w:val="28"/>
          <w:lang w:val="ro-RO"/>
        </w:rPr>
      </w:pPr>
      <w:r w:rsidRPr="0084193A">
        <w:rPr>
          <w:sz w:val="28"/>
          <w:lang w:val="ro-RO"/>
        </w:rPr>
        <w:t>În general, incertitudinea pătrunde în sistemul expert prin două posibilități: prin intermediul regulilor cu concluzie incertă și prin intermediul utilizatorului. Incertitudinea se poate propagă în sistem în următoarele situații</w:t>
      </w:r>
      <w:r w:rsidR="0011057E" w:rsidRPr="0084193A">
        <w:rPr>
          <w:sz w:val="28"/>
          <w:lang w:val="ro-RO"/>
        </w:rPr>
        <w:t>:</w:t>
      </w:r>
    </w:p>
    <w:p w:rsidR="0011057E" w:rsidRPr="0084193A" w:rsidRDefault="0011057E" w:rsidP="0011057E">
      <w:pPr>
        <w:pStyle w:val="ListParagraph"/>
        <w:numPr>
          <w:ilvl w:val="0"/>
          <w:numId w:val="4"/>
        </w:numPr>
        <w:rPr>
          <w:sz w:val="28"/>
          <w:lang w:val="ro-RO"/>
        </w:rPr>
      </w:pPr>
      <w:r w:rsidRPr="0084193A">
        <w:rPr>
          <w:sz w:val="28"/>
          <w:lang w:val="ro-RO"/>
        </w:rPr>
        <w:t>Reguli cu concluzie i</w:t>
      </w:r>
      <w:r w:rsidR="00BB0D79" w:rsidRPr="0084193A">
        <w:rPr>
          <w:sz w:val="28"/>
          <w:lang w:val="ro-RO"/>
        </w:rPr>
        <w:t>ncertă</w:t>
      </w:r>
    </w:p>
    <w:p w:rsidR="0011057E" w:rsidRPr="0084193A" w:rsidRDefault="0011057E" w:rsidP="0011057E">
      <w:pPr>
        <w:pStyle w:val="ListParagraph"/>
        <w:numPr>
          <w:ilvl w:val="0"/>
          <w:numId w:val="4"/>
        </w:numPr>
        <w:rPr>
          <w:sz w:val="28"/>
          <w:lang w:val="ro-RO"/>
        </w:rPr>
      </w:pPr>
      <w:r w:rsidRPr="0084193A">
        <w:rPr>
          <w:sz w:val="28"/>
          <w:lang w:val="ro-RO"/>
        </w:rPr>
        <w:t>Reguli cu premise incerte</w:t>
      </w:r>
    </w:p>
    <w:p w:rsidR="0011057E" w:rsidRPr="0084193A" w:rsidRDefault="0011057E" w:rsidP="0011057E">
      <w:pPr>
        <w:pStyle w:val="ListParagraph"/>
        <w:numPr>
          <w:ilvl w:val="0"/>
          <w:numId w:val="4"/>
        </w:numPr>
        <w:rPr>
          <w:sz w:val="28"/>
          <w:lang w:val="ro-RO"/>
        </w:rPr>
      </w:pPr>
      <w:r w:rsidRPr="0084193A">
        <w:rPr>
          <w:sz w:val="28"/>
          <w:lang w:val="ro-RO"/>
        </w:rPr>
        <w:t>Date incerte introduse de utilizator</w:t>
      </w:r>
    </w:p>
    <w:p w:rsidR="0011057E" w:rsidRPr="0084193A" w:rsidRDefault="0011057E" w:rsidP="0011057E">
      <w:pPr>
        <w:pStyle w:val="ListParagraph"/>
        <w:numPr>
          <w:ilvl w:val="0"/>
          <w:numId w:val="4"/>
        </w:numPr>
        <w:rPr>
          <w:sz w:val="28"/>
          <w:lang w:val="ro-RO"/>
        </w:rPr>
      </w:pPr>
      <w:r w:rsidRPr="0084193A">
        <w:rPr>
          <w:sz w:val="28"/>
          <w:lang w:val="ro-RO"/>
        </w:rPr>
        <w:t>Combinarea premiselor incerte cu concluzii incerte</w:t>
      </w:r>
    </w:p>
    <w:p w:rsidR="0011057E" w:rsidRPr="0084193A" w:rsidRDefault="0011057E" w:rsidP="0011057E">
      <w:pPr>
        <w:pStyle w:val="ListParagraph"/>
        <w:numPr>
          <w:ilvl w:val="0"/>
          <w:numId w:val="4"/>
        </w:numPr>
        <w:rPr>
          <w:sz w:val="28"/>
          <w:lang w:val="ro-RO"/>
        </w:rPr>
      </w:pPr>
      <w:r w:rsidRPr="0084193A">
        <w:rPr>
          <w:sz w:val="28"/>
          <w:lang w:val="ro-RO"/>
        </w:rPr>
        <w:t>Actualizarea unor fapte incerte folosind, de asemenea, fapte incerte</w:t>
      </w:r>
    </w:p>
    <w:p w:rsidR="0011057E" w:rsidRPr="0084193A" w:rsidRDefault="0011057E" w:rsidP="0011057E">
      <w:pPr>
        <w:rPr>
          <w:sz w:val="28"/>
          <w:lang w:val="ro-RO"/>
        </w:rPr>
      </w:pPr>
    </w:p>
    <w:p w:rsidR="0011057E" w:rsidRPr="0084193A" w:rsidRDefault="00BB0D79" w:rsidP="002B3219">
      <w:pPr>
        <w:ind w:firstLine="360"/>
        <w:rPr>
          <w:sz w:val="28"/>
          <w:lang w:val="ro-RO"/>
        </w:rPr>
      </w:pPr>
      <w:r w:rsidRPr="0084193A">
        <w:rPr>
          <w:sz w:val="28"/>
          <w:lang w:val="ro-RO"/>
        </w:rPr>
        <w:t>În sistemul expert, regulile au un factor de certitudine asociat, fiind numite reguli cu concluzie incertă. distingem următoarele cazuri</w:t>
      </w:r>
      <w:r w:rsidR="0011057E" w:rsidRPr="0084193A">
        <w:rPr>
          <w:sz w:val="28"/>
          <w:lang w:val="ro-RO"/>
        </w:rPr>
        <w:t>:</w:t>
      </w:r>
    </w:p>
    <w:p w:rsidR="0011057E" w:rsidRPr="0084193A" w:rsidRDefault="00BB0D79" w:rsidP="00BB0D79">
      <w:pPr>
        <w:pStyle w:val="ListParagraph"/>
        <w:numPr>
          <w:ilvl w:val="0"/>
          <w:numId w:val="4"/>
        </w:numPr>
        <w:rPr>
          <w:sz w:val="28"/>
          <w:lang w:val="ro-RO"/>
        </w:rPr>
      </w:pPr>
      <w:r w:rsidRPr="0084193A">
        <w:rPr>
          <w:sz w:val="28"/>
          <w:lang w:val="ro-RO"/>
        </w:rPr>
        <w:t>Dacă o regulă are un FC = 90 asociat și premisele acesteia au FC 100, atunci concluzia are FC egal cu cel al regulii, adică 90</w:t>
      </w:r>
      <w:r w:rsidR="0011057E" w:rsidRPr="0084193A">
        <w:rPr>
          <w:sz w:val="28"/>
          <w:lang w:val="ro-RO"/>
        </w:rPr>
        <w:t>.</w:t>
      </w:r>
    </w:p>
    <w:p w:rsidR="00B57166" w:rsidRPr="0084193A" w:rsidRDefault="00BB0D79" w:rsidP="00BB0D79">
      <w:pPr>
        <w:pStyle w:val="ListParagraph"/>
        <w:numPr>
          <w:ilvl w:val="0"/>
          <w:numId w:val="4"/>
        </w:numPr>
        <w:rPr>
          <w:rFonts w:eastAsiaTheme="minorEastAsia"/>
          <w:sz w:val="28"/>
          <w:lang w:val="ro-RO"/>
        </w:rPr>
      </w:pPr>
      <w:r w:rsidRPr="0084193A">
        <w:rPr>
          <w:sz w:val="28"/>
          <w:lang w:val="ro-RO"/>
        </w:rPr>
        <w:t>Dacă premisele sunt incerte, atunci factorul de certitudine al membrului stâng al regulii este egal cu minimul dintre factorii asociați premiselor. Vom nota factorul de certitudine al regulii cu RFC, iar cel al membrului stâng cu StFC. Atunci formula de calcul pentru factorul de certitudine FC al concluziei este</w:t>
      </w:r>
      <w:r w:rsidR="00B57166" w:rsidRPr="0084193A">
        <w:rPr>
          <w:sz w:val="28"/>
          <w:lang w:val="ro-RO"/>
        </w:rPr>
        <w:t>:</w:t>
      </w:r>
    </w:p>
    <w:p w:rsidR="00B57166" w:rsidRPr="0084193A" w:rsidRDefault="00B57166" w:rsidP="00B57166">
      <w:pPr>
        <w:pStyle w:val="ListParagraph"/>
        <w:rPr>
          <w:sz w:val="28"/>
          <w:lang w:val="ro-RO"/>
        </w:rPr>
      </w:pPr>
    </w:p>
    <w:p w:rsidR="00B57166" w:rsidRPr="0084193A" w:rsidRDefault="00B57166" w:rsidP="00B57166">
      <w:pPr>
        <w:pStyle w:val="ListParagraph"/>
        <w:ind w:left="2880" w:firstLine="720"/>
        <w:rPr>
          <w:rFonts w:eastAsiaTheme="minorEastAsia"/>
          <w:sz w:val="28"/>
          <w:lang w:val="ro-RO"/>
        </w:rPr>
      </w:pPr>
      <w:r w:rsidRPr="0084193A">
        <w:rPr>
          <w:noProof/>
          <w:lang w:val="ro-RO" w:eastAsia="ro-RO"/>
        </w:rPr>
        <w:drawing>
          <wp:inline distT="0" distB="0" distL="0" distR="0" wp14:anchorId="640C707A" wp14:editId="4C43E963">
            <wp:extent cx="1484630" cy="356235"/>
            <wp:effectExtent l="0" t="0" r="1270" b="5715"/>
            <wp:docPr id="13" name="Picture 13" descr="https://latex.codecogs.com/gif.latex?FC%20%3D%20%5Cfrac%7BRFC%5Ccdot%20StFC%7D%7B10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FC%20%3D%20%5Cfrac%7BRFC%5Ccdot%20StFC%7D%7B100%7D"/>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50000"/>
                              </a14:imgEffect>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484630" cy="356235"/>
                    </a:xfrm>
                    <a:prstGeom prst="rect">
                      <a:avLst/>
                    </a:prstGeom>
                    <a:noFill/>
                    <a:ln>
                      <a:noFill/>
                    </a:ln>
                  </pic:spPr>
                </pic:pic>
              </a:graphicData>
            </a:graphic>
          </wp:inline>
        </w:drawing>
      </w:r>
      <w:r w:rsidRPr="0084193A">
        <w:rPr>
          <w:rFonts w:eastAsiaTheme="minorEastAsia"/>
          <w:sz w:val="28"/>
          <w:lang w:val="ro-RO"/>
        </w:rPr>
        <w:t xml:space="preserve"> </w:t>
      </w:r>
    </w:p>
    <w:p w:rsidR="0011057E" w:rsidRPr="0084193A" w:rsidRDefault="0011057E" w:rsidP="0011057E">
      <w:pPr>
        <w:rPr>
          <w:sz w:val="28"/>
          <w:lang w:val="ro-RO"/>
        </w:rPr>
      </w:pPr>
    </w:p>
    <w:p w:rsidR="00B57166" w:rsidRPr="0084193A" w:rsidRDefault="00B57166" w:rsidP="00BB0D79">
      <w:pPr>
        <w:pStyle w:val="ListParagraph"/>
        <w:numPr>
          <w:ilvl w:val="0"/>
          <w:numId w:val="4"/>
        </w:numPr>
        <w:rPr>
          <w:sz w:val="28"/>
          <w:lang w:val="ro-RO"/>
        </w:rPr>
      </w:pPr>
      <w:r w:rsidRPr="0084193A">
        <w:rPr>
          <w:sz w:val="28"/>
          <w:lang w:val="ro-RO"/>
        </w:rPr>
        <w:t>Dac</w:t>
      </w:r>
      <w:r w:rsidR="00BB0D79" w:rsidRPr="0084193A">
        <w:rPr>
          <w:sz w:val="28"/>
          <w:lang w:val="ro-RO"/>
        </w:rPr>
        <w:t>ă</w:t>
      </w:r>
      <w:r w:rsidRPr="0084193A">
        <w:rPr>
          <w:sz w:val="28"/>
          <w:lang w:val="ro-RO"/>
        </w:rPr>
        <w:t xml:space="preserve"> o regul</w:t>
      </w:r>
      <w:r w:rsidR="00BB0D79" w:rsidRPr="0084193A">
        <w:rPr>
          <w:sz w:val="28"/>
          <w:lang w:val="ro-RO"/>
        </w:rPr>
        <w:t>ă</w:t>
      </w:r>
      <w:r w:rsidRPr="0084193A">
        <w:rPr>
          <w:sz w:val="28"/>
          <w:lang w:val="ro-RO"/>
        </w:rPr>
        <w:t xml:space="preserve"> R conduce c</w:t>
      </w:r>
      <w:r w:rsidR="00BB0D79" w:rsidRPr="0084193A">
        <w:rPr>
          <w:sz w:val="28"/>
          <w:lang w:val="ro-RO"/>
        </w:rPr>
        <w:t>ă</w:t>
      </w:r>
      <w:r w:rsidRPr="0084193A">
        <w:rPr>
          <w:sz w:val="28"/>
          <w:lang w:val="ro-RO"/>
        </w:rPr>
        <w:t>tre un fapt F deja stocat</w:t>
      </w:r>
      <w:r w:rsidR="00BB0D79" w:rsidRPr="0084193A">
        <w:rPr>
          <w:sz w:val="28"/>
          <w:lang w:val="ro-RO"/>
        </w:rPr>
        <w:t xml:space="preserve"> î</w:t>
      </w:r>
      <w:r w:rsidRPr="0084193A">
        <w:rPr>
          <w:sz w:val="28"/>
          <w:lang w:val="ro-RO"/>
        </w:rPr>
        <w:t>n spa</w:t>
      </w:r>
      <w:r w:rsidR="00BB0D79" w:rsidRPr="0084193A">
        <w:rPr>
          <w:sz w:val="28"/>
          <w:lang w:val="ro-RO"/>
        </w:rPr>
        <w:t>ț</w:t>
      </w:r>
      <w:r w:rsidRPr="0084193A">
        <w:rPr>
          <w:sz w:val="28"/>
          <w:lang w:val="ro-RO"/>
        </w:rPr>
        <w:t>iul de lucru, atunci noul factor de certitudine asociat faptului F este:</w:t>
      </w:r>
    </w:p>
    <w:p w:rsidR="00B57166" w:rsidRPr="0084193A" w:rsidRDefault="00B57166" w:rsidP="00B57166">
      <w:pPr>
        <w:pStyle w:val="ListParagraph"/>
        <w:rPr>
          <w:sz w:val="28"/>
          <w:lang w:val="ro-RO"/>
        </w:rPr>
      </w:pPr>
    </w:p>
    <w:p w:rsidR="00B57166" w:rsidRPr="0084193A" w:rsidRDefault="00B57166" w:rsidP="002B3219">
      <w:pPr>
        <w:ind w:left="720" w:firstLine="720"/>
        <w:rPr>
          <w:sz w:val="28"/>
          <w:lang w:val="ro-RO"/>
        </w:rPr>
      </w:pPr>
      <w:r w:rsidRPr="0084193A">
        <w:rPr>
          <w:noProof/>
          <w:lang w:val="ro-RO" w:eastAsia="ro-RO"/>
        </w:rPr>
        <w:drawing>
          <wp:inline distT="0" distB="0" distL="0" distR="0" wp14:anchorId="645D5879" wp14:editId="6C180E2B">
            <wp:extent cx="3942715" cy="379730"/>
            <wp:effectExtent l="0" t="0" r="635" b="1270"/>
            <wp:docPr id="22" name="Picture 22" descr="https://latex.codecogs.com/gif.latex?FC%5C_nou%28X%2CY%29%20%3D%20X%20&amp;plus;%20%5Cfrac%7BY%5Ccdot%28100-X%29%29%7D%7B100%7D%2C%20daca%5C%3A%20X%2CY%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tex.codecogs.com/gif.latex?FC%5C_nou%28X%2CY%29%20%3D%20X%20&amp;plus;%20%5Cfrac%7BY%5Ccdot%28100-X%29%29%7D%7B100%7D%2C%20daca%5C%3A%20X%2CY%3E0"/>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942715" cy="379730"/>
                    </a:xfrm>
                    <a:prstGeom prst="rect">
                      <a:avLst/>
                    </a:prstGeom>
                    <a:noFill/>
                    <a:ln>
                      <a:noFill/>
                    </a:ln>
                  </pic:spPr>
                </pic:pic>
              </a:graphicData>
            </a:graphic>
          </wp:inline>
        </w:drawing>
      </w:r>
    </w:p>
    <w:p w:rsidR="002B3219" w:rsidRPr="0084193A" w:rsidRDefault="002B3219" w:rsidP="002B3219">
      <w:pPr>
        <w:ind w:left="720" w:firstLine="720"/>
        <w:rPr>
          <w:sz w:val="28"/>
          <w:lang w:val="ro-RO"/>
        </w:rPr>
      </w:pPr>
    </w:p>
    <w:p w:rsidR="002B3219" w:rsidRPr="0084193A" w:rsidRDefault="002B3219" w:rsidP="002B3219">
      <w:pPr>
        <w:ind w:left="720" w:firstLine="720"/>
        <w:rPr>
          <w:sz w:val="28"/>
          <w:lang w:val="ro-RO"/>
        </w:rPr>
      </w:pPr>
      <w:r w:rsidRPr="0084193A">
        <w:rPr>
          <w:noProof/>
          <w:lang w:val="ro-RO" w:eastAsia="ro-RO"/>
        </w:rPr>
        <w:drawing>
          <wp:inline distT="0" distB="0" distL="0" distR="0" wp14:anchorId="71E47D41" wp14:editId="65A62DB5">
            <wp:extent cx="4476750" cy="391795"/>
            <wp:effectExtent l="0" t="0" r="0" b="8255"/>
            <wp:docPr id="23" name="Picture 23" descr="https://latex.codecogs.com/gif.latex?FC%5C_nou%28X%2CY%29%20%3D%20100%20%5Ccdot%20%5Cfrac%7BX&amp;plus;Y%7D%7B100-min%28X%2CY%29%7D%2C%20daca%5C%3A%20X%3E0%2CY%5Cle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codecogs.com/gif.latex?FC%5C_nou%28X%2CY%29%20%3D%20100%20%5Ccdot%20%5Cfrac%7BX&amp;plus;Y%7D%7B100-min%28X%2CY%29%7D%2C%20daca%5C%3A%20X%3E0%2CY%5Cleq0"/>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476750" cy="391795"/>
                    </a:xfrm>
                    <a:prstGeom prst="rect">
                      <a:avLst/>
                    </a:prstGeom>
                    <a:noFill/>
                    <a:ln>
                      <a:noFill/>
                    </a:ln>
                  </pic:spPr>
                </pic:pic>
              </a:graphicData>
            </a:graphic>
          </wp:inline>
        </w:drawing>
      </w:r>
    </w:p>
    <w:p w:rsidR="002B3219" w:rsidRPr="0084193A" w:rsidRDefault="002B3219" w:rsidP="002B3219">
      <w:pPr>
        <w:ind w:left="720" w:firstLine="720"/>
        <w:rPr>
          <w:sz w:val="28"/>
          <w:lang w:val="ro-RO"/>
        </w:rPr>
      </w:pPr>
      <w:r w:rsidRPr="0084193A">
        <w:rPr>
          <w:noProof/>
          <w:lang w:val="ro-RO" w:eastAsia="ro-RO"/>
        </w:rPr>
        <w:lastRenderedPageBreak/>
        <w:drawing>
          <wp:inline distT="0" distB="0" distL="0" distR="0" wp14:anchorId="333465C7" wp14:editId="7C3141C8">
            <wp:extent cx="4476750" cy="391795"/>
            <wp:effectExtent l="0" t="0" r="0" b="8255"/>
            <wp:docPr id="24" name="Picture 24" descr="https://latex.codecogs.com/gif.latex?FC%5C_nou%28X%2CY%29%20%3D%20100%20%5Ccdot%20%5Cfrac%7BX&amp;plus;Y%7D%7B100-min%28X%2CY%29%7D%2C%20daca%5C%3A%20X%5Cleq0%2CY%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tex.codecogs.com/gif.latex?FC%5C_nou%28X%2CY%29%20%3D%20100%20%5Ccdot%20%5Cfrac%7BX&amp;plus;Y%7D%7B100-min%28X%2CY%29%7D%2C%20daca%5C%3A%20X%5Cleq0%2CY%3E0"/>
                    <pic:cNvPicPr>
                      <a:picLocks noChangeAspect="1" noChangeArrowheads="1"/>
                    </pic:cNvPicPr>
                  </pic:nvPicPr>
                  <pic:blipFill>
                    <a:blip r:embed="rId34">
                      <a:extLst>
                        <a:ext uri="{BEBA8EAE-BF5A-486C-A8C5-ECC9F3942E4B}">
                          <a14:imgProps xmlns:a14="http://schemas.microsoft.com/office/drawing/2010/main">
                            <a14:imgLayer r:embed="rId35">
                              <a14:imgEffect>
                                <a14:sharpenSoften amount="50000"/>
                              </a14:imgEffect>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476750" cy="391795"/>
                    </a:xfrm>
                    <a:prstGeom prst="rect">
                      <a:avLst/>
                    </a:prstGeom>
                    <a:noFill/>
                    <a:ln>
                      <a:noFill/>
                    </a:ln>
                  </pic:spPr>
                </pic:pic>
              </a:graphicData>
            </a:graphic>
          </wp:inline>
        </w:drawing>
      </w:r>
    </w:p>
    <w:p w:rsidR="002B3219" w:rsidRPr="0084193A" w:rsidRDefault="002B3219" w:rsidP="002B3219">
      <w:pPr>
        <w:ind w:left="720" w:firstLine="720"/>
        <w:rPr>
          <w:sz w:val="28"/>
          <w:lang w:val="ro-RO"/>
        </w:rPr>
      </w:pPr>
    </w:p>
    <w:p w:rsidR="002B3219" w:rsidRPr="0084193A" w:rsidRDefault="002B3219" w:rsidP="002B3219">
      <w:pPr>
        <w:ind w:left="720" w:firstLine="720"/>
        <w:rPr>
          <w:sz w:val="28"/>
          <w:lang w:val="ro-RO"/>
        </w:rPr>
      </w:pPr>
      <w:r w:rsidRPr="0084193A">
        <w:rPr>
          <w:noProof/>
          <w:lang w:val="ro-RO" w:eastAsia="ro-RO"/>
        </w:rPr>
        <w:drawing>
          <wp:inline distT="0" distB="0" distL="0" distR="0" wp14:anchorId="08B5823B" wp14:editId="3651CC8E">
            <wp:extent cx="3966210" cy="178435"/>
            <wp:effectExtent l="0" t="0" r="0" b="0"/>
            <wp:docPr id="25" name="Picture 25" descr="https://latex.codecogs.com/gif.latex?FC%5C_nou%28X%2CY%29%20%3D%20-FC%5C_nou%28-X%2C-Y%29%2C%20daca%5C%3A%20X%2CY%20%3C%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tex.codecogs.com/gif.latex?FC%5C_nou%28X%2CY%29%20%3D%20-FC%5C_nou%28-X%2C-Y%29%2C%20daca%5C%3A%20X%2CY%20%3C%200"/>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5000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3966210" cy="178435"/>
                    </a:xfrm>
                    <a:prstGeom prst="rect">
                      <a:avLst/>
                    </a:prstGeom>
                    <a:noFill/>
                    <a:ln>
                      <a:noFill/>
                    </a:ln>
                  </pic:spPr>
                </pic:pic>
              </a:graphicData>
            </a:graphic>
          </wp:inline>
        </w:drawing>
      </w:r>
    </w:p>
    <w:p w:rsidR="002B3219" w:rsidRPr="0084193A" w:rsidRDefault="002B3219" w:rsidP="002B3219">
      <w:pPr>
        <w:rPr>
          <w:sz w:val="28"/>
          <w:lang w:val="ro-RO"/>
        </w:rPr>
      </w:pPr>
    </w:p>
    <w:p w:rsidR="002B3219" w:rsidRPr="0084193A" w:rsidRDefault="002B3219" w:rsidP="002B3219">
      <w:pPr>
        <w:rPr>
          <w:sz w:val="28"/>
          <w:lang w:val="ro-RO"/>
        </w:rPr>
      </w:pPr>
    </w:p>
    <w:p w:rsidR="002B3219" w:rsidRPr="0084193A" w:rsidRDefault="002B3219" w:rsidP="00BB0D79">
      <w:pPr>
        <w:rPr>
          <w:lang w:val="ro-RO"/>
        </w:rPr>
      </w:pPr>
      <w:r w:rsidRPr="0084193A">
        <w:rPr>
          <w:sz w:val="28"/>
          <w:lang w:val="ro-RO"/>
        </w:rPr>
        <w:tab/>
      </w:r>
      <w:r w:rsidR="00BB0D79" w:rsidRPr="0084193A">
        <w:rPr>
          <w:sz w:val="28"/>
          <w:lang w:val="ro-RO"/>
        </w:rPr>
        <w:t>Unde X reprezintă factorul de certitudine al faptului existent  F, Y este factorul de certitudine al faptului determinat prin aplicarea regulii R, iar FC_nou este noul factor de certitudine asociat faptului F</w:t>
      </w:r>
      <w:r w:rsidRPr="0084193A">
        <w:rPr>
          <w:sz w:val="28"/>
          <w:lang w:val="ro-RO"/>
        </w:rPr>
        <w:t>.</w:t>
      </w:r>
    </w:p>
    <w:p w:rsidR="0011057E" w:rsidRPr="0084193A" w:rsidRDefault="0011057E" w:rsidP="0011057E">
      <w:pPr>
        <w:rPr>
          <w:sz w:val="28"/>
          <w:lang w:val="ro-RO"/>
        </w:rPr>
      </w:pPr>
    </w:p>
    <w:p w:rsidR="0011057E" w:rsidRPr="0084193A" w:rsidRDefault="0011057E" w:rsidP="0011057E">
      <w:pPr>
        <w:rPr>
          <w:sz w:val="28"/>
          <w:lang w:val="ro-RO"/>
        </w:rPr>
      </w:pPr>
    </w:p>
    <w:p w:rsidR="005D673F" w:rsidRPr="0084193A" w:rsidRDefault="005D673F" w:rsidP="005D673F">
      <w:pPr>
        <w:rPr>
          <w:b/>
          <w:sz w:val="28"/>
          <w:u w:val="single"/>
          <w:lang w:val="ro-RO"/>
        </w:rPr>
      </w:pPr>
      <w:r w:rsidRPr="0084193A">
        <w:rPr>
          <w:b/>
          <w:sz w:val="28"/>
          <w:u w:val="single"/>
          <w:lang w:val="ro-RO"/>
        </w:rPr>
        <w:t>Tipul de inferență</w:t>
      </w:r>
    </w:p>
    <w:p w:rsidR="005D673F" w:rsidRPr="0084193A" w:rsidRDefault="005D673F" w:rsidP="005D673F">
      <w:pPr>
        <w:rPr>
          <w:sz w:val="28"/>
          <w:lang w:val="ro-RO"/>
        </w:rPr>
      </w:pPr>
    </w:p>
    <w:p w:rsidR="005D673F" w:rsidRPr="0084193A" w:rsidRDefault="005D673F" w:rsidP="005D673F">
      <w:pPr>
        <w:rPr>
          <w:lang w:val="ro-RO"/>
        </w:rPr>
      </w:pPr>
      <w:r w:rsidRPr="0084193A">
        <w:rPr>
          <w:sz w:val="28"/>
          <w:lang w:val="ro-RO"/>
        </w:rPr>
        <w:tab/>
      </w:r>
      <w:r w:rsidR="008041D9" w:rsidRPr="0084193A">
        <w:rPr>
          <w:sz w:val="28"/>
          <w:lang w:val="ro-RO"/>
        </w:rPr>
        <w:t>Sistemul expert are un raționament de tip „inlăntuire inapoi”, plecând de la o ipoteză și parcurgând “inapoi” rețeaua de inferentă. Ipoteza de la care pornește sistemul este chiar numele conferinței, iar apoi urmează un lanț de reguli pentru a verifica dacă ipoteza este corectă. Acest tip de raționament este ușor de implementat în Prolog pentru că reprezintă însuși mecanismul de raționament încorporat în acest limbaj</w:t>
      </w:r>
      <w:r w:rsidRPr="0084193A">
        <w:rPr>
          <w:sz w:val="28"/>
          <w:lang w:val="ro-RO"/>
        </w:rPr>
        <w:t>.</w:t>
      </w:r>
    </w:p>
    <w:p w:rsidR="0011057E" w:rsidRPr="0084193A" w:rsidRDefault="0011057E" w:rsidP="0011057E">
      <w:pPr>
        <w:rPr>
          <w:sz w:val="28"/>
          <w:lang w:val="ro-RO"/>
        </w:rPr>
      </w:pPr>
    </w:p>
    <w:p w:rsidR="0011057E" w:rsidRPr="0084193A" w:rsidRDefault="0011057E" w:rsidP="0011057E">
      <w:pPr>
        <w:rPr>
          <w:sz w:val="28"/>
          <w:lang w:val="ro-RO"/>
        </w:rPr>
      </w:pPr>
    </w:p>
    <w:p w:rsidR="0011057E" w:rsidRDefault="00B21A6D" w:rsidP="0011057E">
      <w:pPr>
        <w:rPr>
          <w:b/>
          <w:sz w:val="28"/>
          <w:u w:val="single"/>
          <w:lang w:val="ro-RO"/>
        </w:rPr>
      </w:pPr>
      <w:r w:rsidRPr="00B21A6D">
        <w:rPr>
          <w:b/>
          <w:sz w:val="28"/>
          <w:u w:val="single"/>
          <w:lang w:val="ro-RO"/>
        </w:rPr>
        <w:t>Exemple de arbori de decizie utilizați de către sistemul expert</w:t>
      </w:r>
    </w:p>
    <w:p w:rsidR="00947184" w:rsidRDefault="00947184" w:rsidP="0011057E">
      <w:pPr>
        <w:rPr>
          <w:sz w:val="28"/>
          <w:lang w:val="ro-RO"/>
        </w:rPr>
      </w:pPr>
    </w:p>
    <w:p w:rsidR="00EC1C78" w:rsidRDefault="00947184" w:rsidP="0011057E">
      <w:pPr>
        <w:rPr>
          <w:sz w:val="28"/>
          <w:lang w:val="ro-RO"/>
        </w:rPr>
      </w:pPr>
      <w:r>
        <w:rPr>
          <w:sz w:val="28"/>
          <w:lang w:val="ro-RO"/>
        </w:rPr>
        <w:tab/>
        <w:t>În continuare vor fi prezentați câțiva arbori de decizie pe baza cărora sistemul expert deduce valorile atributului scop pentru un anumit set de răspunsuri venite de la utilizator.</w:t>
      </w:r>
      <w:r w:rsidR="008A192A">
        <w:rPr>
          <w:sz w:val="28"/>
          <w:lang w:val="ro-RO"/>
        </w:rPr>
        <w:t xml:space="preserve"> Prin intermediul acestora se poate observa </w:t>
      </w:r>
    </w:p>
    <w:p w:rsidR="00947184" w:rsidRDefault="008A192A" w:rsidP="0011057E">
      <w:pPr>
        <w:rPr>
          <w:sz w:val="28"/>
          <w:lang w:val="ro-RO"/>
        </w:rPr>
      </w:pPr>
      <w:r>
        <w:rPr>
          <w:sz w:val="28"/>
          <w:lang w:val="ro-RO"/>
        </w:rPr>
        <w:t>modul de raționare al sistemului expert.</w:t>
      </w: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Pr="00947184" w:rsidRDefault="00EC1C78" w:rsidP="0011057E">
      <w:pPr>
        <w:rPr>
          <w:sz w:val="28"/>
          <w:lang w:val="ro-RO"/>
        </w:rPr>
      </w:pPr>
    </w:p>
    <w:p w:rsidR="00180528" w:rsidRDefault="00180528" w:rsidP="00180528">
      <w:pPr>
        <w:rPr>
          <w:lang w:val="ro-RO"/>
        </w:rPr>
      </w:pPr>
      <w:r>
        <w:rPr>
          <w:b/>
          <w:noProof/>
          <w:lang w:val="ro-RO" w:eastAsia="ro-RO"/>
        </w:rPr>
        <w:drawing>
          <wp:inline distT="0" distB="0" distL="0" distR="0" wp14:anchorId="55455AE0" wp14:editId="60BC3171">
            <wp:extent cx="5486400" cy="2990850"/>
            <wp:effectExtent l="1905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180528" w:rsidRDefault="00180528" w:rsidP="00180528">
      <w:pPr>
        <w:jc w:val="center"/>
        <w:rPr>
          <w:lang w:val="ro-RO"/>
        </w:rPr>
      </w:pPr>
      <w:r>
        <w:rPr>
          <w:lang w:val="ro-RO"/>
        </w:rPr>
        <w:t>Exemplu de arbore de decizie pentru determinarea conferinței ca fiind IntelliSys</w:t>
      </w:r>
    </w:p>
    <w:p w:rsidR="00180528" w:rsidRDefault="0018052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Default="00EC1C78" w:rsidP="00180528">
      <w:pPr>
        <w:jc w:val="center"/>
        <w:rPr>
          <w:lang w:val="ro-RO"/>
        </w:rPr>
      </w:pPr>
    </w:p>
    <w:p w:rsidR="00EC1C78" w:rsidRPr="00ED6EED" w:rsidRDefault="00EC1C78" w:rsidP="00180528">
      <w:pPr>
        <w:jc w:val="center"/>
        <w:rPr>
          <w:lang w:val="ro-RO"/>
        </w:rPr>
      </w:pPr>
    </w:p>
    <w:p w:rsidR="00180528" w:rsidRPr="008B7D97" w:rsidRDefault="00180528" w:rsidP="00180528">
      <w:pPr>
        <w:jc w:val="center"/>
        <w:rPr>
          <w:lang w:val="ro-RO"/>
        </w:rPr>
      </w:pPr>
      <w:r>
        <w:rPr>
          <w:b/>
          <w:noProof/>
          <w:lang w:val="ro-RO" w:eastAsia="ro-RO"/>
        </w:rPr>
        <w:drawing>
          <wp:inline distT="0" distB="0" distL="0" distR="0" wp14:anchorId="2EC1B5BC" wp14:editId="5865C689">
            <wp:extent cx="5486400" cy="4333875"/>
            <wp:effectExtent l="0" t="0" r="3810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180528" w:rsidRPr="008B7D97" w:rsidRDefault="00180528" w:rsidP="00180528">
      <w:pPr>
        <w:jc w:val="center"/>
        <w:rPr>
          <w:lang w:val="ro-RO"/>
        </w:rPr>
      </w:pPr>
      <w:r>
        <w:rPr>
          <w:lang w:val="ro-RO"/>
        </w:rPr>
        <w:t>Exemplu de arbore de decizie pentru determinarea conferinței ca fiind SOSP</w:t>
      </w:r>
    </w:p>
    <w:p w:rsidR="00180528" w:rsidRDefault="00180528" w:rsidP="00180528">
      <w:pPr>
        <w:rPr>
          <w:lang w:val="ro-RO"/>
        </w:rPr>
      </w:pPr>
    </w:p>
    <w:p w:rsidR="00180528" w:rsidRDefault="0018052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EC1C78" w:rsidRDefault="00EC1C78" w:rsidP="00180528">
      <w:pPr>
        <w:rPr>
          <w:lang w:val="ro-RO"/>
        </w:rPr>
      </w:pPr>
    </w:p>
    <w:p w:rsidR="0011057E" w:rsidRPr="0084193A" w:rsidRDefault="00CA04EB" w:rsidP="0011057E">
      <w:pPr>
        <w:rPr>
          <w:sz w:val="28"/>
          <w:lang w:val="ro-RO"/>
        </w:rPr>
      </w:pPr>
      <w:r>
        <w:rPr>
          <w:noProof/>
          <w:sz w:val="28"/>
          <w:lang w:val="ro-RO" w:eastAsia="ro-RO"/>
        </w:rPr>
        <w:drawing>
          <wp:inline distT="0" distB="0" distL="0" distR="0">
            <wp:extent cx="5486400" cy="4781550"/>
            <wp:effectExtent l="0" t="0" r="5715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11057E" w:rsidRPr="0084193A" w:rsidRDefault="004D268C" w:rsidP="004D268C">
      <w:pPr>
        <w:jc w:val="center"/>
        <w:rPr>
          <w:sz w:val="28"/>
          <w:lang w:val="ro-RO"/>
        </w:rPr>
      </w:pPr>
      <w:r>
        <w:rPr>
          <w:lang w:val="ro-RO"/>
        </w:rPr>
        <w:t>Exemplu de arbore de decizie pentru determinarea</w:t>
      </w:r>
      <w:r>
        <w:rPr>
          <w:lang w:val="ro-RO"/>
        </w:rPr>
        <w:t xml:space="preserve"> conferinței ca fiind EuroPython</w:t>
      </w:r>
    </w:p>
    <w:p w:rsidR="0011057E" w:rsidRDefault="0011057E"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Default="00EC1C78" w:rsidP="0011057E">
      <w:pPr>
        <w:rPr>
          <w:sz w:val="28"/>
          <w:lang w:val="ro-RO"/>
        </w:rPr>
      </w:pPr>
    </w:p>
    <w:p w:rsidR="00EC1C78" w:rsidRPr="0084193A" w:rsidRDefault="00EC1C78" w:rsidP="0011057E">
      <w:pPr>
        <w:rPr>
          <w:sz w:val="28"/>
          <w:lang w:val="ro-RO"/>
        </w:rPr>
      </w:pPr>
    </w:p>
    <w:p w:rsidR="0011057E" w:rsidRPr="0084193A" w:rsidRDefault="006819B5" w:rsidP="0011057E">
      <w:pPr>
        <w:rPr>
          <w:sz w:val="28"/>
          <w:lang w:val="ro-RO"/>
        </w:rPr>
      </w:pPr>
      <w:r>
        <w:rPr>
          <w:noProof/>
          <w:sz w:val="28"/>
          <w:lang w:val="ro-RO" w:eastAsia="ro-RO"/>
        </w:rPr>
        <w:drawing>
          <wp:inline distT="0" distB="0" distL="0" distR="0">
            <wp:extent cx="5486400" cy="4181475"/>
            <wp:effectExtent l="0" t="0" r="5715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194EA6" w:rsidRPr="0084193A" w:rsidRDefault="00194EA6" w:rsidP="00194EA6">
      <w:pPr>
        <w:jc w:val="center"/>
        <w:rPr>
          <w:sz w:val="28"/>
          <w:lang w:val="ro-RO"/>
        </w:rPr>
      </w:pPr>
      <w:r>
        <w:rPr>
          <w:lang w:val="ro-RO"/>
        </w:rPr>
        <w:t xml:space="preserve">Exemplu de arbore de decizie pentru determinarea conferinței ca fiind </w:t>
      </w:r>
      <w:r>
        <w:rPr>
          <w:lang w:val="ro-RO"/>
        </w:rPr>
        <w:t>Java Day</w:t>
      </w:r>
    </w:p>
    <w:p w:rsidR="0011057E" w:rsidRPr="0084193A" w:rsidRDefault="0011057E" w:rsidP="00194EA6">
      <w:pPr>
        <w:rPr>
          <w:sz w:val="28"/>
          <w:lang w:val="ro-RO"/>
        </w:rPr>
      </w:pPr>
    </w:p>
    <w:p w:rsidR="0011057E" w:rsidRPr="0084193A" w:rsidRDefault="0011057E" w:rsidP="0011057E">
      <w:pPr>
        <w:rPr>
          <w:sz w:val="28"/>
          <w:lang w:val="ro-RO"/>
        </w:rPr>
      </w:pPr>
    </w:p>
    <w:p w:rsidR="0011057E" w:rsidRPr="0084193A" w:rsidRDefault="0011057E" w:rsidP="0011057E">
      <w:pPr>
        <w:rPr>
          <w:sz w:val="28"/>
          <w:lang w:val="ro-RO"/>
        </w:rPr>
      </w:pPr>
    </w:p>
    <w:p w:rsidR="0011057E" w:rsidRPr="0084193A" w:rsidRDefault="0011057E" w:rsidP="0011057E">
      <w:pPr>
        <w:rPr>
          <w:sz w:val="28"/>
          <w:lang w:val="ro-RO"/>
        </w:rPr>
      </w:pPr>
    </w:p>
    <w:p w:rsidR="0011057E" w:rsidRPr="0084193A" w:rsidRDefault="0011057E" w:rsidP="0011057E">
      <w:pPr>
        <w:rPr>
          <w:sz w:val="28"/>
          <w:lang w:val="ro-RO"/>
        </w:rPr>
      </w:pPr>
    </w:p>
    <w:p w:rsidR="0011057E" w:rsidRPr="0084193A" w:rsidRDefault="0011057E" w:rsidP="0011057E">
      <w:pPr>
        <w:rPr>
          <w:sz w:val="28"/>
          <w:lang w:val="ro-RO"/>
        </w:rPr>
      </w:pPr>
    </w:p>
    <w:p w:rsidR="0011057E" w:rsidRDefault="0011057E" w:rsidP="0011057E">
      <w:pPr>
        <w:rPr>
          <w:sz w:val="28"/>
          <w:lang w:val="ro-RO"/>
        </w:rPr>
      </w:pPr>
    </w:p>
    <w:p w:rsidR="000F7217" w:rsidRDefault="000F7217" w:rsidP="0011057E">
      <w:pPr>
        <w:rPr>
          <w:sz w:val="28"/>
          <w:lang w:val="ro-RO"/>
        </w:rPr>
      </w:pPr>
    </w:p>
    <w:p w:rsidR="000F7217" w:rsidRPr="0084193A" w:rsidRDefault="000F7217" w:rsidP="0011057E">
      <w:pPr>
        <w:rPr>
          <w:sz w:val="28"/>
          <w:lang w:val="ro-RO"/>
        </w:rPr>
      </w:pPr>
    </w:p>
    <w:p w:rsidR="000F7217" w:rsidRPr="0084193A" w:rsidRDefault="000F7217">
      <w:pPr>
        <w:rPr>
          <w:b/>
          <w:sz w:val="28"/>
          <w:lang w:val="ro-RO"/>
        </w:rPr>
      </w:pPr>
    </w:p>
    <w:p w:rsidR="002C4C28" w:rsidRPr="000F7217" w:rsidRDefault="002C4C28" w:rsidP="002C4C28">
      <w:pPr>
        <w:jc w:val="center"/>
        <w:rPr>
          <w:b/>
          <w:sz w:val="28"/>
          <w:szCs w:val="28"/>
          <w:lang w:val="ro-RO"/>
        </w:rPr>
      </w:pPr>
      <w:r w:rsidRPr="000F7217">
        <w:rPr>
          <w:b/>
          <w:sz w:val="28"/>
          <w:szCs w:val="28"/>
          <w:lang w:val="ro-RO"/>
        </w:rPr>
        <w:lastRenderedPageBreak/>
        <w:t>CAPITOLUL 6</w:t>
      </w:r>
    </w:p>
    <w:p w:rsidR="002C4C28" w:rsidRPr="0084193A" w:rsidRDefault="002C4C28" w:rsidP="00485A7B">
      <w:pPr>
        <w:jc w:val="center"/>
        <w:rPr>
          <w:b/>
          <w:sz w:val="40"/>
          <w:szCs w:val="40"/>
          <w:lang w:val="ro-RO"/>
        </w:rPr>
      </w:pPr>
      <w:r w:rsidRPr="0084193A">
        <w:rPr>
          <w:b/>
          <w:sz w:val="40"/>
          <w:szCs w:val="40"/>
          <w:lang w:val="ro-RO"/>
        </w:rPr>
        <w:t>DESCRIEREA CERINȚELOR INDIVIDUALE ȘI</w:t>
      </w:r>
    </w:p>
    <w:p w:rsidR="002C4C28" w:rsidRPr="0084193A" w:rsidRDefault="002C4C28" w:rsidP="00485A7B">
      <w:pPr>
        <w:pBdr>
          <w:bottom w:val="single" w:sz="12" w:space="1" w:color="auto"/>
        </w:pBdr>
        <w:jc w:val="center"/>
        <w:rPr>
          <w:b/>
          <w:sz w:val="40"/>
          <w:szCs w:val="40"/>
          <w:lang w:val="ro-RO"/>
        </w:rPr>
      </w:pPr>
      <w:r w:rsidRPr="0084193A">
        <w:rPr>
          <w:b/>
          <w:sz w:val="40"/>
          <w:szCs w:val="40"/>
          <w:lang w:val="ro-RO"/>
        </w:rPr>
        <w:t>EXPLICAREA</w:t>
      </w:r>
      <w:r w:rsidR="00C42C9B">
        <w:rPr>
          <w:b/>
          <w:sz w:val="40"/>
          <w:szCs w:val="40"/>
          <w:lang w:val="ro-RO"/>
        </w:rPr>
        <w:t xml:space="preserve"> IMPLEMENTĂRII</w:t>
      </w:r>
      <w:r w:rsidRPr="0084193A">
        <w:rPr>
          <w:b/>
          <w:sz w:val="40"/>
          <w:szCs w:val="40"/>
          <w:lang w:val="ro-RO"/>
        </w:rPr>
        <w:t xml:space="preserve"> ACESTORA</w:t>
      </w:r>
    </w:p>
    <w:p w:rsidR="00BC36A9" w:rsidRPr="0084193A" w:rsidRDefault="00BC36A9" w:rsidP="0008432E">
      <w:pPr>
        <w:rPr>
          <w:rFonts w:cstheme="minorHAnsi"/>
          <w:sz w:val="28"/>
          <w:lang w:val="ro-RO"/>
        </w:rPr>
      </w:pPr>
    </w:p>
    <w:p w:rsidR="002C4C28" w:rsidRPr="0084193A" w:rsidRDefault="002C4C28" w:rsidP="0008432E">
      <w:pPr>
        <w:rPr>
          <w:rFonts w:cstheme="minorHAnsi"/>
          <w:sz w:val="28"/>
          <w:lang w:val="ro-RO"/>
        </w:rPr>
      </w:pPr>
    </w:p>
    <w:p w:rsidR="00180528" w:rsidRPr="002947C7" w:rsidRDefault="00180528" w:rsidP="00180528">
      <w:pPr>
        <w:rPr>
          <w:rFonts w:cstheme="minorHAnsi"/>
          <w:b/>
          <w:sz w:val="28"/>
          <w:lang w:val="ro-RO"/>
        </w:rPr>
      </w:pPr>
      <w:r w:rsidRPr="002947C7">
        <w:rPr>
          <w:rFonts w:cstheme="minorHAnsi"/>
          <w:b/>
          <w:sz w:val="28"/>
          <w:lang w:val="ro-RO"/>
        </w:rPr>
        <w:t xml:space="preserve">a) </w:t>
      </w:r>
      <w:r>
        <w:rPr>
          <w:rFonts w:cstheme="minorHAnsi"/>
          <w:b/>
          <w:sz w:val="28"/>
          <w:lang w:val="ro-RO"/>
        </w:rPr>
        <w:t>Analiza sintactică</w:t>
      </w:r>
      <w:r w:rsidR="005E0D70">
        <w:rPr>
          <w:rFonts w:cstheme="minorHAnsi"/>
          <w:b/>
          <w:sz w:val="28"/>
          <w:lang w:val="ro-RO"/>
        </w:rPr>
        <w:t xml:space="preserve"> a fișierului cu reguli</w:t>
      </w:r>
    </w:p>
    <w:p w:rsidR="00180528" w:rsidRPr="002947C7" w:rsidRDefault="00180528" w:rsidP="00180528">
      <w:pPr>
        <w:rPr>
          <w:rFonts w:cstheme="minorHAnsi"/>
          <w:sz w:val="28"/>
          <w:lang w:val="ro-RO"/>
        </w:rPr>
      </w:pPr>
    </w:p>
    <w:p w:rsidR="00180528" w:rsidRPr="002947C7" w:rsidRDefault="00180528" w:rsidP="00180528">
      <w:pPr>
        <w:ind w:firstLine="720"/>
        <w:rPr>
          <w:rFonts w:cstheme="minorHAnsi"/>
          <w:sz w:val="28"/>
          <w:lang w:val="ro-RO"/>
        </w:rPr>
      </w:pPr>
      <w:r w:rsidRPr="002947C7">
        <w:rPr>
          <w:rFonts w:cstheme="minorHAnsi"/>
          <w:sz w:val="28"/>
          <w:lang w:val="ro-RO"/>
        </w:rPr>
        <w:t xml:space="preserve">Prima cerință individuală este </w:t>
      </w:r>
      <w:r>
        <w:rPr>
          <w:rFonts w:cstheme="minorHAnsi"/>
          <w:sz w:val="28"/>
          <w:lang w:val="ro-RO"/>
        </w:rPr>
        <w:t>analiza sintactică a fișierului care conține scopul sistemului expert și regulile și întrebările utilizate de acesta</w:t>
      </w:r>
      <w:r w:rsidRPr="002947C7">
        <w:rPr>
          <w:rFonts w:cstheme="minorHAnsi"/>
          <w:sz w:val="28"/>
          <w:lang w:val="ro-RO"/>
        </w:rPr>
        <w:t>.</w:t>
      </w:r>
      <w:r>
        <w:rPr>
          <w:rFonts w:cstheme="minorHAnsi"/>
          <w:sz w:val="28"/>
          <w:lang w:val="ro-RO"/>
        </w:rPr>
        <w:t xml:space="preserve"> Acestea sunt stocate în fișier într-un format prestabilit pe care sistemul expert știe să îl interpreteze.</w:t>
      </w:r>
    </w:p>
    <w:p w:rsidR="00180528" w:rsidRPr="002947C7" w:rsidRDefault="00180528" w:rsidP="00180528">
      <w:pPr>
        <w:rPr>
          <w:rFonts w:cstheme="minorHAnsi"/>
          <w:sz w:val="28"/>
          <w:lang w:val="ro-RO"/>
        </w:rPr>
      </w:pPr>
    </w:p>
    <w:p w:rsidR="00180528" w:rsidRPr="002947C7" w:rsidRDefault="00180528" w:rsidP="00180528">
      <w:pPr>
        <w:rPr>
          <w:rFonts w:cstheme="minorHAnsi"/>
          <w:sz w:val="28"/>
          <w:lang w:val="ro-RO"/>
        </w:rPr>
      </w:pPr>
      <w:r w:rsidRPr="002947C7">
        <w:rPr>
          <w:rFonts w:cstheme="minorHAnsi"/>
          <w:sz w:val="28"/>
          <w:lang w:val="ro-RO"/>
        </w:rPr>
        <w:t xml:space="preserve">Formatul </w:t>
      </w:r>
      <w:r>
        <w:rPr>
          <w:rFonts w:cstheme="minorHAnsi"/>
          <w:sz w:val="28"/>
          <w:lang w:val="ro-RO"/>
        </w:rPr>
        <w:t xml:space="preserve">utilizat </w:t>
      </w:r>
      <w:r w:rsidRPr="002947C7">
        <w:rPr>
          <w:rFonts w:cstheme="minorHAnsi"/>
          <w:sz w:val="28"/>
          <w:lang w:val="ro-RO"/>
        </w:rPr>
        <w:t xml:space="preserve">pentru </w:t>
      </w:r>
      <w:r>
        <w:rPr>
          <w:rFonts w:cstheme="minorHAnsi"/>
          <w:sz w:val="28"/>
          <w:lang w:val="ro-RO"/>
        </w:rPr>
        <w:t xml:space="preserve">stocarea </w:t>
      </w:r>
      <w:r w:rsidRPr="002947C7">
        <w:rPr>
          <w:rFonts w:cstheme="minorHAnsi"/>
          <w:sz w:val="28"/>
          <w:lang w:val="ro-RO"/>
        </w:rPr>
        <w:t>scop</w:t>
      </w:r>
      <w:r>
        <w:rPr>
          <w:rFonts w:cstheme="minorHAnsi"/>
          <w:sz w:val="28"/>
          <w:lang w:val="ro-RO"/>
        </w:rPr>
        <w:t>ului în fișier este</w:t>
      </w:r>
      <w:r w:rsidRPr="002947C7">
        <w:rPr>
          <w:rFonts w:cstheme="minorHAnsi"/>
          <w:sz w:val="28"/>
          <w:lang w:val="ro-RO"/>
        </w:rPr>
        <w:t xml:space="preserve"> următor</w:t>
      </w:r>
      <w:r>
        <w:rPr>
          <w:rFonts w:cstheme="minorHAnsi"/>
          <w:sz w:val="28"/>
          <w:lang w:val="ro-RO"/>
        </w:rPr>
        <w:t>ul</w:t>
      </w:r>
      <w:r w:rsidRPr="002947C7">
        <w:rPr>
          <w:rFonts w:cstheme="minorHAnsi"/>
          <w:sz w:val="28"/>
          <w:lang w:val="ro-RO"/>
        </w:rPr>
        <w:t xml:space="preserve">: </w:t>
      </w:r>
    </w:p>
    <w:p w:rsidR="00180528" w:rsidRPr="002947C7" w:rsidRDefault="00180528" w:rsidP="00180528">
      <w:pPr>
        <w:rPr>
          <w:rFonts w:cstheme="minorHAnsi"/>
          <w:sz w:val="28"/>
          <w:lang w:val="ro-RO"/>
        </w:rPr>
      </w:pPr>
      <w:r w:rsidRPr="002947C7">
        <w:rPr>
          <w:rFonts w:cstheme="minorHAnsi"/>
          <w:sz w:val="28"/>
          <w:lang w:val="ro-RO"/>
        </w:rPr>
        <w:t xml:space="preserve">  </w:t>
      </w:r>
    </w:p>
    <w:p w:rsidR="00180528" w:rsidRPr="002947C7" w:rsidRDefault="00180528" w:rsidP="00180528">
      <w:pPr>
        <w:rPr>
          <w:rFonts w:cstheme="minorHAnsi"/>
          <w:sz w:val="28"/>
          <w:lang w:val="ro-RO"/>
        </w:rPr>
      </w:pPr>
      <w:r w:rsidRPr="002947C7">
        <w:rPr>
          <w:rFonts w:cstheme="minorHAnsi"/>
          <w:sz w:val="28"/>
          <w:lang w:val="ro-RO"/>
        </w:rPr>
        <w:t>scop -&gt;(atr).</w:t>
      </w:r>
    </w:p>
    <w:p w:rsidR="00180528" w:rsidRDefault="00180528" w:rsidP="00180528">
      <w:pPr>
        <w:rPr>
          <w:rFonts w:cstheme="minorHAnsi"/>
          <w:sz w:val="28"/>
          <w:lang w:val="ro-RO"/>
        </w:rPr>
      </w:pPr>
    </w:p>
    <w:p w:rsidR="00180528" w:rsidRPr="002947C7" w:rsidRDefault="00180528" w:rsidP="00180528">
      <w:pPr>
        <w:rPr>
          <w:rFonts w:cstheme="minorHAnsi"/>
          <w:sz w:val="28"/>
          <w:lang w:val="ro-RO"/>
        </w:rPr>
      </w:pPr>
      <w:r>
        <w:rPr>
          <w:rFonts w:cstheme="minorHAnsi"/>
          <w:sz w:val="28"/>
          <w:lang w:val="ro-RO"/>
        </w:rPr>
        <w:t>Formatul utilizat pentru stocarea regulilor în fișier este următorul</w:t>
      </w:r>
      <w:r w:rsidRPr="002947C7">
        <w:rPr>
          <w:rFonts w:cstheme="minorHAnsi"/>
          <w:sz w:val="28"/>
          <w:lang w:val="ro-RO"/>
        </w:rPr>
        <w:t>:</w:t>
      </w:r>
    </w:p>
    <w:p w:rsidR="00180528" w:rsidRPr="002947C7" w:rsidRDefault="00180528" w:rsidP="00180528">
      <w:pPr>
        <w:rPr>
          <w:rFonts w:cstheme="minorHAnsi"/>
          <w:sz w:val="28"/>
          <w:lang w:val="ro-RO"/>
        </w:rPr>
      </w:pPr>
    </w:p>
    <w:p w:rsidR="00180528" w:rsidRPr="002947C7" w:rsidRDefault="00180528" w:rsidP="00180528">
      <w:pPr>
        <w:rPr>
          <w:rFonts w:cstheme="minorHAnsi"/>
          <w:sz w:val="28"/>
          <w:lang w:val="ro-RO"/>
        </w:rPr>
      </w:pPr>
      <w:r w:rsidRPr="002947C7">
        <w:rPr>
          <w:rFonts w:cstheme="minorHAnsi"/>
          <w:sz w:val="28"/>
          <w:lang w:val="ro-RO"/>
        </w:rPr>
        <w:t>rg-&gt;id</w:t>
      </w:r>
    </w:p>
    <w:p w:rsidR="00180528" w:rsidRPr="002947C7" w:rsidRDefault="00180528" w:rsidP="00180528">
      <w:pPr>
        <w:rPr>
          <w:rFonts w:cstheme="minorHAnsi"/>
          <w:sz w:val="28"/>
          <w:lang w:val="ro-RO"/>
        </w:rPr>
      </w:pPr>
      <w:r w:rsidRPr="002947C7">
        <w:rPr>
          <w:rFonts w:cstheme="minorHAnsi"/>
          <w:sz w:val="28"/>
          <w:lang w:val="ro-RO"/>
        </w:rPr>
        <w:t xml:space="preserve">if( </w:t>
      </w:r>
    </w:p>
    <w:p w:rsidR="00180528" w:rsidRPr="002947C7" w:rsidRDefault="00180528" w:rsidP="00180528">
      <w:pPr>
        <w:rPr>
          <w:rFonts w:cstheme="minorHAnsi"/>
          <w:sz w:val="28"/>
          <w:lang w:val="ro-RO"/>
        </w:rPr>
      </w:pPr>
      <w:r w:rsidRPr="002947C7">
        <w:rPr>
          <w:rFonts w:cstheme="minorHAnsi"/>
          <w:sz w:val="28"/>
          <w:lang w:val="ro-RO"/>
        </w:rPr>
        <w:t xml:space="preserve">     atr-&gt;(valoare) &amp;&amp; (pentru atribute cu valori multiple)</w:t>
      </w:r>
    </w:p>
    <w:p w:rsidR="00180528" w:rsidRPr="002947C7" w:rsidRDefault="00180528" w:rsidP="00180528">
      <w:pPr>
        <w:rPr>
          <w:rFonts w:cstheme="minorHAnsi"/>
          <w:sz w:val="28"/>
          <w:lang w:val="ro-RO"/>
        </w:rPr>
      </w:pPr>
      <w:r w:rsidRPr="002947C7">
        <w:rPr>
          <w:rFonts w:cstheme="minorHAnsi"/>
          <w:sz w:val="28"/>
          <w:lang w:val="ro-RO"/>
        </w:rPr>
        <w:t xml:space="preserve">     atr-&gt;(1) &amp;&amp; (pentru atribute booleene, valoare true)</w:t>
      </w:r>
    </w:p>
    <w:p w:rsidR="00180528" w:rsidRPr="002947C7" w:rsidRDefault="00180528" w:rsidP="00180528">
      <w:pPr>
        <w:rPr>
          <w:rFonts w:cstheme="minorHAnsi"/>
          <w:sz w:val="28"/>
          <w:lang w:val="ro-RO"/>
        </w:rPr>
      </w:pPr>
      <w:r w:rsidRPr="002947C7">
        <w:rPr>
          <w:rFonts w:cstheme="minorHAnsi"/>
          <w:sz w:val="28"/>
          <w:lang w:val="ro-RO"/>
        </w:rPr>
        <w:t xml:space="preserve">     atr-&gt;(0) (pentru atribute booleene, valoare false)</w:t>
      </w:r>
    </w:p>
    <w:p w:rsidR="00180528" w:rsidRPr="002947C7" w:rsidRDefault="00180528" w:rsidP="00180528">
      <w:pPr>
        <w:rPr>
          <w:rFonts w:cstheme="minorHAnsi"/>
          <w:sz w:val="28"/>
          <w:lang w:val="ro-RO"/>
        </w:rPr>
      </w:pPr>
      <w:r w:rsidRPr="002947C7">
        <w:rPr>
          <w:rFonts w:cstheme="minorHAnsi"/>
          <w:sz w:val="28"/>
          <w:lang w:val="ro-RO"/>
        </w:rPr>
        <w:t>)</w:t>
      </w:r>
    </w:p>
    <w:p w:rsidR="00180528" w:rsidRPr="002947C7" w:rsidRDefault="00180528" w:rsidP="00180528">
      <w:pPr>
        <w:rPr>
          <w:rFonts w:cstheme="minorHAnsi"/>
          <w:sz w:val="28"/>
          <w:lang w:val="ro-RO"/>
        </w:rPr>
      </w:pPr>
      <w:r w:rsidRPr="002947C7">
        <w:rPr>
          <w:rFonts w:cstheme="minorHAnsi"/>
          <w:sz w:val="28"/>
          <w:lang w:val="ro-RO"/>
        </w:rPr>
        <w:t>then</w:t>
      </w:r>
    </w:p>
    <w:p w:rsidR="00180528" w:rsidRPr="002947C7" w:rsidRDefault="00180528" w:rsidP="00180528">
      <w:pPr>
        <w:rPr>
          <w:rFonts w:cstheme="minorHAnsi"/>
          <w:sz w:val="28"/>
          <w:lang w:val="ro-RO"/>
        </w:rPr>
      </w:pPr>
      <w:r w:rsidRPr="002947C7">
        <w:rPr>
          <w:rFonts w:cstheme="minorHAnsi"/>
          <w:sz w:val="28"/>
          <w:lang w:val="ro-RO"/>
        </w:rPr>
        <w:t xml:space="preserve">    (atr-&gt;valoare:fc-&gt;nr).</w:t>
      </w:r>
    </w:p>
    <w:p w:rsidR="00180528" w:rsidRPr="002947C7" w:rsidRDefault="00180528" w:rsidP="00180528">
      <w:pPr>
        <w:rPr>
          <w:rFonts w:cstheme="minorHAnsi"/>
          <w:sz w:val="28"/>
          <w:lang w:val="ro-RO"/>
        </w:rPr>
      </w:pPr>
    </w:p>
    <w:p w:rsidR="00180528" w:rsidRPr="002947C7" w:rsidRDefault="00180528" w:rsidP="00180528">
      <w:pPr>
        <w:rPr>
          <w:rFonts w:cstheme="minorHAnsi"/>
          <w:sz w:val="28"/>
          <w:lang w:val="ro-RO"/>
        </w:rPr>
      </w:pPr>
    </w:p>
    <w:p w:rsidR="00180528" w:rsidRPr="002947C7" w:rsidRDefault="00180528" w:rsidP="00180528">
      <w:pPr>
        <w:rPr>
          <w:rFonts w:cstheme="minorHAnsi"/>
          <w:sz w:val="28"/>
          <w:lang w:val="ro-RO"/>
        </w:rPr>
      </w:pPr>
      <w:r>
        <w:rPr>
          <w:rFonts w:cstheme="minorHAnsi"/>
          <w:sz w:val="28"/>
          <w:lang w:val="ro-RO"/>
        </w:rPr>
        <w:t>Formatul utilizat pentru stocarea întrebărilor în fișier este următorul</w:t>
      </w:r>
      <w:r w:rsidRPr="002947C7">
        <w:rPr>
          <w:rFonts w:cstheme="minorHAnsi"/>
          <w:sz w:val="28"/>
          <w:lang w:val="ro-RO"/>
        </w:rPr>
        <w:t>:</w:t>
      </w:r>
    </w:p>
    <w:p w:rsidR="007E6DF6" w:rsidRPr="0084193A" w:rsidRDefault="007E6DF6" w:rsidP="007E6DF6">
      <w:pPr>
        <w:rPr>
          <w:rFonts w:cstheme="minorHAnsi"/>
          <w:sz w:val="28"/>
          <w:lang w:val="ro-RO"/>
        </w:rPr>
      </w:pPr>
    </w:p>
    <w:p w:rsidR="007E6DF6" w:rsidRPr="0084193A" w:rsidRDefault="007E6DF6" w:rsidP="007E6DF6">
      <w:pPr>
        <w:rPr>
          <w:rFonts w:cstheme="minorHAnsi"/>
          <w:sz w:val="28"/>
          <w:lang w:val="ro-RO"/>
        </w:rPr>
      </w:pPr>
      <w:r w:rsidRPr="0084193A">
        <w:rPr>
          <w:rFonts w:cstheme="minorHAnsi"/>
          <w:sz w:val="28"/>
          <w:lang w:val="ro-RO"/>
        </w:rPr>
        <w:t>q -&gt; atribut</w:t>
      </w:r>
    </w:p>
    <w:p w:rsidR="007E6DF6" w:rsidRPr="0084193A" w:rsidRDefault="007E6DF6" w:rsidP="007E6DF6">
      <w:pPr>
        <w:rPr>
          <w:rFonts w:cstheme="minorHAnsi"/>
          <w:sz w:val="28"/>
          <w:lang w:val="ro-RO"/>
        </w:rPr>
      </w:pPr>
      <w:r w:rsidRPr="0084193A">
        <w:rPr>
          <w:rFonts w:cstheme="minorHAnsi"/>
          <w:sz w:val="28"/>
          <w:lang w:val="ro-RO"/>
        </w:rPr>
        <w:t xml:space="preserve">variante( </w:t>
      </w:r>
    </w:p>
    <w:p w:rsidR="007E6DF6" w:rsidRPr="0084193A" w:rsidRDefault="007E6DF6" w:rsidP="007E6DF6">
      <w:pPr>
        <w:rPr>
          <w:rFonts w:cstheme="minorHAnsi"/>
          <w:sz w:val="28"/>
          <w:lang w:val="ro-RO"/>
        </w:rPr>
      </w:pPr>
      <w:r w:rsidRPr="0084193A">
        <w:rPr>
          <w:rFonts w:cstheme="minorHAnsi"/>
          <w:sz w:val="28"/>
          <w:lang w:val="ro-RO"/>
        </w:rPr>
        <w:t xml:space="preserve">    val1 (&amp;)</w:t>
      </w:r>
    </w:p>
    <w:p w:rsidR="007E6DF6" w:rsidRPr="0084193A" w:rsidRDefault="007E6DF6" w:rsidP="007E6DF6">
      <w:pPr>
        <w:rPr>
          <w:rFonts w:cstheme="minorHAnsi"/>
          <w:sz w:val="28"/>
          <w:lang w:val="ro-RO"/>
        </w:rPr>
      </w:pPr>
      <w:r w:rsidRPr="0084193A">
        <w:rPr>
          <w:rFonts w:cstheme="minorHAnsi"/>
          <w:sz w:val="28"/>
          <w:lang w:val="ro-RO"/>
        </w:rPr>
        <w:t xml:space="preserve">    val2 (&amp;)</w:t>
      </w:r>
    </w:p>
    <w:p w:rsidR="007E6DF6" w:rsidRPr="0084193A" w:rsidRDefault="007E6DF6" w:rsidP="007E6DF6">
      <w:pPr>
        <w:rPr>
          <w:rFonts w:cstheme="minorHAnsi"/>
          <w:sz w:val="28"/>
          <w:lang w:val="ro-RO"/>
        </w:rPr>
      </w:pPr>
      <w:r w:rsidRPr="0084193A">
        <w:rPr>
          <w:rFonts w:cstheme="minorHAnsi"/>
          <w:sz w:val="28"/>
          <w:lang w:val="ro-RO"/>
        </w:rPr>
        <w:t xml:space="preserve">    val3 (&amp;)</w:t>
      </w:r>
    </w:p>
    <w:p w:rsidR="007E6DF6" w:rsidRPr="0084193A" w:rsidRDefault="007E6DF6" w:rsidP="007E6DF6">
      <w:pPr>
        <w:rPr>
          <w:rFonts w:cstheme="minorHAnsi"/>
          <w:sz w:val="28"/>
          <w:lang w:val="ro-RO"/>
        </w:rPr>
      </w:pPr>
      <w:r w:rsidRPr="0084193A">
        <w:rPr>
          <w:rFonts w:cstheme="minorHAnsi"/>
          <w:sz w:val="28"/>
          <w:lang w:val="ro-RO"/>
        </w:rPr>
        <w:t>...</w:t>
      </w:r>
    </w:p>
    <w:p w:rsidR="007E6DF6" w:rsidRPr="0084193A" w:rsidRDefault="007E6DF6" w:rsidP="007E6DF6">
      <w:pPr>
        <w:rPr>
          <w:rFonts w:cstheme="minorHAnsi"/>
          <w:sz w:val="28"/>
          <w:lang w:val="ro-RO"/>
        </w:rPr>
      </w:pPr>
      <w:r w:rsidRPr="0084193A">
        <w:rPr>
          <w:rFonts w:cstheme="minorHAnsi"/>
          <w:sz w:val="28"/>
          <w:lang w:val="ro-RO"/>
        </w:rPr>
        <w:lastRenderedPageBreak/>
        <w:t>)</w:t>
      </w:r>
    </w:p>
    <w:p w:rsidR="00FA74FB" w:rsidRDefault="007E6DF6" w:rsidP="00FA74FB">
      <w:pPr>
        <w:rPr>
          <w:rFonts w:cstheme="minorHAnsi"/>
          <w:sz w:val="28"/>
          <w:lang w:val="ro-RO"/>
        </w:rPr>
      </w:pPr>
      <w:r w:rsidRPr="0084193A">
        <w:rPr>
          <w:rFonts w:cstheme="minorHAnsi"/>
          <w:sz w:val="28"/>
          <w:lang w:val="ro-RO"/>
        </w:rPr>
        <w:t>text -&gt; ('continut intrebare').</w:t>
      </w:r>
    </w:p>
    <w:p w:rsidR="00A300CD" w:rsidRPr="0084193A" w:rsidRDefault="00A300CD" w:rsidP="00FA74FB">
      <w:pPr>
        <w:rPr>
          <w:rFonts w:cstheme="minorHAnsi"/>
          <w:sz w:val="28"/>
          <w:lang w:val="ro-RO"/>
        </w:rPr>
      </w:pPr>
    </w:p>
    <w:p w:rsidR="00B85F08" w:rsidRPr="0084193A" w:rsidRDefault="00B85F08" w:rsidP="00FA74FB">
      <w:pPr>
        <w:ind w:firstLine="720"/>
        <w:rPr>
          <w:rFonts w:cstheme="minorHAnsi"/>
          <w:sz w:val="28"/>
          <w:lang w:val="ro-RO"/>
        </w:rPr>
      </w:pPr>
      <w:r w:rsidRPr="0084193A">
        <w:rPr>
          <w:rFonts w:cstheme="minorHAnsi"/>
          <w:sz w:val="28"/>
          <w:lang w:val="ro-RO"/>
        </w:rPr>
        <w:t>Pentru a face parsarea, sistemul citește propoziția până ajunge la caracterul “.”, care simbolizează sfârșitul unei reguli, întrebări sau scop. Apoi cu ajutorul regulilor DCG (definite clause grammar), se realizează traducerea simbolurilor din cadrul propoziției în elemente ce pot fi înțelese de sistemul expert. De exemplu, pentru traducerea scopului, e folosită următoarea regulă DCG:</w:t>
      </w:r>
    </w:p>
    <w:p w:rsidR="00B85F08" w:rsidRPr="0084193A" w:rsidRDefault="00B85F08" w:rsidP="00B85F08">
      <w:pPr>
        <w:ind w:firstLine="720"/>
        <w:rPr>
          <w:rFonts w:cstheme="minorHAnsi"/>
          <w:sz w:val="28"/>
          <w:lang w:val="ro-RO"/>
        </w:rPr>
      </w:pPr>
    </w:p>
    <w:p w:rsidR="00B85F08" w:rsidRPr="0084193A" w:rsidRDefault="00B85F08" w:rsidP="00B85F08">
      <w:pPr>
        <w:ind w:firstLine="720"/>
        <w:rPr>
          <w:rFonts w:cstheme="minorHAnsi"/>
          <w:sz w:val="28"/>
          <w:lang w:val="ro-RO"/>
        </w:rPr>
      </w:pPr>
      <w:r w:rsidRPr="0084193A">
        <w:rPr>
          <w:rFonts w:cstheme="minorHAnsi"/>
          <w:sz w:val="28"/>
          <w:lang w:val="ro-RO"/>
        </w:rPr>
        <w:t xml:space="preserve">parseTokens(scop(AtributScop))  --&gt; [scop, '-', '&gt;', '(', AtributScop, ')']. </w:t>
      </w:r>
    </w:p>
    <w:p w:rsidR="00DD5FE9" w:rsidRPr="0084193A" w:rsidRDefault="00DD5FE9" w:rsidP="00DD5FE9">
      <w:pPr>
        <w:rPr>
          <w:rFonts w:cstheme="minorHAnsi"/>
          <w:sz w:val="28"/>
          <w:lang w:val="ro-RO"/>
        </w:rPr>
      </w:pPr>
    </w:p>
    <w:p w:rsidR="00DD5FE9" w:rsidRPr="0084193A" w:rsidRDefault="00DD5FE9" w:rsidP="00DD5FE9">
      <w:pPr>
        <w:rPr>
          <w:rFonts w:cstheme="minorHAnsi"/>
          <w:sz w:val="28"/>
          <w:lang w:val="ro-RO"/>
        </w:rPr>
      </w:pPr>
      <w:r w:rsidRPr="0084193A">
        <w:rPr>
          <w:rFonts w:cstheme="minorHAnsi"/>
          <w:sz w:val="28"/>
          <w:lang w:val="ro-RO"/>
        </w:rPr>
        <w:t>Scopul, regulile</w:t>
      </w:r>
      <w:r w:rsidR="00AE4E7E" w:rsidRPr="0084193A">
        <w:rPr>
          <w:rFonts w:cstheme="minorHAnsi"/>
          <w:sz w:val="28"/>
          <w:lang w:val="ro-RO"/>
        </w:rPr>
        <w:t xml:space="preserve"> și întrebările vor fi stocate î</w:t>
      </w:r>
      <w:r w:rsidRPr="0084193A">
        <w:rPr>
          <w:rFonts w:cstheme="minorHAnsi"/>
          <w:sz w:val="28"/>
          <w:lang w:val="ro-RO"/>
        </w:rPr>
        <w:t>n predicate dinamice:</w:t>
      </w:r>
    </w:p>
    <w:p w:rsidR="00DD5FE9" w:rsidRPr="0084193A" w:rsidRDefault="00DD5FE9" w:rsidP="00DD5FE9">
      <w:pPr>
        <w:rPr>
          <w:rFonts w:cstheme="minorHAnsi"/>
          <w:sz w:val="28"/>
          <w:lang w:val="ro-RO"/>
        </w:rPr>
      </w:pPr>
    </w:p>
    <w:p w:rsidR="00DD5FE9" w:rsidRPr="0084193A" w:rsidRDefault="00DD5FE9" w:rsidP="00DD5FE9">
      <w:pPr>
        <w:pStyle w:val="ListParagraph"/>
        <w:numPr>
          <w:ilvl w:val="0"/>
          <w:numId w:val="2"/>
        </w:numPr>
        <w:rPr>
          <w:rFonts w:cstheme="minorHAnsi"/>
          <w:sz w:val="28"/>
          <w:lang w:val="ro-RO"/>
        </w:rPr>
      </w:pPr>
      <w:r w:rsidRPr="0084193A">
        <w:rPr>
          <w:rFonts w:cstheme="minorHAnsi"/>
          <w:sz w:val="28"/>
          <w:lang w:val="ro-RO"/>
        </w:rPr>
        <w:t>scop(Atribut)</w:t>
      </w:r>
    </w:p>
    <w:p w:rsidR="00DD5FE9" w:rsidRPr="0084193A" w:rsidRDefault="00DD5FE9" w:rsidP="00DD5FE9">
      <w:pPr>
        <w:pStyle w:val="ListParagraph"/>
        <w:numPr>
          <w:ilvl w:val="0"/>
          <w:numId w:val="2"/>
        </w:numPr>
        <w:rPr>
          <w:rFonts w:cstheme="minorHAnsi"/>
          <w:sz w:val="28"/>
          <w:lang w:val="ro-RO"/>
        </w:rPr>
      </w:pPr>
      <w:r w:rsidRPr="0084193A">
        <w:rPr>
          <w:rFonts w:cstheme="minorHAnsi"/>
          <w:sz w:val="28"/>
          <w:lang w:val="ro-RO"/>
        </w:rPr>
        <w:t>regula(Id, premise(Lista), concluzie(Scop,FC))</w:t>
      </w:r>
    </w:p>
    <w:p w:rsidR="00DD5FE9" w:rsidRPr="0084193A" w:rsidRDefault="00DB56DC" w:rsidP="00DD5FE9">
      <w:pPr>
        <w:pStyle w:val="ListParagraph"/>
        <w:numPr>
          <w:ilvl w:val="0"/>
          <w:numId w:val="2"/>
        </w:numPr>
        <w:rPr>
          <w:rFonts w:cstheme="minorHAnsi"/>
          <w:sz w:val="28"/>
          <w:lang w:val="ro-RO"/>
        </w:rPr>
      </w:pPr>
      <w:r>
        <w:rPr>
          <w:rFonts w:cstheme="minorHAnsi"/>
          <w:sz w:val="28"/>
          <w:lang w:val="ro-RO"/>
        </w:rPr>
        <w:t>interogabil</w:t>
      </w:r>
      <w:r w:rsidR="00DD5FE9" w:rsidRPr="0084193A">
        <w:rPr>
          <w:rFonts w:cstheme="minorHAnsi"/>
          <w:sz w:val="28"/>
          <w:lang w:val="ro-RO"/>
        </w:rPr>
        <w:t xml:space="preserve">(Atribut, </w:t>
      </w:r>
      <w:r w:rsidR="007312C3">
        <w:rPr>
          <w:rFonts w:cstheme="minorHAnsi"/>
          <w:sz w:val="28"/>
          <w:lang w:val="ro-RO"/>
        </w:rPr>
        <w:t>Optiuni, TextMesaj</w:t>
      </w:r>
      <w:r w:rsidR="00DD5FE9" w:rsidRPr="0084193A">
        <w:rPr>
          <w:rFonts w:cstheme="minorHAnsi"/>
          <w:sz w:val="28"/>
          <w:lang w:val="ro-RO"/>
        </w:rPr>
        <w:t>)</w:t>
      </w:r>
    </w:p>
    <w:p w:rsidR="004C2D2A" w:rsidRPr="0084193A" w:rsidRDefault="004C2D2A" w:rsidP="004C2D2A">
      <w:pPr>
        <w:rPr>
          <w:rFonts w:cstheme="minorHAnsi"/>
          <w:sz w:val="28"/>
          <w:lang w:val="ro-RO"/>
        </w:rPr>
      </w:pPr>
    </w:p>
    <w:p w:rsidR="00DD5FE9" w:rsidRPr="0084193A" w:rsidRDefault="00AE4E7E" w:rsidP="004C2D2A">
      <w:pPr>
        <w:ind w:firstLine="360"/>
        <w:rPr>
          <w:rFonts w:cstheme="minorHAnsi"/>
          <w:sz w:val="28"/>
          <w:lang w:val="ro-RO"/>
        </w:rPr>
      </w:pPr>
      <w:r w:rsidRPr="0084193A">
        <w:rPr>
          <w:rFonts w:cstheme="minorHAnsi"/>
          <w:sz w:val="28"/>
          <w:lang w:val="ro-RO"/>
        </w:rPr>
        <w:t>La regulă</w:t>
      </w:r>
      <w:r w:rsidR="00DD5FE9" w:rsidRPr="0084193A">
        <w:rPr>
          <w:rFonts w:cstheme="minorHAnsi"/>
          <w:sz w:val="28"/>
          <w:lang w:val="ro-RO"/>
        </w:rPr>
        <w:t>, Lista di</w:t>
      </w:r>
      <w:r w:rsidRPr="0084193A">
        <w:rPr>
          <w:rFonts w:cstheme="minorHAnsi"/>
          <w:sz w:val="28"/>
          <w:lang w:val="ro-RO"/>
        </w:rPr>
        <w:t>n structura premise este o listă</w:t>
      </w:r>
      <w:r w:rsidR="00DD5FE9" w:rsidRPr="0084193A">
        <w:rPr>
          <w:rFonts w:cstheme="minorHAnsi"/>
          <w:sz w:val="28"/>
          <w:lang w:val="ro-RO"/>
        </w:rPr>
        <w:t xml:space="preserve"> cu elemente de</w:t>
      </w:r>
      <w:r w:rsidRPr="0084193A">
        <w:rPr>
          <w:rFonts w:cstheme="minorHAnsi"/>
          <w:sz w:val="28"/>
          <w:lang w:val="ro-RO"/>
        </w:rPr>
        <w:t xml:space="preserve"> tip av(Atr, Val). Scopul este și el exprimat cu o structură</w:t>
      </w:r>
      <w:r w:rsidR="00DD5FE9" w:rsidRPr="0084193A">
        <w:rPr>
          <w:rFonts w:cstheme="minorHAnsi"/>
          <w:sz w:val="28"/>
          <w:lang w:val="ro-RO"/>
        </w:rPr>
        <w:t xml:space="preserve"> av.</w:t>
      </w:r>
    </w:p>
    <w:p w:rsidR="00225AD7" w:rsidRPr="0084193A" w:rsidRDefault="00225AD7" w:rsidP="00225AD7">
      <w:pPr>
        <w:rPr>
          <w:rFonts w:cstheme="minorHAnsi"/>
          <w:sz w:val="28"/>
          <w:lang w:val="ro-RO"/>
        </w:rPr>
      </w:pPr>
    </w:p>
    <w:p w:rsidR="00225AD7" w:rsidRPr="0084193A" w:rsidRDefault="00225AD7" w:rsidP="00225AD7">
      <w:pPr>
        <w:rPr>
          <w:rFonts w:cstheme="minorHAnsi"/>
          <w:b/>
          <w:sz w:val="28"/>
          <w:lang w:val="ro-RO"/>
        </w:rPr>
      </w:pPr>
      <w:r w:rsidRPr="0084193A">
        <w:rPr>
          <w:rFonts w:cstheme="minorHAnsi"/>
          <w:b/>
          <w:sz w:val="28"/>
          <w:lang w:val="ro-RO"/>
        </w:rPr>
        <w:t xml:space="preserve">b) </w:t>
      </w:r>
      <w:r w:rsidR="00E34F93">
        <w:rPr>
          <w:rFonts w:cstheme="minorHAnsi"/>
          <w:b/>
          <w:sz w:val="28"/>
          <w:lang w:val="ro-RO"/>
        </w:rPr>
        <w:t>Analiza sintactică a fișierului cu soluții</w:t>
      </w:r>
    </w:p>
    <w:p w:rsidR="00225AD7" w:rsidRPr="0084193A" w:rsidRDefault="00225AD7" w:rsidP="00225AD7">
      <w:pPr>
        <w:rPr>
          <w:rFonts w:cstheme="minorHAnsi"/>
          <w:b/>
          <w:sz w:val="28"/>
          <w:lang w:val="ro-RO"/>
        </w:rPr>
      </w:pPr>
    </w:p>
    <w:p w:rsidR="00E34F93" w:rsidRPr="0084193A" w:rsidRDefault="00E34F93" w:rsidP="00AE4E7E">
      <w:pPr>
        <w:ind w:firstLine="720"/>
        <w:rPr>
          <w:rFonts w:cstheme="minorHAnsi"/>
          <w:sz w:val="28"/>
          <w:lang w:val="ro-RO"/>
        </w:rPr>
      </w:pPr>
      <w:r>
        <w:rPr>
          <w:rFonts w:cstheme="minorHAnsi"/>
          <w:sz w:val="28"/>
          <w:lang w:val="ro-RO"/>
        </w:rPr>
        <w:t>De aceeași manieră cu</w:t>
      </w:r>
      <w:r w:rsidR="00AE4E7E" w:rsidRPr="0084193A">
        <w:rPr>
          <w:rFonts w:cstheme="minorHAnsi"/>
          <w:sz w:val="28"/>
          <w:lang w:val="ro-RO"/>
        </w:rPr>
        <w:t xml:space="preserve"> </w:t>
      </w:r>
      <w:r>
        <w:rPr>
          <w:rFonts w:cstheme="minorHAnsi"/>
          <w:sz w:val="28"/>
          <w:lang w:val="ro-RO"/>
        </w:rPr>
        <w:t>analiza sinctactică</w:t>
      </w:r>
      <w:r w:rsidR="00AE4E7E" w:rsidRPr="0084193A">
        <w:rPr>
          <w:rFonts w:cstheme="minorHAnsi"/>
          <w:sz w:val="28"/>
          <w:lang w:val="ro-RO"/>
        </w:rPr>
        <w:t xml:space="preserve"> de la punctul a, </w:t>
      </w:r>
      <w:r w:rsidR="00E100E4">
        <w:rPr>
          <w:rFonts w:cstheme="minorHAnsi"/>
          <w:sz w:val="28"/>
          <w:lang w:val="ro-RO"/>
        </w:rPr>
        <w:t>informațiile despre soluții sunt stocate într-un format prestabil pe care sistemul expert știe să îl interpreteze</w:t>
      </w:r>
      <w:r w:rsidR="00AE4E7E" w:rsidRPr="0084193A">
        <w:rPr>
          <w:rFonts w:cstheme="minorHAnsi"/>
          <w:sz w:val="28"/>
          <w:lang w:val="ro-RO"/>
        </w:rPr>
        <w:t xml:space="preserve">. </w:t>
      </w:r>
    </w:p>
    <w:p w:rsidR="00AE4E7E" w:rsidRDefault="00AE4E7E" w:rsidP="00225AD7">
      <w:pPr>
        <w:rPr>
          <w:rFonts w:cstheme="minorHAnsi"/>
          <w:sz w:val="28"/>
          <w:lang w:val="ro-RO"/>
        </w:rPr>
      </w:pPr>
    </w:p>
    <w:p w:rsidR="00E34F93" w:rsidRDefault="00E34F93" w:rsidP="00225AD7">
      <w:pPr>
        <w:rPr>
          <w:rFonts w:cstheme="minorHAnsi"/>
          <w:sz w:val="28"/>
          <w:lang w:val="ro-RO"/>
        </w:rPr>
      </w:pPr>
      <w:r>
        <w:rPr>
          <w:rFonts w:cstheme="minorHAnsi"/>
          <w:sz w:val="28"/>
          <w:lang w:val="ro-RO"/>
        </w:rPr>
        <w:t>Formatul utilizat pentru stocarea informațiilor despre o soluție în fișier este următorul:</w:t>
      </w:r>
    </w:p>
    <w:p w:rsidR="00E34F93" w:rsidRPr="0084193A" w:rsidRDefault="00E34F93" w:rsidP="00225AD7">
      <w:pPr>
        <w:rPr>
          <w:rFonts w:cstheme="minorHAnsi"/>
          <w:sz w:val="28"/>
          <w:lang w:val="ro-RO"/>
        </w:rPr>
      </w:pPr>
    </w:p>
    <w:p w:rsidR="00225AD7" w:rsidRPr="0084193A" w:rsidRDefault="00225AD7" w:rsidP="00225AD7">
      <w:pPr>
        <w:rPr>
          <w:rFonts w:cstheme="minorHAnsi"/>
          <w:sz w:val="28"/>
          <w:lang w:val="ro-RO"/>
        </w:rPr>
      </w:pPr>
      <w:r w:rsidRPr="0084193A">
        <w:rPr>
          <w:rFonts w:cstheme="minorHAnsi"/>
          <w:sz w:val="28"/>
          <w:lang w:val="ro-RO"/>
        </w:rPr>
        <w:t>{numar_solutie}</w:t>
      </w:r>
    </w:p>
    <w:p w:rsidR="00225AD7" w:rsidRPr="0084193A" w:rsidRDefault="00225AD7" w:rsidP="00225AD7">
      <w:pPr>
        <w:rPr>
          <w:rFonts w:cstheme="minorHAnsi"/>
          <w:sz w:val="28"/>
          <w:lang w:val="ro-RO"/>
        </w:rPr>
      </w:pPr>
      <w:r w:rsidRPr="0084193A">
        <w:rPr>
          <w:rFonts w:cstheme="minorHAnsi"/>
          <w:sz w:val="28"/>
          <w:lang w:val="ro-RO"/>
        </w:rPr>
        <w:t>{id_solutie}</w:t>
      </w:r>
    </w:p>
    <w:p w:rsidR="00225AD7" w:rsidRPr="0084193A" w:rsidRDefault="00225AD7" w:rsidP="00225AD7">
      <w:pPr>
        <w:rPr>
          <w:rFonts w:cstheme="minorHAnsi"/>
          <w:sz w:val="28"/>
          <w:lang w:val="ro-RO"/>
        </w:rPr>
      </w:pPr>
      <w:r w:rsidRPr="0084193A">
        <w:rPr>
          <w:rFonts w:cstheme="minorHAnsi"/>
          <w:sz w:val="28"/>
          <w:lang w:val="ro-RO"/>
        </w:rPr>
        <w:t>{nume_solutie}</w:t>
      </w:r>
    </w:p>
    <w:p w:rsidR="00225AD7" w:rsidRPr="0084193A" w:rsidRDefault="00225AD7" w:rsidP="00225AD7">
      <w:pPr>
        <w:rPr>
          <w:rFonts w:cstheme="minorHAnsi"/>
          <w:sz w:val="28"/>
          <w:lang w:val="ro-RO"/>
        </w:rPr>
      </w:pPr>
      <w:r w:rsidRPr="0084193A">
        <w:rPr>
          <w:rFonts w:cstheme="minorHAnsi"/>
          <w:sz w:val="28"/>
          <w:lang w:val="ro-RO"/>
        </w:rPr>
        <w:t>{descriere}</w:t>
      </w:r>
    </w:p>
    <w:p w:rsidR="00225AD7" w:rsidRPr="0084193A" w:rsidRDefault="00225AD7" w:rsidP="00225AD7">
      <w:pPr>
        <w:rPr>
          <w:rFonts w:cstheme="minorHAnsi"/>
          <w:sz w:val="28"/>
          <w:lang w:val="ro-RO"/>
        </w:rPr>
      </w:pPr>
      <w:r w:rsidRPr="0084193A">
        <w:rPr>
          <w:rFonts w:cstheme="minorHAnsi"/>
          <w:sz w:val="28"/>
          <w:lang w:val="ro-RO"/>
        </w:rPr>
        <w:t>{domeniu: nume_domeniu}</w:t>
      </w:r>
    </w:p>
    <w:p w:rsidR="00225AD7" w:rsidRPr="0084193A" w:rsidRDefault="00225AD7" w:rsidP="00225AD7">
      <w:pPr>
        <w:rPr>
          <w:rFonts w:cstheme="minorHAnsi"/>
          <w:sz w:val="28"/>
          <w:lang w:val="ro-RO"/>
        </w:rPr>
      </w:pPr>
      <w:r w:rsidRPr="0084193A">
        <w:rPr>
          <w:rFonts w:cstheme="minorHAnsi"/>
          <w:sz w:val="28"/>
          <w:lang w:val="ro-RO"/>
        </w:rPr>
        <w:t>{imagine: cale_relativa_imagine}</w:t>
      </w:r>
    </w:p>
    <w:p w:rsidR="00225AD7" w:rsidRPr="0084193A" w:rsidRDefault="00225AD7" w:rsidP="00225AD7">
      <w:pPr>
        <w:rPr>
          <w:rFonts w:cstheme="minorHAnsi"/>
          <w:sz w:val="28"/>
          <w:lang w:val="ro-RO"/>
        </w:rPr>
      </w:pPr>
      <w:r w:rsidRPr="0084193A">
        <w:rPr>
          <w:rFonts w:cstheme="minorHAnsi"/>
          <w:sz w:val="28"/>
          <w:lang w:val="ro-RO"/>
        </w:rPr>
        <w:t>{data: zi/luna/an}</w:t>
      </w:r>
    </w:p>
    <w:p w:rsidR="00225AD7" w:rsidRPr="0084193A" w:rsidRDefault="00225AD7" w:rsidP="00225AD7">
      <w:pPr>
        <w:rPr>
          <w:rFonts w:cstheme="minorHAnsi"/>
          <w:sz w:val="28"/>
          <w:lang w:val="ro-RO"/>
        </w:rPr>
      </w:pPr>
      <w:r w:rsidRPr="0084193A">
        <w:rPr>
          <w:rFonts w:cstheme="minorHAnsi"/>
          <w:sz w:val="28"/>
          <w:lang w:val="ro-RO"/>
        </w:rPr>
        <w:t>{locatie: nume_locatie}</w:t>
      </w:r>
    </w:p>
    <w:p w:rsidR="00225AD7" w:rsidRPr="0084193A" w:rsidRDefault="00225AD7" w:rsidP="00225AD7">
      <w:pPr>
        <w:rPr>
          <w:rFonts w:cstheme="minorHAnsi"/>
          <w:sz w:val="28"/>
          <w:lang w:val="ro-RO"/>
        </w:rPr>
      </w:pPr>
      <w:r w:rsidRPr="0084193A">
        <w:rPr>
          <w:rFonts w:cstheme="minorHAnsi"/>
          <w:sz w:val="28"/>
          <w:lang w:val="ro-RO"/>
        </w:rPr>
        <w:lastRenderedPageBreak/>
        <w:t>----------</w:t>
      </w:r>
    </w:p>
    <w:p w:rsidR="00225AD7" w:rsidRPr="0084193A" w:rsidRDefault="00225AD7" w:rsidP="00225AD7">
      <w:pPr>
        <w:rPr>
          <w:rFonts w:cstheme="minorHAnsi"/>
          <w:sz w:val="28"/>
          <w:lang w:val="ro-RO"/>
        </w:rPr>
      </w:pPr>
    </w:p>
    <w:p w:rsidR="00225AD7" w:rsidRPr="0084193A" w:rsidRDefault="00AE4E7E" w:rsidP="00AE4E7E">
      <w:pPr>
        <w:ind w:firstLine="720"/>
        <w:rPr>
          <w:rFonts w:cstheme="minorHAnsi"/>
          <w:sz w:val="28"/>
          <w:lang w:val="ro-RO"/>
        </w:rPr>
      </w:pPr>
      <w:r w:rsidRPr="0084193A">
        <w:rPr>
          <w:rFonts w:cstheme="minorHAnsi"/>
          <w:sz w:val="28"/>
          <w:lang w:val="ro-RO"/>
        </w:rPr>
        <w:t>Soluțiile sunt despărțite de șirul de caractere “----------“, deci citirea se va face până la întâlnirea unui astfel de caracter. Apoi, tot prin intermediul regulilor DCG, se vor traduce toate atributele soluției și vor fi stocate într-un predicat dinamic numit solution_info/8.</w:t>
      </w:r>
    </w:p>
    <w:p w:rsidR="00C67ADC" w:rsidRPr="0084193A" w:rsidRDefault="00C67ADC" w:rsidP="00AE4E7E">
      <w:pPr>
        <w:ind w:firstLine="720"/>
        <w:rPr>
          <w:rFonts w:cstheme="minorHAnsi"/>
          <w:sz w:val="28"/>
          <w:lang w:val="ro-RO"/>
        </w:rPr>
      </w:pPr>
    </w:p>
    <w:p w:rsidR="00C67ADC" w:rsidRPr="0084193A" w:rsidRDefault="00C67ADC" w:rsidP="00C67ADC">
      <w:pPr>
        <w:rPr>
          <w:rFonts w:cstheme="minorHAnsi"/>
          <w:b/>
          <w:sz w:val="28"/>
          <w:lang w:val="ro-RO"/>
        </w:rPr>
      </w:pPr>
      <w:r w:rsidRPr="0084193A">
        <w:rPr>
          <w:rFonts w:cstheme="minorHAnsi"/>
          <w:b/>
          <w:sz w:val="28"/>
          <w:lang w:val="ro-RO"/>
        </w:rPr>
        <w:t>c) Afișare detaliată</w:t>
      </w:r>
      <w:r w:rsidR="00BC36A9">
        <w:rPr>
          <w:rFonts w:cstheme="minorHAnsi"/>
          <w:b/>
          <w:sz w:val="28"/>
          <w:lang w:val="ro-RO"/>
        </w:rPr>
        <w:t xml:space="preserve"> a soluțiilor</w:t>
      </w:r>
      <w:r w:rsidRPr="0084193A">
        <w:rPr>
          <w:rFonts w:cstheme="minorHAnsi"/>
          <w:b/>
          <w:sz w:val="28"/>
          <w:lang w:val="ro-RO"/>
        </w:rPr>
        <w:t xml:space="preserve"> după consultare</w:t>
      </w:r>
    </w:p>
    <w:p w:rsidR="00C67ADC" w:rsidRPr="0084193A" w:rsidRDefault="00C67ADC" w:rsidP="00C67ADC">
      <w:pPr>
        <w:rPr>
          <w:rFonts w:cstheme="minorHAnsi"/>
          <w:sz w:val="28"/>
          <w:lang w:val="ro-RO"/>
        </w:rPr>
      </w:pPr>
    </w:p>
    <w:p w:rsidR="00C67ADC" w:rsidRPr="0084193A" w:rsidRDefault="007E6EC7" w:rsidP="007E6EC7">
      <w:pPr>
        <w:ind w:firstLine="720"/>
        <w:rPr>
          <w:rFonts w:cstheme="minorHAnsi"/>
          <w:sz w:val="28"/>
          <w:lang w:val="ro-RO"/>
        </w:rPr>
      </w:pPr>
      <w:r w:rsidRPr="0084193A">
        <w:rPr>
          <w:rFonts w:cstheme="minorHAnsi"/>
          <w:sz w:val="28"/>
          <w:lang w:val="ro-RO"/>
        </w:rPr>
        <w:t xml:space="preserve">După ce a terminat consultarea, dar înainte de afișarea soluțiilor utilizatorului i se va afișa întrebarea: "Doriți o afișare detaliată?(da/nu)". Și se va aștepta inputul utilizatorului. În cazul în care da un răspuns diferit de da/nu, se va afia mesajul: "Răspundeți prin da sau nu!". </w:t>
      </w:r>
      <w:r w:rsidR="00C67ADC" w:rsidRPr="0084193A">
        <w:rPr>
          <w:rFonts w:cstheme="minorHAnsi"/>
          <w:sz w:val="28"/>
          <w:lang w:val="ro-RO"/>
        </w:rPr>
        <w:t xml:space="preserve"> </w:t>
      </w:r>
      <w:r w:rsidRPr="0084193A">
        <w:rPr>
          <w:rFonts w:cstheme="minorHAnsi"/>
          <w:sz w:val="28"/>
          <w:lang w:val="ro-RO"/>
        </w:rPr>
        <w:t>Dacă utilizatorul răspunde nu, se afișează doar soluțiile cu factorul de certitudine. Dacă răspunde da, se afișează sub fiecare soluție și descrierea și, în plus, sub fiecare soluție</w:t>
      </w:r>
      <w:r w:rsidR="00C67ADC" w:rsidRPr="0084193A">
        <w:rPr>
          <w:rFonts w:cstheme="minorHAnsi"/>
          <w:sz w:val="28"/>
          <w:lang w:val="ro-RO"/>
        </w:rPr>
        <w:t>,</w:t>
      </w:r>
      <w:r w:rsidRPr="0084193A">
        <w:rPr>
          <w:rFonts w:cstheme="minorHAnsi"/>
          <w:sz w:val="28"/>
          <w:lang w:val="ro-RO"/>
        </w:rPr>
        <w:t xml:space="preserve">  în cazul în care conferința următoare e în anul curent va apare și textul "Mai poți participa la această conferință.  Data: zi/lună/an".</w:t>
      </w:r>
    </w:p>
    <w:p w:rsidR="006D455C" w:rsidRPr="0084193A" w:rsidRDefault="006D455C" w:rsidP="007E6EC7">
      <w:pPr>
        <w:ind w:firstLine="720"/>
        <w:rPr>
          <w:rFonts w:cstheme="minorHAnsi"/>
          <w:sz w:val="28"/>
          <w:lang w:val="ro-RO"/>
        </w:rPr>
      </w:pPr>
    </w:p>
    <w:p w:rsidR="006D455C" w:rsidRPr="0084193A" w:rsidRDefault="006D455C" w:rsidP="007E6EC7">
      <w:pPr>
        <w:ind w:firstLine="720"/>
        <w:rPr>
          <w:rFonts w:cstheme="minorHAnsi"/>
          <w:sz w:val="28"/>
          <w:lang w:val="ro-RO"/>
        </w:rPr>
      </w:pPr>
    </w:p>
    <w:p w:rsidR="006D455C" w:rsidRPr="0084193A" w:rsidRDefault="006D455C" w:rsidP="006D455C">
      <w:pPr>
        <w:rPr>
          <w:rFonts w:cstheme="minorHAnsi"/>
          <w:b/>
          <w:sz w:val="28"/>
          <w:lang w:val="ro-RO"/>
        </w:rPr>
      </w:pPr>
      <w:r w:rsidRPr="0084193A">
        <w:rPr>
          <w:rFonts w:cstheme="minorHAnsi"/>
          <w:b/>
          <w:sz w:val="28"/>
          <w:lang w:val="ro-RO"/>
        </w:rPr>
        <w:t>d) Calendar</w:t>
      </w:r>
    </w:p>
    <w:p w:rsidR="006D455C" w:rsidRPr="0084193A" w:rsidRDefault="006D455C" w:rsidP="006D455C">
      <w:pPr>
        <w:rPr>
          <w:rFonts w:cstheme="minorHAnsi"/>
          <w:sz w:val="28"/>
          <w:lang w:val="ro-RO"/>
        </w:rPr>
      </w:pPr>
    </w:p>
    <w:p w:rsidR="007E6EC7" w:rsidRPr="0084193A" w:rsidRDefault="006D455C" w:rsidP="007E6EC7">
      <w:pPr>
        <w:ind w:firstLine="720"/>
        <w:rPr>
          <w:rFonts w:cstheme="minorHAnsi"/>
          <w:sz w:val="28"/>
          <w:lang w:val="ro-RO"/>
        </w:rPr>
      </w:pPr>
      <w:r w:rsidRPr="0084193A">
        <w:rPr>
          <w:rFonts w:cstheme="minorHAnsi"/>
          <w:sz w:val="28"/>
          <w:lang w:val="ro-RO"/>
        </w:rPr>
        <w:t>Se va adăuga o opțiune nouă în meniu, numită Calendar. La alegerea acesteia se va afișa o matrice pentru care pe prima linie, prima căsuță reprezintă un blank, iar restul sunt numerele de la 1 la 12, iar pe liniile următoare avem câte un nume de domeniu pe prima coloană și în restul coloanelor câte conferințe de acel tip sunt în fiecare lună.</w:t>
      </w:r>
    </w:p>
    <w:p w:rsidR="006D455C" w:rsidRPr="0084193A" w:rsidRDefault="006D455C" w:rsidP="007E6EC7">
      <w:pPr>
        <w:ind w:firstLine="720"/>
        <w:rPr>
          <w:rFonts w:cstheme="minorHAnsi"/>
          <w:sz w:val="28"/>
          <w:lang w:val="ro-RO"/>
        </w:rPr>
      </w:pPr>
    </w:p>
    <w:p w:rsidR="006D455C" w:rsidRPr="0084193A" w:rsidRDefault="006D455C" w:rsidP="006D455C">
      <w:pPr>
        <w:ind w:firstLine="720"/>
        <w:rPr>
          <w:rFonts w:cstheme="minorHAnsi"/>
          <w:sz w:val="28"/>
          <w:lang w:val="ro-RO"/>
        </w:rPr>
      </w:pPr>
      <w:r w:rsidRPr="0084193A">
        <w:rPr>
          <w:rFonts w:cstheme="minorHAnsi"/>
          <w:sz w:val="28"/>
          <w:lang w:val="ro-RO"/>
        </w:rPr>
        <w:t>Calendarul este construit prin crearea unei liste de domenii, cu setof. Apoi, pentru fiecare domeniu, este creată o listă cu lunile în care se desfășoară o conferința din acel domeniu. Având aceste date, calendarul este construit ca o listă de liste (o matrice), fiecare linie având domeniul pe prima coloană, iar pe restul coloanelor, numărul de conferințe din luna corespunzătoare fiecărei coloane. Calendarul e stocat într-un predicat dinamic.</w:t>
      </w:r>
    </w:p>
    <w:p w:rsidR="006D455C" w:rsidRPr="0084193A" w:rsidRDefault="006D455C" w:rsidP="006D455C">
      <w:pPr>
        <w:rPr>
          <w:rFonts w:cstheme="minorHAnsi"/>
          <w:sz w:val="28"/>
          <w:lang w:val="ro-RO"/>
        </w:rPr>
      </w:pPr>
    </w:p>
    <w:p w:rsidR="006D455C" w:rsidRPr="0084193A" w:rsidRDefault="006D455C" w:rsidP="006D455C">
      <w:pPr>
        <w:rPr>
          <w:rFonts w:cstheme="minorHAnsi"/>
          <w:sz w:val="28"/>
          <w:lang w:val="ro-RO"/>
        </w:rPr>
      </w:pPr>
    </w:p>
    <w:p w:rsidR="006D455C" w:rsidRPr="0084193A" w:rsidRDefault="006D455C" w:rsidP="006D455C">
      <w:pPr>
        <w:rPr>
          <w:rFonts w:cstheme="minorHAnsi"/>
          <w:sz w:val="28"/>
          <w:lang w:val="ro-RO"/>
        </w:rPr>
      </w:pPr>
      <w:r w:rsidRPr="0084193A">
        <w:rPr>
          <w:rFonts w:cstheme="minorHAnsi"/>
          <w:b/>
          <w:sz w:val="28"/>
          <w:lang w:val="ro-RO"/>
        </w:rPr>
        <w:t>e) Logarea solutiilor</w:t>
      </w:r>
    </w:p>
    <w:p w:rsidR="00760610" w:rsidRPr="0084193A" w:rsidRDefault="00760610" w:rsidP="006D455C">
      <w:pPr>
        <w:rPr>
          <w:rFonts w:cstheme="minorHAnsi"/>
          <w:sz w:val="28"/>
          <w:lang w:val="ro-RO"/>
        </w:rPr>
      </w:pPr>
    </w:p>
    <w:p w:rsidR="00760610" w:rsidRPr="0084193A" w:rsidRDefault="00760610" w:rsidP="00760610">
      <w:pPr>
        <w:ind w:firstLine="720"/>
        <w:rPr>
          <w:rFonts w:cstheme="minorHAnsi"/>
          <w:sz w:val="28"/>
          <w:lang w:val="ro-RO"/>
        </w:rPr>
      </w:pPr>
      <w:r w:rsidRPr="0084193A">
        <w:rPr>
          <w:rFonts w:cstheme="minorHAnsi"/>
          <w:sz w:val="28"/>
          <w:lang w:val="ro-RO"/>
        </w:rPr>
        <w:lastRenderedPageBreak/>
        <w:t>Fiecare consultare a sistemului expert trebuie logată într-un fișier numit “log_soluții.txt”. Logul trebuie să conțină data consultării și soluțiile găsite.</w:t>
      </w:r>
    </w:p>
    <w:p w:rsidR="00760610" w:rsidRPr="0084193A" w:rsidRDefault="00760610" w:rsidP="00760610">
      <w:pPr>
        <w:rPr>
          <w:rFonts w:cstheme="minorHAnsi"/>
          <w:sz w:val="28"/>
          <w:lang w:val="ro-RO"/>
        </w:rPr>
      </w:pPr>
    </w:p>
    <w:p w:rsidR="00761FF2" w:rsidRDefault="00760610" w:rsidP="002947C7">
      <w:pPr>
        <w:ind w:firstLine="720"/>
        <w:rPr>
          <w:rFonts w:cstheme="minorHAnsi"/>
          <w:sz w:val="28"/>
          <w:lang w:val="ro-RO"/>
        </w:rPr>
      </w:pPr>
      <w:r w:rsidRPr="0084193A">
        <w:rPr>
          <w:rFonts w:cstheme="minorHAnsi"/>
          <w:sz w:val="28"/>
          <w:lang w:val="ro-RO"/>
        </w:rPr>
        <w:t xml:space="preserve">Crearea logurilor se face prin deschiderea unui fișier cu predicatul open, la sfârșitul fiecărei consultări. Scrierea în acest fișier se face după ce se determină atributul scop, iar apoi atributul va fi transmis unui predicat ce preia restul informațiilor despre atribut din predicatul dinamic și scrie întreaga soluție în fișier. </w:t>
      </w:r>
    </w:p>
    <w:p w:rsidR="00761FF2" w:rsidRPr="0084193A" w:rsidRDefault="00761FF2" w:rsidP="002947C7">
      <w:pPr>
        <w:ind w:firstLine="720"/>
        <w:rPr>
          <w:rFonts w:cstheme="minorHAnsi"/>
          <w:sz w:val="28"/>
          <w:lang w:val="ro-RO"/>
        </w:rPr>
      </w:pPr>
    </w:p>
    <w:p w:rsidR="002947C7" w:rsidRPr="0084193A" w:rsidRDefault="002947C7" w:rsidP="002947C7">
      <w:pPr>
        <w:rPr>
          <w:rFonts w:cstheme="minorHAnsi"/>
          <w:sz w:val="28"/>
          <w:lang w:val="ro-RO"/>
        </w:rPr>
      </w:pPr>
      <w:r w:rsidRPr="0084193A">
        <w:rPr>
          <w:rFonts w:cstheme="minorHAnsi"/>
          <w:b/>
          <w:sz w:val="28"/>
          <w:lang w:val="ro-RO"/>
        </w:rPr>
        <w:t>f) Scrierea demonstratiilor intr-un fisier</w:t>
      </w:r>
    </w:p>
    <w:p w:rsidR="002947C7" w:rsidRPr="0084193A" w:rsidRDefault="002947C7" w:rsidP="002947C7">
      <w:pPr>
        <w:rPr>
          <w:rFonts w:cstheme="minorHAnsi"/>
          <w:sz w:val="28"/>
          <w:lang w:val="ro-RO"/>
        </w:rPr>
      </w:pPr>
    </w:p>
    <w:p w:rsidR="00970EDA" w:rsidRPr="0084193A" w:rsidRDefault="00970EDA" w:rsidP="00970EDA">
      <w:pPr>
        <w:ind w:firstLine="720"/>
        <w:rPr>
          <w:rFonts w:cstheme="minorHAnsi"/>
          <w:sz w:val="28"/>
          <w:lang w:val="ro-RO"/>
        </w:rPr>
      </w:pPr>
      <w:r w:rsidRPr="0084193A">
        <w:rPr>
          <w:rFonts w:cstheme="minorHAnsi"/>
          <w:sz w:val="28"/>
          <w:lang w:val="ro-RO"/>
        </w:rPr>
        <w:t xml:space="preserve">După fiecare consultare, sistemul expert trebuie să scrie demonstrația pentru fiecare soluție într-un fișier. Fiecare soluție va corespunde unui fișier separat. </w:t>
      </w:r>
    </w:p>
    <w:p w:rsidR="00970EDA" w:rsidRPr="0084193A" w:rsidRDefault="00970EDA" w:rsidP="00970EDA">
      <w:pPr>
        <w:rPr>
          <w:rFonts w:cstheme="minorHAnsi"/>
          <w:sz w:val="28"/>
          <w:lang w:val="ro-RO"/>
        </w:rPr>
      </w:pPr>
    </w:p>
    <w:p w:rsidR="00970EDA" w:rsidRPr="0084193A" w:rsidRDefault="00970EDA" w:rsidP="00970EDA">
      <w:pPr>
        <w:rPr>
          <w:rFonts w:cstheme="minorHAnsi"/>
          <w:sz w:val="28"/>
          <w:lang w:val="ro-RO"/>
        </w:rPr>
      </w:pPr>
      <w:r w:rsidRPr="0084193A">
        <w:rPr>
          <w:rFonts w:cstheme="minorHAnsi"/>
          <w:sz w:val="28"/>
          <w:lang w:val="ro-RO"/>
        </w:rPr>
        <w:tab/>
        <w:t xml:space="preserve"> Scrierea demonstrațiilor se face la sfârșitul fiecărei consultări. Aceasta e realizată prin crearea fișierului asociat soluției, redirectarea stream-ului de scriere către acest fișier și apelarea predicatului cum, care scrie demonstrația. Acest mecanism are loc pentru fiecare soluție găsită. </w:t>
      </w:r>
    </w:p>
    <w:p w:rsidR="00970EDA" w:rsidRPr="0084193A" w:rsidRDefault="00970EDA" w:rsidP="00970EDA">
      <w:pPr>
        <w:ind w:firstLine="720"/>
        <w:rPr>
          <w:rFonts w:cstheme="minorHAnsi"/>
          <w:sz w:val="28"/>
          <w:lang w:val="ro-RO"/>
        </w:rPr>
      </w:pPr>
      <w:r w:rsidRPr="0084193A">
        <w:rPr>
          <w:rFonts w:cstheme="minorHAnsi"/>
          <w:sz w:val="28"/>
          <w:lang w:val="ro-RO"/>
        </w:rPr>
        <w:t xml:space="preserve">  </w:t>
      </w: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84193A" w:rsidRDefault="00485A7B" w:rsidP="00970EDA">
      <w:pPr>
        <w:ind w:firstLine="720"/>
        <w:rPr>
          <w:rFonts w:cstheme="minorHAnsi"/>
          <w:sz w:val="28"/>
          <w:lang w:val="ro-RO"/>
        </w:rPr>
      </w:pPr>
    </w:p>
    <w:p w:rsidR="00485A7B" w:rsidRPr="006A6654" w:rsidRDefault="00485A7B" w:rsidP="00485A7B">
      <w:pPr>
        <w:jc w:val="center"/>
        <w:rPr>
          <w:b/>
          <w:sz w:val="28"/>
          <w:szCs w:val="28"/>
          <w:lang w:val="ro-RO"/>
        </w:rPr>
      </w:pPr>
    </w:p>
    <w:p w:rsidR="00EC1C78" w:rsidRPr="006A6654" w:rsidRDefault="00EC1C78" w:rsidP="00485A7B">
      <w:pPr>
        <w:jc w:val="center"/>
        <w:rPr>
          <w:sz w:val="28"/>
          <w:szCs w:val="28"/>
          <w:lang w:val="ro-RO"/>
        </w:rPr>
      </w:pPr>
    </w:p>
    <w:p w:rsidR="00485A7B" w:rsidRPr="006A6654" w:rsidRDefault="00F51D26" w:rsidP="00485A7B">
      <w:pPr>
        <w:jc w:val="center"/>
        <w:rPr>
          <w:b/>
          <w:sz w:val="28"/>
          <w:szCs w:val="28"/>
          <w:lang w:val="ro-RO"/>
        </w:rPr>
      </w:pPr>
      <w:r w:rsidRPr="006A6654">
        <w:rPr>
          <w:b/>
          <w:sz w:val="28"/>
          <w:szCs w:val="28"/>
          <w:lang w:val="ro-RO"/>
        </w:rPr>
        <w:lastRenderedPageBreak/>
        <w:t>CAPITOLUL 7</w:t>
      </w:r>
    </w:p>
    <w:p w:rsidR="00485A7B" w:rsidRPr="0084193A" w:rsidRDefault="00870380" w:rsidP="00485A7B">
      <w:pPr>
        <w:pBdr>
          <w:bottom w:val="single" w:sz="12" w:space="1" w:color="auto"/>
        </w:pBdr>
        <w:jc w:val="center"/>
        <w:rPr>
          <w:b/>
          <w:sz w:val="40"/>
          <w:szCs w:val="40"/>
          <w:lang w:val="ro-RO"/>
        </w:rPr>
      </w:pPr>
      <w:r w:rsidRPr="0084193A">
        <w:rPr>
          <w:b/>
          <w:sz w:val="40"/>
          <w:szCs w:val="40"/>
          <w:lang w:val="ro-RO"/>
        </w:rPr>
        <w:t>ÎNCHEIERE</w:t>
      </w:r>
    </w:p>
    <w:p w:rsidR="00F51D26" w:rsidRDefault="00F51D26" w:rsidP="00F51D26">
      <w:pPr>
        <w:rPr>
          <w:rFonts w:cstheme="minorHAnsi"/>
          <w:sz w:val="28"/>
          <w:lang w:val="ro-RO"/>
        </w:rPr>
      </w:pPr>
    </w:p>
    <w:p w:rsidR="00F51D26" w:rsidRDefault="00F51D26" w:rsidP="00F51D26">
      <w:pPr>
        <w:rPr>
          <w:rFonts w:cstheme="minorHAnsi"/>
          <w:sz w:val="28"/>
          <w:lang w:val="ro-RO"/>
        </w:rPr>
      </w:pPr>
      <w:r>
        <w:rPr>
          <w:rFonts w:cstheme="minorHAnsi"/>
          <w:sz w:val="28"/>
          <w:lang w:val="ro-RO"/>
        </w:rPr>
        <w:tab/>
      </w:r>
      <w:r w:rsidR="00DF2D20">
        <w:rPr>
          <w:rFonts w:cstheme="minorHAnsi"/>
          <w:sz w:val="28"/>
          <w:lang w:val="ro-RO"/>
        </w:rPr>
        <w:t xml:space="preserve">Utilitatea acestui sistem expert stă în capacitatea acestuia de a deduce o categorie de eveniment de tip conferință sau workshop care să se potrivească nivelului de pregătire și intereselor utilizatorului. </w:t>
      </w:r>
      <w:r>
        <w:rPr>
          <w:rFonts w:cstheme="minorHAnsi"/>
          <w:sz w:val="28"/>
          <w:lang w:val="ro-RO"/>
        </w:rPr>
        <w:t>Alegerea unei conferinte poate fi o problema, mai ales cand nu ai experien</w:t>
      </w:r>
      <w:r w:rsidR="00DF2D20">
        <w:rPr>
          <w:rFonts w:cstheme="minorHAnsi"/>
          <w:sz w:val="28"/>
          <w:lang w:val="ro-RO"/>
        </w:rPr>
        <w:t>ța</w:t>
      </w:r>
      <w:r>
        <w:rPr>
          <w:rFonts w:cstheme="minorHAnsi"/>
          <w:sz w:val="28"/>
          <w:lang w:val="ro-RO"/>
        </w:rPr>
        <w:t xml:space="preserve"> particip</w:t>
      </w:r>
      <w:r w:rsidR="00DF2D20">
        <w:rPr>
          <w:rFonts w:cstheme="minorHAnsi"/>
          <w:sz w:val="28"/>
          <w:lang w:val="ro-RO"/>
        </w:rPr>
        <w:t>ă</w:t>
      </w:r>
      <w:r>
        <w:rPr>
          <w:rFonts w:cstheme="minorHAnsi"/>
          <w:sz w:val="28"/>
          <w:lang w:val="ro-RO"/>
        </w:rPr>
        <w:t>rii la astfel de evenimente</w:t>
      </w:r>
      <w:r w:rsidR="00DF2D20">
        <w:rPr>
          <w:rFonts w:cstheme="minorHAnsi"/>
          <w:sz w:val="28"/>
          <w:lang w:val="ro-RO"/>
        </w:rPr>
        <w:t>, iar sistemul expert poate rezolva această problemă oferind sfaturi avizate cu privire la ce eveniment se potrivește cel mai bine profilului utilizatorului.</w:t>
      </w:r>
    </w:p>
    <w:p w:rsidR="00DF2D20" w:rsidRPr="0084193A" w:rsidRDefault="00DF2D20" w:rsidP="00F51D26">
      <w:pPr>
        <w:rPr>
          <w:rFonts w:cstheme="minorHAnsi"/>
          <w:sz w:val="28"/>
          <w:lang w:val="ro-RO"/>
        </w:rPr>
      </w:pPr>
      <w:r>
        <w:rPr>
          <w:rFonts w:cstheme="minorHAnsi"/>
          <w:sz w:val="28"/>
          <w:lang w:val="ro-RO"/>
        </w:rPr>
        <w:tab/>
        <w:t>De asemenea, deoarece sistemul este scalabil, baza acestuia de cunoștințe poate fi extinsă și îmbunătățită prin adăugarea de noi soluții și reguli aferente deducerii acestora.</w:t>
      </w:r>
      <w:r w:rsidR="00132C09">
        <w:rPr>
          <w:rFonts w:cstheme="minorHAnsi"/>
          <w:sz w:val="28"/>
          <w:lang w:val="ro-RO"/>
        </w:rPr>
        <w:t xml:space="preserve"> Structurile de decizie pentru atributele principale pe baza cărora sistemul expert deduce soluțiile care satisfac scopul acestuia pot fi modificate și extinse fără a afecta regulile din care se decuc respectivele soluții.</w:t>
      </w:r>
    </w:p>
    <w:sectPr w:rsidR="00DF2D20" w:rsidRPr="0084193A">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A5A" w:rsidRDefault="00DA6A5A" w:rsidP="00B929AE">
      <w:r>
        <w:separator/>
      </w:r>
    </w:p>
  </w:endnote>
  <w:endnote w:type="continuationSeparator" w:id="0">
    <w:p w:rsidR="00DA6A5A" w:rsidRDefault="00DA6A5A" w:rsidP="00B9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673704"/>
      <w:docPartObj>
        <w:docPartGallery w:val="Page Numbers (Bottom of Page)"/>
        <w:docPartUnique/>
      </w:docPartObj>
    </w:sdtPr>
    <w:sdtEndPr>
      <w:rPr>
        <w:noProof/>
      </w:rPr>
    </w:sdtEndPr>
    <w:sdtContent>
      <w:p w:rsidR="0011057E" w:rsidRDefault="0011057E">
        <w:pPr>
          <w:pStyle w:val="Footer"/>
          <w:jc w:val="center"/>
        </w:pPr>
        <w:r>
          <w:fldChar w:fldCharType="begin"/>
        </w:r>
        <w:r>
          <w:instrText xml:space="preserve"> PAGE   \* MERGEFORMAT </w:instrText>
        </w:r>
        <w:r>
          <w:fldChar w:fldCharType="separate"/>
        </w:r>
        <w:r w:rsidR="00511C74">
          <w:rPr>
            <w:noProof/>
          </w:rPr>
          <w:t>2</w:t>
        </w:r>
        <w:r>
          <w:rPr>
            <w:noProof/>
          </w:rPr>
          <w:fldChar w:fldCharType="end"/>
        </w:r>
      </w:p>
    </w:sdtContent>
  </w:sdt>
  <w:p w:rsidR="0011057E" w:rsidRDefault="00110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A5A" w:rsidRDefault="00DA6A5A" w:rsidP="00B929AE">
      <w:r>
        <w:separator/>
      </w:r>
    </w:p>
  </w:footnote>
  <w:footnote w:type="continuationSeparator" w:id="0">
    <w:p w:rsidR="00DA6A5A" w:rsidRDefault="00DA6A5A" w:rsidP="00B929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6933"/>
    <w:multiLevelType w:val="hybridMultilevel"/>
    <w:tmpl w:val="DFAA02AE"/>
    <w:lvl w:ilvl="0" w:tplc="97AC36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E22CB"/>
    <w:multiLevelType w:val="hybridMultilevel"/>
    <w:tmpl w:val="EA7ADEEE"/>
    <w:lvl w:ilvl="0" w:tplc="906C13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05CEF"/>
    <w:multiLevelType w:val="hybridMultilevel"/>
    <w:tmpl w:val="174AD9BC"/>
    <w:lvl w:ilvl="0" w:tplc="4C68CA9A">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B92A12"/>
    <w:multiLevelType w:val="hybridMultilevel"/>
    <w:tmpl w:val="1682017C"/>
    <w:lvl w:ilvl="0" w:tplc="C6ECCE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79"/>
    <w:rsid w:val="000047E7"/>
    <w:rsid w:val="000126B1"/>
    <w:rsid w:val="000358EF"/>
    <w:rsid w:val="0005763F"/>
    <w:rsid w:val="0008432E"/>
    <w:rsid w:val="000A04EC"/>
    <w:rsid w:val="000B1079"/>
    <w:rsid w:val="000C6C5A"/>
    <w:rsid w:val="000F7217"/>
    <w:rsid w:val="0011057E"/>
    <w:rsid w:val="00132C09"/>
    <w:rsid w:val="00180528"/>
    <w:rsid w:val="00194EA6"/>
    <w:rsid w:val="001C6B6E"/>
    <w:rsid w:val="001D6953"/>
    <w:rsid w:val="00200FE8"/>
    <w:rsid w:val="00225AD7"/>
    <w:rsid w:val="00271393"/>
    <w:rsid w:val="00276CBF"/>
    <w:rsid w:val="002947C7"/>
    <w:rsid w:val="002B3219"/>
    <w:rsid w:val="002C4C28"/>
    <w:rsid w:val="002C5A96"/>
    <w:rsid w:val="00301AF1"/>
    <w:rsid w:val="00310DF1"/>
    <w:rsid w:val="00340E53"/>
    <w:rsid w:val="00353A78"/>
    <w:rsid w:val="00362E31"/>
    <w:rsid w:val="003E5C7F"/>
    <w:rsid w:val="003F32DD"/>
    <w:rsid w:val="0044607F"/>
    <w:rsid w:val="00480A20"/>
    <w:rsid w:val="00485A7B"/>
    <w:rsid w:val="004A10C6"/>
    <w:rsid w:val="004B3A50"/>
    <w:rsid w:val="004C2D2A"/>
    <w:rsid w:val="004D268C"/>
    <w:rsid w:val="00511C74"/>
    <w:rsid w:val="005168DD"/>
    <w:rsid w:val="00523456"/>
    <w:rsid w:val="005412C8"/>
    <w:rsid w:val="00560188"/>
    <w:rsid w:val="005D673F"/>
    <w:rsid w:val="005E0D70"/>
    <w:rsid w:val="00604FED"/>
    <w:rsid w:val="00667885"/>
    <w:rsid w:val="00673DB0"/>
    <w:rsid w:val="006819B5"/>
    <w:rsid w:val="006977BE"/>
    <w:rsid w:val="006A6654"/>
    <w:rsid w:val="006D455C"/>
    <w:rsid w:val="006D623D"/>
    <w:rsid w:val="007312C3"/>
    <w:rsid w:val="0073170F"/>
    <w:rsid w:val="00760610"/>
    <w:rsid w:val="00761FF2"/>
    <w:rsid w:val="007745F7"/>
    <w:rsid w:val="00786491"/>
    <w:rsid w:val="007E6DF6"/>
    <w:rsid w:val="007E6EC7"/>
    <w:rsid w:val="007F49C6"/>
    <w:rsid w:val="008041D9"/>
    <w:rsid w:val="0084193A"/>
    <w:rsid w:val="00870380"/>
    <w:rsid w:val="0088140A"/>
    <w:rsid w:val="008A192A"/>
    <w:rsid w:val="008E5B93"/>
    <w:rsid w:val="00923BA4"/>
    <w:rsid w:val="009459F4"/>
    <w:rsid w:val="00947184"/>
    <w:rsid w:val="009631BB"/>
    <w:rsid w:val="00970EDA"/>
    <w:rsid w:val="009A7764"/>
    <w:rsid w:val="00A25A92"/>
    <w:rsid w:val="00A300CD"/>
    <w:rsid w:val="00AB6008"/>
    <w:rsid w:val="00AC6E6D"/>
    <w:rsid w:val="00AE4E7E"/>
    <w:rsid w:val="00B0798B"/>
    <w:rsid w:val="00B104C1"/>
    <w:rsid w:val="00B21A6D"/>
    <w:rsid w:val="00B57166"/>
    <w:rsid w:val="00B85F08"/>
    <w:rsid w:val="00B929AE"/>
    <w:rsid w:val="00BA7CB3"/>
    <w:rsid w:val="00BB0D79"/>
    <w:rsid w:val="00BC36A9"/>
    <w:rsid w:val="00BF130A"/>
    <w:rsid w:val="00C17528"/>
    <w:rsid w:val="00C205F9"/>
    <w:rsid w:val="00C42C9B"/>
    <w:rsid w:val="00C67ADC"/>
    <w:rsid w:val="00CA04EB"/>
    <w:rsid w:val="00CA4EFA"/>
    <w:rsid w:val="00CA7C55"/>
    <w:rsid w:val="00CE58AE"/>
    <w:rsid w:val="00D30744"/>
    <w:rsid w:val="00D45CC2"/>
    <w:rsid w:val="00DA6A5A"/>
    <w:rsid w:val="00DB56DC"/>
    <w:rsid w:val="00DD5FE9"/>
    <w:rsid w:val="00DE039C"/>
    <w:rsid w:val="00DF0B9B"/>
    <w:rsid w:val="00DF2D20"/>
    <w:rsid w:val="00E100E4"/>
    <w:rsid w:val="00E239A5"/>
    <w:rsid w:val="00E318A0"/>
    <w:rsid w:val="00E34F93"/>
    <w:rsid w:val="00E72D28"/>
    <w:rsid w:val="00EC1C78"/>
    <w:rsid w:val="00F2509C"/>
    <w:rsid w:val="00F36168"/>
    <w:rsid w:val="00F51CC5"/>
    <w:rsid w:val="00F51D26"/>
    <w:rsid w:val="00F64981"/>
    <w:rsid w:val="00FA74FB"/>
    <w:rsid w:val="00FC07C5"/>
    <w:rsid w:val="00FC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C07AD4-6742-4704-966C-E364B4B6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E039C"/>
    <w:rPr>
      <w:rFonts w:ascii="Tahoma" w:hAnsi="Tahoma" w:cs="Tahoma"/>
      <w:sz w:val="16"/>
      <w:szCs w:val="16"/>
    </w:rPr>
  </w:style>
  <w:style w:type="character" w:customStyle="1" w:styleId="BalloonTextChar">
    <w:name w:val="Balloon Text Char"/>
    <w:basedOn w:val="DefaultParagraphFont"/>
    <w:link w:val="BalloonText"/>
    <w:uiPriority w:val="99"/>
    <w:semiHidden/>
    <w:rsid w:val="00DE039C"/>
    <w:rPr>
      <w:rFonts w:ascii="Tahoma" w:hAnsi="Tahoma" w:cs="Tahoma"/>
      <w:sz w:val="16"/>
      <w:szCs w:val="16"/>
    </w:rPr>
  </w:style>
  <w:style w:type="paragraph" w:styleId="Header">
    <w:name w:val="header"/>
    <w:basedOn w:val="Normal"/>
    <w:link w:val="HeaderChar"/>
    <w:uiPriority w:val="99"/>
    <w:unhideWhenUsed/>
    <w:rsid w:val="00B929AE"/>
    <w:pPr>
      <w:tabs>
        <w:tab w:val="center" w:pos="4680"/>
        <w:tab w:val="right" w:pos="9360"/>
      </w:tabs>
    </w:pPr>
  </w:style>
  <w:style w:type="character" w:customStyle="1" w:styleId="HeaderChar">
    <w:name w:val="Header Char"/>
    <w:basedOn w:val="DefaultParagraphFont"/>
    <w:link w:val="Header"/>
    <w:uiPriority w:val="99"/>
    <w:rsid w:val="00B929AE"/>
  </w:style>
  <w:style w:type="paragraph" w:styleId="Footer">
    <w:name w:val="footer"/>
    <w:basedOn w:val="Normal"/>
    <w:link w:val="FooterChar"/>
    <w:uiPriority w:val="99"/>
    <w:unhideWhenUsed/>
    <w:rsid w:val="00B929AE"/>
    <w:pPr>
      <w:tabs>
        <w:tab w:val="center" w:pos="4680"/>
        <w:tab w:val="right" w:pos="9360"/>
      </w:tabs>
    </w:pPr>
  </w:style>
  <w:style w:type="character" w:customStyle="1" w:styleId="FooterChar">
    <w:name w:val="Footer Char"/>
    <w:basedOn w:val="DefaultParagraphFont"/>
    <w:link w:val="Footer"/>
    <w:uiPriority w:val="99"/>
    <w:rsid w:val="00B929AE"/>
  </w:style>
  <w:style w:type="paragraph" w:styleId="TOCHeading">
    <w:name w:val="TOC Heading"/>
    <w:basedOn w:val="Heading1"/>
    <w:next w:val="Normal"/>
    <w:uiPriority w:val="39"/>
    <w:semiHidden/>
    <w:unhideWhenUsed/>
    <w:qFormat/>
    <w:rsid w:val="007745F7"/>
    <w:pPr>
      <w:spacing w:before="480" w:line="276" w:lineRule="auto"/>
      <w:outlineLvl w:val="9"/>
    </w:pPr>
    <w:rPr>
      <w:b/>
      <w:bCs/>
      <w:sz w:val="28"/>
      <w:szCs w:val="28"/>
      <w:lang w:eastAsia="ja-JP"/>
    </w:rPr>
  </w:style>
  <w:style w:type="character" w:styleId="PlaceholderText">
    <w:name w:val="Placeholder Text"/>
    <w:basedOn w:val="DefaultParagraphFont"/>
    <w:uiPriority w:val="99"/>
    <w:semiHidden/>
    <w:rsid w:val="00B57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484777">
      <w:bodyDiv w:val="1"/>
      <w:marLeft w:val="0"/>
      <w:marRight w:val="0"/>
      <w:marTop w:val="0"/>
      <w:marBottom w:val="0"/>
      <w:divBdr>
        <w:top w:val="none" w:sz="0" w:space="0" w:color="auto"/>
        <w:left w:val="none" w:sz="0" w:space="0" w:color="auto"/>
        <w:bottom w:val="none" w:sz="0" w:space="0" w:color="auto"/>
        <w:right w:val="none" w:sz="0" w:space="0" w:color="auto"/>
      </w:divBdr>
      <w:divsChild>
        <w:div w:id="1596402155">
          <w:marLeft w:val="0"/>
          <w:marRight w:val="0"/>
          <w:marTop w:val="0"/>
          <w:marBottom w:val="96"/>
          <w:divBdr>
            <w:top w:val="single" w:sz="6" w:space="4" w:color="B5DCE7"/>
            <w:left w:val="single" w:sz="6" w:space="4" w:color="B5DCE7"/>
            <w:bottom w:val="single" w:sz="6" w:space="4" w:color="B5DCE7"/>
            <w:right w:val="single" w:sz="6" w:space="4" w:color="B5DCE7"/>
          </w:divBdr>
        </w:div>
      </w:divsChild>
    </w:div>
    <w:div w:id="1185440547">
      <w:bodyDiv w:val="1"/>
      <w:marLeft w:val="0"/>
      <w:marRight w:val="0"/>
      <w:marTop w:val="0"/>
      <w:marBottom w:val="0"/>
      <w:divBdr>
        <w:top w:val="none" w:sz="0" w:space="0" w:color="auto"/>
        <w:left w:val="none" w:sz="0" w:space="0" w:color="auto"/>
        <w:bottom w:val="none" w:sz="0" w:space="0" w:color="auto"/>
        <w:right w:val="none" w:sz="0" w:space="0" w:color="auto"/>
      </w:divBdr>
    </w:div>
    <w:div w:id="1501889015">
      <w:bodyDiv w:val="1"/>
      <w:marLeft w:val="0"/>
      <w:marRight w:val="0"/>
      <w:marTop w:val="0"/>
      <w:marBottom w:val="0"/>
      <w:divBdr>
        <w:top w:val="none" w:sz="0" w:space="0" w:color="auto"/>
        <w:left w:val="none" w:sz="0" w:space="0" w:color="auto"/>
        <w:bottom w:val="none" w:sz="0" w:space="0" w:color="auto"/>
        <w:right w:val="none" w:sz="0" w:space="0" w:color="auto"/>
      </w:divBdr>
      <w:divsChild>
        <w:div w:id="162209142">
          <w:marLeft w:val="0"/>
          <w:marRight w:val="0"/>
          <w:marTop w:val="0"/>
          <w:marBottom w:val="0"/>
          <w:divBdr>
            <w:top w:val="none" w:sz="0" w:space="0" w:color="auto"/>
            <w:left w:val="none" w:sz="0" w:space="0" w:color="auto"/>
            <w:bottom w:val="none" w:sz="0" w:space="0" w:color="auto"/>
            <w:right w:val="none" w:sz="0" w:space="0" w:color="auto"/>
          </w:divBdr>
          <w:divsChild>
            <w:div w:id="748504189">
              <w:marLeft w:val="120"/>
              <w:marRight w:val="0"/>
              <w:marTop w:val="0"/>
              <w:marBottom w:val="0"/>
              <w:divBdr>
                <w:top w:val="none" w:sz="0" w:space="0" w:color="auto"/>
                <w:left w:val="none" w:sz="0" w:space="0" w:color="auto"/>
                <w:bottom w:val="none" w:sz="0" w:space="0" w:color="auto"/>
                <w:right w:val="none" w:sz="0" w:space="0" w:color="auto"/>
              </w:divBdr>
              <w:divsChild>
                <w:div w:id="1509439533">
                  <w:marLeft w:val="0"/>
                  <w:marRight w:val="0"/>
                  <w:marTop w:val="0"/>
                  <w:marBottom w:val="0"/>
                  <w:divBdr>
                    <w:top w:val="none" w:sz="0" w:space="0" w:color="auto"/>
                    <w:left w:val="none" w:sz="0" w:space="0" w:color="auto"/>
                    <w:bottom w:val="none" w:sz="0" w:space="0" w:color="auto"/>
                    <w:right w:val="none" w:sz="0" w:space="0" w:color="auto"/>
                  </w:divBdr>
                  <w:divsChild>
                    <w:div w:id="1273972133">
                      <w:marLeft w:val="0"/>
                      <w:marRight w:val="0"/>
                      <w:marTop w:val="0"/>
                      <w:marBottom w:val="0"/>
                      <w:divBdr>
                        <w:top w:val="none" w:sz="0" w:space="0" w:color="auto"/>
                        <w:left w:val="none" w:sz="0" w:space="0" w:color="auto"/>
                        <w:bottom w:val="none" w:sz="0" w:space="0" w:color="auto"/>
                        <w:right w:val="none" w:sz="0" w:space="0" w:color="auto"/>
                      </w:divBdr>
                      <w:divsChild>
                        <w:div w:id="1792549559">
                          <w:marLeft w:val="0"/>
                          <w:marRight w:val="0"/>
                          <w:marTop w:val="0"/>
                          <w:marBottom w:val="0"/>
                          <w:divBdr>
                            <w:top w:val="none" w:sz="0" w:space="0" w:color="auto"/>
                            <w:left w:val="none" w:sz="0" w:space="0" w:color="auto"/>
                            <w:bottom w:val="none" w:sz="0" w:space="0" w:color="auto"/>
                            <w:right w:val="none" w:sz="0" w:space="0" w:color="auto"/>
                          </w:divBdr>
                          <w:divsChild>
                            <w:div w:id="16254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diagramLayout" Target="diagrams/layout1.xml"/><Relationship Id="rId21" Type="http://schemas.openxmlformats.org/officeDocument/2006/relationships/image" Target="media/image13.png"/><Relationship Id="rId34" Type="http://schemas.openxmlformats.org/officeDocument/2006/relationships/image" Target="media/image23.png"/><Relationship Id="rId42" Type="http://schemas.microsoft.com/office/2007/relationships/diagramDrawing" Target="diagrams/drawing1.xml"/><Relationship Id="rId47" Type="http://schemas.microsoft.com/office/2007/relationships/diagramDrawing" Target="diagrams/drawing2.xml"/><Relationship Id="rId50" Type="http://schemas.openxmlformats.org/officeDocument/2006/relationships/diagramQuickStyle" Target="diagrams/quickStyle3.xml"/><Relationship Id="rId55" Type="http://schemas.openxmlformats.org/officeDocument/2006/relationships/diagramQuickStyle" Target="diagrams/quickStyle4.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07/relationships/hdphoto" Target="media/hdphoto3.wdp"/><Relationship Id="rId38" Type="http://schemas.openxmlformats.org/officeDocument/2006/relationships/diagramData" Target="diagrams/data1.xml"/><Relationship Id="rId46" Type="http://schemas.openxmlformats.org/officeDocument/2006/relationships/diagramColors" Target="diagrams/colors2.xm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hdphoto" Target="media/hdphoto1.wdp"/><Relationship Id="rId41" Type="http://schemas.openxmlformats.org/officeDocument/2006/relationships/diagramColors" Target="diagrams/colors1.xml"/><Relationship Id="rId54"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microsoft.com/office/2007/relationships/hdphoto" Target="media/hdphoto5.wdp"/><Relationship Id="rId40" Type="http://schemas.openxmlformats.org/officeDocument/2006/relationships/diagramQuickStyle" Target="diagrams/quickStyle1.xml"/><Relationship Id="rId45" Type="http://schemas.openxmlformats.org/officeDocument/2006/relationships/diagramQuickStyle" Target="diagrams/quickStyle2.xml"/><Relationship Id="rId53" Type="http://schemas.openxmlformats.org/officeDocument/2006/relationships/diagramData" Target="diagrams/data4.xm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49" Type="http://schemas.openxmlformats.org/officeDocument/2006/relationships/diagramLayout" Target="diagrams/layout3.xml"/><Relationship Id="rId57" Type="http://schemas.microsoft.com/office/2007/relationships/diagramDrawing" Target="diagrams/drawing4.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hdphoto" Target="media/hdphoto2.wdp"/><Relationship Id="rId44" Type="http://schemas.openxmlformats.org/officeDocument/2006/relationships/diagramLayout" Target="diagrams/layout2.xml"/><Relationship Id="rId52" Type="http://schemas.microsoft.com/office/2007/relationships/diagramDrawing" Target="diagrams/drawing3.xm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microsoft.com/office/2007/relationships/hdphoto" Target="media/hdphoto4.wdp"/><Relationship Id="rId43" Type="http://schemas.openxmlformats.org/officeDocument/2006/relationships/diagramData" Target="diagrams/data2.xml"/><Relationship Id="rId48" Type="http://schemas.openxmlformats.org/officeDocument/2006/relationships/diagramData" Target="diagrams/data3.xml"/><Relationship Id="rId56" Type="http://schemas.openxmlformats.org/officeDocument/2006/relationships/diagramColors" Target="diagrams/colors4.xml"/><Relationship Id="rId8" Type="http://schemas.openxmlformats.org/officeDocument/2006/relationships/endnotes" Target="endnotes.xml"/><Relationship Id="rId51" Type="http://schemas.openxmlformats.org/officeDocument/2006/relationships/diagramColors" Target="diagrams/colors3.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65225E-FA8F-4F8E-91D0-6FB70931B09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0967A9DD-1D5A-431F-92EB-E7FB99B9CC58}">
      <dgm:prSet phldrT="[Text]" custT="1"/>
      <dgm:spPr>
        <a:xfrm>
          <a:off x="2394558" y="409136"/>
          <a:ext cx="829813"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nume_conferinta = intellisys</a:t>
          </a:r>
        </a:p>
      </dgm:t>
    </dgm:pt>
    <dgm:pt modelId="{CC1BFC7B-49C5-43A4-B064-737EC0482EDA}" type="parTrans" cxnId="{A7AA8476-20BC-4163-91AF-59F72599C3B2}">
      <dgm:prSet/>
      <dgm:spPr/>
      <dgm:t>
        <a:bodyPr/>
        <a:lstStyle/>
        <a:p>
          <a:endParaRPr lang="ro-RO" sz="800"/>
        </a:p>
      </dgm:t>
    </dgm:pt>
    <dgm:pt modelId="{3C01AB9B-DBA1-41A5-81CC-6FB63B9D9995}" type="sibTrans" cxnId="{A7AA8476-20BC-4163-91AF-59F72599C3B2}">
      <dgm:prSet/>
      <dgm:spPr/>
      <dgm:t>
        <a:bodyPr/>
        <a:lstStyle/>
        <a:p>
          <a:endParaRPr lang="ro-RO" sz="800"/>
        </a:p>
      </dgm:t>
    </dgm:pt>
    <dgm:pt modelId="{513569F6-1CE0-44C1-99D1-002DB67F22ED}">
      <dgm:prSet phldrT="[Text]" custT="1"/>
      <dgm:spPr>
        <a:xfrm>
          <a:off x="275260" y="870971"/>
          <a:ext cx="101519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categorie_conferinta = conferinta_academica</a:t>
          </a:r>
        </a:p>
      </dgm:t>
    </dgm:pt>
    <dgm:pt modelId="{3BF1D50E-A4B4-40E6-8D01-D1D883185B4C}" type="parTrans" cxnId="{391C1A1D-630F-49BF-A985-DC492F9C6717}">
      <dgm:prSet/>
      <dgm:spPr>
        <a:xfrm>
          <a:off x="782856" y="734372"/>
          <a:ext cx="2026608" cy="136599"/>
        </a:xfrm>
        <a:noFill/>
        <a:ln w="12700" cap="flat" cmpd="sng" algn="ctr">
          <a:solidFill>
            <a:srgbClr val="5B9BD5">
              <a:shade val="60000"/>
              <a:hueOff val="0"/>
              <a:satOff val="0"/>
              <a:lumOff val="0"/>
              <a:alphaOff val="0"/>
            </a:srgbClr>
          </a:solidFill>
          <a:prstDash val="solid"/>
          <a:miter lim="800000"/>
        </a:ln>
        <a:effectLst/>
      </dgm:spPr>
      <dgm:t>
        <a:bodyPr/>
        <a:lstStyle/>
        <a:p>
          <a:endParaRPr lang="ro-RO" sz="800"/>
        </a:p>
      </dgm:t>
    </dgm:pt>
    <dgm:pt modelId="{5B1D62A6-67E9-42E8-AABB-5E3721F31EFF}" type="sibTrans" cxnId="{391C1A1D-630F-49BF-A985-DC492F9C6717}">
      <dgm:prSet/>
      <dgm:spPr/>
      <dgm:t>
        <a:bodyPr/>
        <a:lstStyle/>
        <a:p>
          <a:endParaRPr lang="ro-RO" sz="800"/>
        </a:p>
      </dgm:t>
    </dgm:pt>
    <dgm:pt modelId="{817B09EC-A87E-4614-9799-795E0AFF4BF5}">
      <dgm:prSet phldrT="[Text]" custT="1"/>
      <dgm:spPr>
        <a:xfrm>
          <a:off x="1538246" y="870971"/>
          <a:ext cx="919403"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domeniu_de_interes = inteligenta_artificiala</a:t>
          </a:r>
        </a:p>
      </dgm:t>
    </dgm:pt>
    <dgm:pt modelId="{62A35EC1-9130-425E-84BF-E688ECB13C9E}" type="parTrans" cxnId="{0C564B3A-D443-4756-91E2-76466281FCFB}">
      <dgm:prSet/>
      <dgm:spPr>
        <a:xfrm>
          <a:off x="1997947" y="734372"/>
          <a:ext cx="811517" cy="136599"/>
        </a:xfrm>
        <a:noFill/>
        <a:ln w="12700" cap="flat" cmpd="sng" algn="ctr">
          <a:solidFill>
            <a:srgbClr val="5B9BD5">
              <a:shade val="60000"/>
              <a:hueOff val="0"/>
              <a:satOff val="0"/>
              <a:lumOff val="0"/>
              <a:alphaOff val="0"/>
            </a:srgbClr>
          </a:solidFill>
          <a:prstDash val="solid"/>
          <a:miter lim="800000"/>
        </a:ln>
        <a:effectLst/>
      </dgm:spPr>
      <dgm:t>
        <a:bodyPr/>
        <a:lstStyle/>
        <a:p>
          <a:endParaRPr lang="ro-RO" sz="800"/>
        </a:p>
      </dgm:t>
    </dgm:pt>
    <dgm:pt modelId="{249F7D00-87AD-4874-BE99-03ED7E11A055}" type="sibTrans" cxnId="{0C564B3A-D443-4756-91E2-76466281FCFB}">
      <dgm:prSet/>
      <dgm:spPr/>
      <dgm:t>
        <a:bodyPr/>
        <a:lstStyle/>
        <a:p>
          <a:endParaRPr lang="ro-RO" sz="800"/>
        </a:p>
      </dgm:t>
    </dgm:pt>
    <dgm:pt modelId="{822B435B-804E-470F-B15D-8CC3A0D4427A}">
      <dgm:prSet phldrT="[Text]" custT="1"/>
      <dgm:spPr>
        <a:xfrm>
          <a:off x="2528420" y="870971"/>
          <a:ext cx="65047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tematica = specifica</a:t>
          </a:r>
        </a:p>
      </dgm:t>
    </dgm:pt>
    <dgm:pt modelId="{D838AFB7-9AAD-4125-BD78-34463E3F454C}" type="parTrans" cxnId="{EDCAF29A-B775-493D-BBDC-4E40990B6E79}">
      <dgm:prSet/>
      <dgm:spPr>
        <a:xfrm>
          <a:off x="2763745" y="734372"/>
          <a:ext cx="91440" cy="136599"/>
        </a:xfrm>
        <a:noFill/>
        <a:ln w="12700" cap="flat" cmpd="sng" algn="ctr">
          <a:solidFill>
            <a:srgbClr val="5B9BD5">
              <a:shade val="60000"/>
              <a:hueOff val="0"/>
              <a:satOff val="0"/>
              <a:lumOff val="0"/>
              <a:alphaOff val="0"/>
            </a:srgbClr>
          </a:solidFill>
          <a:prstDash val="solid"/>
          <a:miter lim="800000"/>
        </a:ln>
        <a:effectLst/>
      </dgm:spPr>
      <dgm:t>
        <a:bodyPr/>
        <a:lstStyle/>
        <a:p>
          <a:endParaRPr lang="ro-RO" sz="800"/>
        </a:p>
      </dgm:t>
    </dgm:pt>
    <dgm:pt modelId="{F8FDD7B0-5EC4-4702-9259-5B03671E6259}" type="sibTrans" cxnId="{EDCAF29A-B775-493D-BBDC-4E40990B6E79}">
      <dgm:prSet/>
      <dgm:spPr/>
      <dgm:t>
        <a:bodyPr/>
        <a:lstStyle/>
        <a:p>
          <a:endParaRPr lang="ro-RO" sz="800"/>
        </a:p>
      </dgm:t>
    </dgm:pt>
    <dgm:pt modelId="{5711E9DB-C3F8-4F50-96E1-7A208ACB4118}">
      <dgm:prSet phldrT="[Text]" custT="1"/>
      <dgm:spPr>
        <a:xfrm>
          <a:off x="3315491" y="870971"/>
          <a:ext cx="982167"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subdomeniu_de_interes_inteligenta_artificiala = sisteme_inteligente</a:t>
          </a:r>
        </a:p>
      </dgm:t>
    </dgm:pt>
    <dgm:pt modelId="{C67A5EB9-B5D4-41DC-92A1-AC3BFA488C70}" type="parTrans" cxnId="{0B7FAE07-A21F-4F5A-9C70-FB56A3CC983B}">
      <dgm:prSet/>
      <dgm:spPr>
        <a:xfrm>
          <a:off x="2809465" y="734372"/>
          <a:ext cx="997110" cy="136599"/>
        </a:xfrm>
        <a:noFill/>
        <a:ln w="12700" cap="flat" cmpd="sng" algn="ctr">
          <a:solidFill>
            <a:srgbClr val="5B9BD5">
              <a:shade val="60000"/>
              <a:hueOff val="0"/>
              <a:satOff val="0"/>
              <a:lumOff val="0"/>
              <a:alphaOff val="0"/>
            </a:srgbClr>
          </a:solidFill>
          <a:prstDash val="solid"/>
          <a:miter lim="800000"/>
        </a:ln>
        <a:effectLst/>
      </dgm:spPr>
      <dgm:t>
        <a:bodyPr/>
        <a:lstStyle/>
        <a:p>
          <a:endParaRPr lang="ro-RO" sz="800"/>
        </a:p>
      </dgm:t>
    </dgm:pt>
    <dgm:pt modelId="{4C4683DE-53CA-412E-86C1-263FB6884355}" type="sibTrans" cxnId="{0B7FAE07-A21F-4F5A-9C70-FB56A3CC983B}">
      <dgm:prSet/>
      <dgm:spPr/>
      <dgm:t>
        <a:bodyPr/>
        <a:lstStyle/>
        <a:p>
          <a:endParaRPr lang="ro-RO" sz="800"/>
        </a:p>
      </dgm:t>
    </dgm:pt>
    <dgm:pt modelId="{1C9F124B-8342-4FE8-B484-BD07FDA5157D}">
      <dgm:prSet phldrT="[Text]" custT="1"/>
      <dgm:spPr>
        <a:xfrm>
          <a:off x="4434257" y="870971"/>
          <a:ext cx="90941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poate_participa_la_conferinta_scumpa_in_strainatate = da</a:t>
          </a:r>
        </a:p>
      </dgm:t>
    </dgm:pt>
    <dgm:pt modelId="{B212445C-EA99-4EA7-BF51-397CD3B3AD68}" type="parTrans" cxnId="{7244DD74-4937-416B-B424-301246973E8A}">
      <dgm:prSet/>
      <dgm:spPr>
        <a:xfrm>
          <a:off x="2809465" y="734372"/>
          <a:ext cx="2079498" cy="136599"/>
        </a:xfrm>
        <a:noFill/>
        <a:ln w="12700" cap="flat" cmpd="sng" algn="ctr">
          <a:solidFill>
            <a:srgbClr val="5B9BD5">
              <a:shade val="60000"/>
              <a:hueOff val="0"/>
              <a:satOff val="0"/>
              <a:lumOff val="0"/>
              <a:alphaOff val="0"/>
            </a:srgbClr>
          </a:solidFill>
          <a:prstDash val="solid"/>
          <a:miter lim="800000"/>
        </a:ln>
        <a:effectLst/>
      </dgm:spPr>
      <dgm:t>
        <a:bodyPr/>
        <a:lstStyle/>
        <a:p>
          <a:endParaRPr lang="ro-RO" sz="800"/>
        </a:p>
      </dgm:t>
    </dgm:pt>
    <dgm:pt modelId="{6497065E-ED57-4955-A4C0-9ED2D67F1B2E}" type="sibTrans" cxnId="{7244DD74-4937-416B-B424-301246973E8A}">
      <dgm:prSet/>
      <dgm:spPr/>
      <dgm:t>
        <a:bodyPr/>
        <a:lstStyle/>
        <a:p>
          <a:endParaRPr lang="ro-RO" sz="800"/>
        </a:p>
      </dgm:t>
    </dgm:pt>
    <dgm:pt modelId="{85B169D7-F454-4F5B-86CD-0C29EADA2F0C}">
      <dgm:prSet phldrT="[Text]" custT="1"/>
      <dgm:spPr>
        <a:xfrm>
          <a:off x="42" y="1332807"/>
          <a:ext cx="778556"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nivel_pregatire_in_domeniu = foarte_mare</a:t>
          </a:r>
        </a:p>
      </dgm:t>
    </dgm:pt>
    <dgm:pt modelId="{6F5B5A82-776C-4FA5-B190-590B9B3535A6}" type="parTrans" cxnId="{0178DC30-9CDD-4C64-8F7F-DCB1D83C6D7E}">
      <dgm:prSet/>
      <dgm:spPr>
        <a:xfrm>
          <a:off x="389320" y="1196207"/>
          <a:ext cx="393535" cy="136599"/>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A42B7D2B-476C-4E92-A09E-FF159528DA08}" type="sibTrans" cxnId="{0178DC30-9CDD-4C64-8F7F-DCB1D83C6D7E}">
      <dgm:prSet/>
      <dgm:spPr/>
      <dgm:t>
        <a:bodyPr/>
        <a:lstStyle/>
        <a:p>
          <a:endParaRPr lang="ro-RO" sz="800"/>
        </a:p>
      </dgm:t>
    </dgm:pt>
    <dgm:pt modelId="{F671F08A-C5E6-4E64-8456-FD681F4DE364}">
      <dgm:prSet phldrT="[Text]" custT="1"/>
      <dgm:spPr>
        <a:xfrm>
          <a:off x="915198" y="1332807"/>
          <a:ext cx="65047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mediul_potrivit = academic</a:t>
          </a:r>
        </a:p>
      </dgm:t>
    </dgm:pt>
    <dgm:pt modelId="{E7B1FF88-B644-47C5-892F-CE5E7256E7F2}" type="parTrans" cxnId="{17C71756-AF2E-4100-BD40-E4253290BF03}">
      <dgm:prSet/>
      <dgm:spPr>
        <a:xfrm>
          <a:off x="782856" y="1196207"/>
          <a:ext cx="457577" cy="136599"/>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A674B3E2-DD1D-41FA-A119-4ACF581F6FC8}" type="sibTrans" cxnId="{17C71756-AF2E-4100-BD40-E4253290BF03}">
      <dgm:prSet/>
      <dgm:spPr/>
      <dgm:t>
        <a:bodyPr/>
        <a:lstStyle/>
        <a:p>
          <a:endParaRPr lang="ro-RO" sz="800"/>
        </a:p>
      </dgm:t>
    </dgm:pt>
    <dgm:pt modelId="{BF837964-919E-43B6-B7AC-A4F0FCB7C163}">
      <dgm:prSet phldrT="[Text]" custT="1"/>
      <dgm:spPr>
        <a:xfrm>
          <a:off x="194681" y="1794642"/>
          <a:ext cx="65047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lucreaza_in_cercetare = da</a:t>
          </a:r>
        </a:p>
      </dgm:t>
    </dgm:pt>
    <dgm:pt modelId="{5DFF3A98-0466-40F2-BD26-9AE726C889D4}" type="parTrans" cxnId="{F20398F0-D7E2-4A8F-BF19-8F4669D716A9}">
      <dgm:prSet/>
      <dgm:spPr>
        <a:xfrm>
          <a:off x="77898" y="1658042"/>
          <a:ext cx="116783" cy="299217"/>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CDB2B5CA-135C-4F13-9DA5-740649E7714E}" type="sibTrans" cxnId="{F20398F0-D7E2-4A8F-BF19-8F4669D716A9}">
      <dgm:prSet/>
      <dgm:spPr/>
      <dgm:t>
        <a:bodyPr/>
        <a:lstStyle/>
        <a:p>
          <a:endParaRPr lang="ro-RO" sz="800"/>
        </a:p>
      </dgm:t>
    </dgm:pt>
    <dgm:pt modelId="{67746129-C051-44BD-BA8B-BC9342B3F26C}">
      <dgm:prSet phldrT="[Text]" custT="1"/>
      <dgm:spPr>
        <a:xfrm>
          <a:off x="1077816" y="1794642"/>
          <a:ext cx="69910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doreste_sa_asculte_prezentari_cercetare = da</a:t>
          </a:r>
        </a:p>
      </dgm:t>
    </dgm:pt>
    <dgm:pt modelId="{2A0C9DB6-7C01-4E70-AD81-1A83D7E01D3C}" type="parTrans" cxnId="{DE6EAE16-F6DB-4274-9962-564B72A1FDE2}">
      <dgm:prSet/>
      <dgm:spPr>
        <a:xfrm>
          <a:off x="980245" y="1658042"/>
          <a:ext cx="97570" cy="299217"/>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16938647-C50E-478C-9D84-ED5B343B6054}" type="sibTrans" cxnId="{DE6EAE16-F6DB-4274-9962-564B72A1FDE2}">
      <dgm:prSet/>
      <dgm:spPr/>
      <dgm:t>
        <a:bodyPr/>
        <a:lstStyle/>
        <a:p>
          <a:endParaRPr lang="ro-RO" sz="800"/>
        </a:p>
      </dgm:t>
    </dgm:pt>
    <dgm:pt modelId="{0B5E813A-450A-4D97-B6D8-A99F7C55C0A1}">
      <dgm:prSet phldrT="[Text]" custT="1"/>
      <dgm:spPr>
        <a:xfrm>
          <a:off x="1077816" y="2256477"/>
          <a:ext cx="65047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doreste_sa_prezinte = da</a:t>
          </a:r>
        </a:p>
      </dgm:t>
    </dgm:pt>
    <dgm:pt modelId="{C682E9EA-F02D-49A7-A397-F5CB9D91AE45}" type="parTrans" cxnId="{BFF1CE3E-24DA-46AF-A567-95053627A6E2}">
      <dgm:prSet/>
      <dgm:spPr>
        <a:xfrm>
          <a:off x="980245" y="1658042"/>
          <a:ext cx="97570" cy="761052"/>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DCA33567-DB2B-4450-A8B9-2A719D2CB9D9}" type="sibTrans" cxnId="{BFF1CE3E-24DA-46AF-A567-95053627A6E2}">
      <dgm:prSet/>
      <dgm:spPr/>
      <dgm:t>
        <a:bodyPr/>
        <a:lstStyle/>
        <a:p>
          <a:endParaRPr lang="ro-RO" sz="800"/>
        </a:p>
      </dgm:t>
    </dgm:pt>
    <dgm:pt modelId="{B04B0D54-090B-4D69-916C-0981E98DCF05}">
      <dgm:prSet phldrT="[Text]" custT="1"/>
      <dgm:spPr>
        <a:xfrm>
          <a:off x="1702269" y="1332807"/>
          <a:ext cx="796867"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interes_inteligenta_artificiala = da</a:t>
          </a:r>
        </a:p>
      </dgm:t>
    </dgm:pt>
    <dgm:pt modelId="{869236B9-9A4C-4BBA-96AD-BEA1EC1C44E4}" type="parTrans" cxnId="{9413387D-4F1F-47B1-8F69-9423D5B23E56}">
      <dgm:prSet/>
      <dgm:spPr>
        <a:xfrm>
          <a:off x="1584466" y="1196207"/>
          <a:ext cx="91440" cy="299217"/>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999E0BA3-3722-4585-833A-979B486999E8}" type="sibTrans" cxnId="{9413387D-4F1F-47B1-8F69-9423D5B23E56}">
      <dgm:prSet/>
      <dgm:spPr/>
      <dgm:t>
        <a:bodyPr/>
        <a:lstStyle/>
        <a:p>
          <a:endParaRPr lang="ro-RO" sz="800"/>
        </a:p>
      </dgm:t>
    </dgm:pt>
    <dgm:pt modelId="{57098DAF-82FC-419B-83D2-446E3C50B0A0}">
      <dgm:prSet phldrT="[Text]" custT="1"/>
      <dgm:spPr>
        <a:xfrm>
          <a:off x="3561033" y="1332807"/>
          <a:ext cx="65047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interes_vedere_artificiala = nu</a:t>
          </a:r>
        </a:p>
      </dgm:t>
    </dgm:pt>
    <dgm:pt modelId="{49461468-D97A-4191-B494-3F072DFC09F6}" type="parTrans" cxnId="{EF3E35A9-9A10-42A9-AD64-AED52C0D8A37}">
      <dgm:prSet/>
      <dgm:spPr>
        <a:xfrm>
          <a:off x="3413708" y="1196207"/>
          <a:ext cx="147325" cy="299217"/>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9B83869B-4325-4EF9-8A12-5B5A29326DD7}" type="sibTrans" cxnId="{EF3E35A9-9A10-42A9-AD64-AED52C0D8A37}">
      <dgm:prSet/>
      <dgm:spPr/>
      <dgm:t>
        <a:bodyPr/>
        <a:lstStyle/>
        <a:p>
          <a:endParaRPr lang="ro-RO" sz="800"/>
        </a:p>
      </dgm:t>
    </dgm:pt>
    <dgm:pt modelId="{C97238F1-C960-4E4C-A27E-E5DEF4E2DDD9}">
      <dgm:prSet phldrT="[Text]" custT="1"/>
      <dgm:spPr>
        <a:xfrm>
          <a:off x="3561033" y="1794642"/>
          <a:ext cx="65047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interes_sisteme_inteligente = da</a:t>
          </a:r>
        </a:p>
      </dgm:t>
    </dgm:pt>
    <dgm:pt modelId="{40B448AD-1AC4-42C0-9C47-293D06FAC342}" type="parTrans" cxnId="{0834CAC1-D294-425C-B580-9859FB61200A}">
      <dgm:prSet/>
      <dgm:spPr>
        <a:xfrm>
          <a:off x="3413708" y="1196207"/>
          <a:ext cx="147325" cy="761052"/>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1B58C442-49F8-4089-ADB2-78676E384F7F}" type="sibTrans" cxnId="{0834CAC1-D294-425C-B580-9859FB61200A}">
      <dgm:prSet/>
      <dgm:spPr/>
      <dgm:t>
        <a:bodyPr/>
        <a:lstStyle/>
        <a:p>
          <a:endParaRPr lang="ro-RO" sz="800"/>
        </a:p>
      </dgm:t>
    </dgm:pt>
    <dgm:pt modelId="{A1BBEB43-C27C-4216-9794-2536CA3665D6}">
      <dgm:prSet phldrT="[Text]" custT="1"/>
      <dgm:spPr>
        <a:xfrm>
          <a:off x="4661610" y="1332807"/>
          <a:ext cx="650471"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determina_buget = da</a:t>
          </a:r>
        </a:p>
      </dgm:t>
    </dgm:pt>
    <dgm:pt modelId="{1B57FA68-DFB0-422E-8BEF-B981929A587C}" type="parTrans" cxnId="{8E35A491-79DD-4BB4-A197-657EF4BBB5B6}">
      <dgm:prSet/>
      <dgm:spPr>
        <a:xfrm>
          <a:off x="4525199" y="1196207"/>
          <a:ext cx="136411" cy="299217"/>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294BC5E2-AD61-4F85-B024-17B9102AEF79}" type="sibTrans" cxnId="{8E35A491-79DD-4BB4-A197-657EF4BBB5B6}">
      <dgm:prSet/>
      <dgm:spPr/>
      <dgm:t>
        <a:bodyPr/>
        <a:lstStyle/>
        <a:p>
          <a:endParaRPr lang="ro-RO" sz="800"/>
        </a:p>
      </dgm:t>
    </dgm:pt>
    <dgm:pt modelId="{DBD0D119-9BC5-4101-AC56-A81894299E77}">
      <dgm:prSet phldrT="[Text]" custT="1"/>
      <dgm:spPr>
        <a:xfrm>
          <a:off x="4661610" y="1794642"/>
          <a:ext cx="824746" cy="325235"/>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dispus_sa_calatoreasca = da</a:t>
          </a:r>
        </a:p>
        <a:p>
          <a:endParaRPr lang="ro-RO" sz="800">
            <a:solidFill>
              <a:sysClr val="window" lastClr="FFFFFF"/>
            </a:solidFill>
            <a:latin typeface="Calibri"/>
            <a:ea typeface="+mn-ea"/>
            <a:cs typeface="+mn-cs"/>
          </a:endParaRPr>
        </a:p>
      </dgm:t>
    </dgm:pt>
    <dgm:pt modelId="{8E1FADDF-F5D3-472A-AF2C-A90708266402}" type="parTrans" cxnId="{3C5970A4-3296-4AAF-9183-B1233FDBC42D}">
      <dgm:prSet/>
      <dgm:spPr>
        <a:xfrm>
          <a:off x="4525199" y="1196207"/>
          <a:ext cx="136411" cy="761052"/>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6D38F4DA-6EB8-4179-8BD6-C11DCCEEF172}" type="sibTrans" cxnId="{3C5970A4-3296-4AAF-9183-B1233FDBC42D}">
      <dgm:prSet/>
      <dgm:spPr/>
      <dgm:t>
        <a:bodyPr/>
        <a:lstStyle/>
        <a:p>
          <a:endParaRPr lang="ro-RO" sz="800"/>
        </a:p>
      </dgm:t>
    </dgm:pt>
    <dgm:pt modelId="{D0680F83-4B9E-4D35-971C-E82A83BFFBC8}" type="pres">
      <dgm:prSet presAssocID="{DA65225E-FA8F-4F8E-91D0-6FB70931B098}" presName="hierChild1" presStyleCnt="0">
        <dgm:presLayoutVars>
          <dgm:orgChart val="1"/>
          <dgm:chPref val="1"/>
          <dgm:dir/>
          <dgm:animOne val="branch"/>
          <dgm:animLvl val="lvl"/>
          <dgm:resizeHandles/>
        </dgm:presLayoutVars>
      </dgm:prSet>
      <dgm:spPr/>
      <dgm:t>
        <a:bodyPr/>
        <a:lstStyle/>
        <a:p>
          <a:endParaRPr lang="ro-RO"/>
        </a:p>
      </dgm:t>
    </dgm:pt>
    <dgm:pt modelId="{095C67D8-73C2-4AB5-9A1C-820490653432}" type="pres">
      <dgm:prSet presAssocID="{0967A9DD-1D5A-431F-92EB-E7FB99B9CC58}" presName="hierRoot1" presStyleCnt="0">
        <dgm:presLayoutVars>
          <dgm:hierBranch val="init"/>
        </dgm:presLayoutVars>
      </dgm:prSet>
      <dgm:spPr/>
    </dgm:pt>
    <dgm:pt modelId="{41A172A9-F69A-4841-9646-8E7CB7B82278}" type="pres">
      <dgm:prSet presAssocID="{0967A9DD-1D5A-431F-92EB-E7FB99B9CC58}" presName="rootComposite1" presStyleCnt="0"/>
      <dgm:spPr/>
    </dgm:pt>
    <dgm:pt modelId="{2FBBCD71-2A04-4FAF-B912-6A69D8D9B16D}" type="pres">
      <dgm:prSet presAssocID="{0967A9DD-1D5A-431F-92EB-E7FB99B9CC58}" presName="rootText1" presStyleLbl="node0" presStyleIdx="0" presStyleCnt="1" custScaleX="127571">
        <dgm:presLayoutVars>
          <dgm:chPref val="3"/>
        </dgm:presLayoutVars>
      </dgm:prSet>
      <dgm:spPr>
        <a:prstGeom prst="rect">
          <a:avLst/>
        </a:prstGeom>
      </dgm:spPr>
      <dgm:t>
        <a:bodyPr/>
        <a:lstStyle/>
        <a:p>
          <a:endParaRPr lang="ro-RO"/>
        </a:p>
      </dgm:t>
    </dgm:pt>
    <dgm:pt modelId="{CC0B3566-10AB-4BB7-A069-CE99642FBE3B}" type="pres">
      <dgm:prSet presAssocID="{0967A9DD-1D5A-431F-92EB-E7FB99B9CC58}" presName="rootConnector1" presStyleLbl="node1" presStyleIdx="0" presStyleCnt="0"/>
      <dgm:spPr/>
      <dgm:t>
        <a:bodyPr/>
        <a:lstStyle/>
        <a:p>
          <a:endParaRPr lang="ro-RO"/>
        </a:p>
      </dgm:t>
    </dgm:pt>
    <dgm:pt modelId="{7867C03F-01EE-4506-BB2F-0B40569BF97F}" type="pres">
      <dgm:prSet presAssocID="{0967A9DD-1D5A-431F-92EB-E7FB99B9CC58}" presName="hierChild2" presStyleCnt="0"/>
      <dgm:spPr/>
    </dgm:pt>
    <dgm:pt modelId="{D3323D27-2AC0-4F97-9260-B3193925602F}" type="pres">
      <dgm:prSet presAssocID="{3BF1D50E-A4B4-40E6-8D01-D1D883185B4C}" presName="Name37" presStyleLbl="parChTrans1D2" presStyleIdx="0" presStyleCnt="5"/>
      <dgm:spPr>
        <a:custGeom>
          <a:avLst/>
          <a:gdLst/>
          <a:ahLst/>
          <a:cxnLst/>
          <a:rect l="0" t="0" r="0" b="0"/>
          <a:pathLst>
            <a:path>
              <a:moveTo>
                <a:pt x="2026608" y="0"/>
              </a:moveTo>
              <a:lnTo>
                <a:pt x="2026608" y="68299"/>
              </a:lnTo>
              <a:lnTo>
                <a:pt x="0" y="68299"/>
              </a:lnTo>
              <a:lnTo>
                <a:pt x="0" y="136599"/>
              </a:lnTo>
            </a:path>
          </a:pathLst>
        </a:custGeom>
      </dgm:spPr>
      <dgm:t>
        <a:bodyPr/>
        <a:lstStyle/>
        <a:p>
          <a:endParaRPr lang="ro-RO"/>
        </a:p>
      </dgm:t>
    </dgm:pt>
    <dgm:pt modelId="{EA97879A-97CE-4AA4-B34D-1CE245C38FEE}" type="pres">
      <dgm:prSet presAssocID="{513569F6-1CE0-44C1-99D1-002DB67F22ED}" presName="hierRoot2" presStyleCnt="0">
        <dgm:presLayoutVars>
          <dgm:hierBranch val="init"/>
        </dgm:presLayoutVars>
      </dgm:prSet>
      <dgm:spPr/>
    </dgm:pt>
    <dgm:pt modelId="{936FB820-B7A7-46BA-B3D3-3E259A28B2E7}" type="pres">
      <dgm:prSet presAssocID="{513569F6-1CE0-44C1-99D1-002DB67F22ED}" presName="rootComposite" presStyleCnt="0"/>
      <dgm:spPr/>
    </dgm:pt>
    <dgm:pt modelId="{59CAB619-3F39-48CA-82E2-4FA383E11497}" type="pres">
      <dgm:prSet presAssocID="{513569F6-1CE0-44C1-99D1-002DB67F22ED}" presName="rootText" presStyleLbl="node2" presStyleIdx="0" presStyleCnt="5" custScaleX="156070">
        <dgm:presLayoutVars>
          <dgm:chPref val="3"/>
        </dgm:presLayoutVars>
      </dgm:prSet>
      <dgm:spPr>
        <a:prstGeom prst="rect">
          <a:avLst/>
        </a:prstGeom>
      </dgm:spPr>
      <dgm:t>
        <a:bodyPr/>
        <a:lstStyle/>
        <a:p>
          <a:endParaRPr lang="ro-RO"/>
        </a:p>
      </dgm:t>
    </dgm:pt>
    <dgm:pt modelId="{B1D465AC-ADF0-419E-B913-27E39EECDCD2}" type="pres">
      <dgm:prSet presAssocID="{513569F6-1CE0-44C1-99D1-002DB67F22ED}" presName="rootConnector" presStyleLbl="node2" presStyleIdx="0" presStyleCnt="5"/>
      <dgm:spPr/>
      <dgm:t>
        <a:bodyPr/>
        <a:lstStyle/>
        <a:p>
          <a:endParaRPr lang="ro-RO"/>
        </a:p>
      </dgm:t>
    </dgm:pt>
    <dgm:pt modelId="{43465E84-2556-4DBF-A529-11D4BCC7E95F}" type="pres">
      <dgm:prSet presAssocID="{513569F6-1CE0-44C1-99D1-002DB67F22ED}" presName="hierChild4" presStyleCnt="0"/>
      <dgm:spPr/>
    </dgm:pt>
    <dgm:pt modelId="{A5CE0D33-EEA7-4035-A594-13353867175E}" type="pres">
      <dgm:prSet presAssocID="{6F5B5A82-776C-4FA5-B190-590B9B3535A6}" presName="Name37" presStyleLbl="parChTrans1D3" presStyleIdx="0" presStyleCnt="7"/>
      <dgm:spPr>
        <a:custGeom>
          <a:avLst/>
          <a:gdLst/>
          <a:ahLst/>
          <a:cxnLst/>
          <a:rect l="0" t="0" r="0" b="0"/>
          <a:pathLst>
            <a:path>
              <a:moveTo>
                <a:pt x="393535" y="0"/>
              </a:moveTo>
              <a:lnTo>
                <a:pt x="393535" y="68299"/>
              </a:lnTo>
              <a:lnTo>
                <a:pt x="0" y="68299"/>
              </a:lnTo>
              <a:lnTo>
                <a:pt x="0" y="136599"/>
              </a:lnTo>
            </a:path>
          </a:pathLst>
        </a:custGeom>
      </dgm:spPr>
      <dgm:t>
        <a:bodyPr/>
        <a:lstStyle/>
        <a:p>
          <a:endParaRPr lang="ro-RO"/>
        </a:p>
      </dgm:t>
    </dgm:pt>
    <dgm:pt modelId="{B3D16344-E31D-4A1C-976F-08499A578147}" type="pres">
      <dgm:prSet presAssocID="{85B169D7-F454-4F5B-86CD-0C29EADA2F0C}" presName="hierRoot2" presStyleCnt="0">
        <dgm:presLayoutVars>
          <dgm:hierBranch val="init"/>
        </dgm:presLayoutVars>
      </dgm:prSet>
      <dgm:spPr/>
    </dgm:pt>
    <dgm:pt modelId="{0A9AC20F-FF0A-4660-9E5D-5865C217BA1B}" type="pres">
      <dgm:prSet presAssocID="{85B169D7-F454-4F5B-86CD-0C29EADA2F0C}" presName="rootComposite" presStyleCnt="0"/>
      <dgm:spPr/>
    </dgm:pt>
    <dgm:pt modelId="{2C5555CB-2DA6-420E-9159-477C1239D25C}" type="pres">
      <dgm:prSet presAssocID="{85B169D7-F454-4F5B-86CD-0C29EADA2F0C}" presName="rootText" presStyleLbl="node3" presStyleIdx="0" presStyleCnt="7" custScaleX="119691">
        <dgm:presLayoutVars>
          <dgm:chPref val="3"/>
        </dgm:presLayoutVars>
      </dgm:prSet>
      <dgm:spPr>
        <a:prstGeom prst="rect">
          <a:avLst/>
        </a:prstGeom>
      </dgm:spPr>
      <dgm:t>
        <a:bodyPr/>
        <a:lstStyle/>
        <a:p>
          <a:endParaRPr lang="ro-RO"/>
        </a:p>
      </dgm:t>
    </dgm:pt>
    <dgm:pt modelId="{5CE07662-56CA-4136-8CEC-56258D993A28}" type="pres">
      <dgm:prSet presAssocID="{85B169D7-F454-4F5B-86CD-0C29EADA2F0C}" presName="rootConnector" presStyleLbl="node3" presStyleIdx="0" presStyleCnt="7"/>
      <dgm:spPr/>
      <dgm:t>
        <a:bodyPr/>
        <a:lstStyle/>
        <a:p>
          <a:endParaRPr lang="ro-RO"/>
        </a:p>
      </dgm:t>
    </dgm:pt>
    <dgm:pt modelId="{64312C43-A4CD-43C1-984B-446B07F8D1BE}" type="pres">
      <dgm:prSet presAssocID="{85B169D7-F454-4F5B-86CD-0C29EADA2F0C}" presName="hierChild4" presStyleCnt="0"/>
      <dgm:spPr/>
    </dgm:pt>
    <dgm:pt modelId="{4E3F5E45-0A5D-4612-9A0C-E06CDFF6408F}" type="pres">
      <dgm:prSet presAssocID="{5DFF3A98-0466-40F2-BD26-9AE726C889D4}" presName="Name37" presStyleLbl="parChTrans1D4" presStyleIdx="0" presStyleCnt="3"/>
      <dgm:spPr>
        <a:custGeom>
          <a:avLst/>
          <a:gdLst/>
          <a:ahLst/>
          <a:cxnLst/>
          <a:rect l="0" t="0" r="0" b="0"/>
          <a:pathLst>
            <a:path>
              <a:moveTo>
                <a:pt x="0" y="0"/>
              </a:moveTo>
              <a:lnTo>
                <a:pt x="0" y="299217"/>
              </a:lnTo>
              <a:lnTo>
                <a:pt x="116783" y="299217"/>
              </a:lnTo>
            </a:path>
          </a:pathLst>
        </a:custGeom>
      </dgm:spPr>
      <dgm:t>
        <a:bodyPr/>
        <a:lstStyle/>
        <a:p>
          <a:endParaRPr lang="ro-RO"/>
        </a:p>
      </dgm:t>
    </dgm:pt>
    <dgm:pt modelId="{9C797FAE-CAFB-4BEE-A9B2-3E164396C72E}" type="pres">
      <dgm:prSet presAssocID="{BF837964-919E-43B6-B7AC-A4F0FCB7C163}" presName="hierRoot2" presStyleCnt="0">
        <dgm:presLayoutVars>
          <dgm:hierBranch val="init"/>
        </dgm:presLayoutVars>
      </dgm:prSet>
      <dgm:spPr/>
    </dgm:pt>
    <dgm:pt modelId="{C62D8E21-D4E6-4F2B-9066-68B688FDC663}" type="pres">
      <dgm:prSet presAssocID="{BF837964-919E-43B6-B7AC-A4F0FCB7C163}" presName="rootComposite" presStyleCnt="0"/>
      <dgm:spPr/>
    </dgm:pt>
    <dgm:pt modelId="{453890A7-6C5C-427A-B090-580264C3B395}" type="pres">
      <dgm:prSet presAssocID="{BF837964-919E-43B6-B7AC-A4F0FCB7C163}" presName="rootText" presStyleLbl="node4" presStyleIdx="0" presStyleCnt="3">
        <dgm:presLayoutVars>
          <dgm:chPref val="3"/>
        </dgm:presLayoutVars>
      </dgm:prSet>
      <dgm:spPr>
        <a:prstGeom prst="rect">
          <a:avLst/>
        </a:prstGeom>
      </dgm:spPr>
      <dgm:t>
        <a:bodyPr/>
        <a:lstStyle/>
        <a:p>
          <a:endParaRPr lang="ro-RO"/>
        </a:p>
      </dgm:t>
    </dgm:pt>
    <dgm:pt modelId="{1FFB5451-774B-42C7-84CE-65F8A9CF6A15}" type="pres">
      <dgm:prSet presAssocID="{BF837964-919E-43B6-B7AC-A4F0FCB7C163}" presName="rootConnector" presStyleLbl="node4" presStyleIdx="0" presStyleCnt="3"/>
      <dgm:spPr/>
      <dgm:t>
        <a:bodyPr/>
        <a:lstStyle/>
        <a:p>
          <a:endParaRPr lang="ro-RO"/>
        </a:p>
      </dgm:t>
    </dgm:pt>
    <dgm:pt modelId="{35CFDF0A-23CE-41B6-B36C-FDFC6F0BCDC0}" type="pres">
      <dgm:prSet presAssocID="{BF837964-919E-43B6-B7AC-A4F0FCB7C163}" presName="hierChild4" presStyleCnt="0"/>
      <dgm:spPr/>
    </dgm:pt>
    <dgm:pt modelId="{EC763BBA-BF98-4A45-8F9F-AC71E449AF4A}" type="pres">
      <dgm:prSet presAssocID="{BF837964-919E-43B6-B7AC-A4F0FCB7C163}" presName="hierChild5" presStyleCnt="0"/>
      <dgm:spPr/>
    </dgm:pt>
    <dgm:pt modelId="{DBB9143D-C2A2-49F5-87B2-E6B777FD276E}" type="pres">
      <dgm:prSet presAssocID="{85B169D7-F454-4F5B-86CD-0C29EADA2F0C}" presName="hierChild5" presStyleCnt="0"/>
      <dgm:spPr/>
    </dgm:pt>
    <dgm:pt modelId="{2EF5345F-B3FD-46BD-B49D-CF257D78D2F3}" type="pres">
      <dgm:prSet presAssocID="{E7B1FF88-B644-47C5-892F-CE5E7256E7F2}" presName="Name37" presStyleLbl="parChTrans1D3" presStyleIdx="1" presStyleCnt="7"/>
      <dgm:spPr>
        <a:custGeom>
          <a:avLst/>
          <a:gdLst/>
          <a:ahLst/>
          <a:cxnLst/>
          <a:rect l="0" t="0" r="0" b="0"/>
          <a:pathLst>
            <a:path>
              <a:moveTo>
                <a:pt x="0" y="0"/>
              </a:moveTo>
              <a:lnTo>
                <a:pt x="0" y="68299"/>
              </a:lnTo>
              <a:lnTo>
                <a:pt x="457577" y="68299"/>
              </a:lnTo>
              <a:lnTo>
                <a:pt x="457577" y="136599"/>
              </a:lnTo>
            </a:path>
          </a:pathLst>
        </a:custGeom>
      </dgm:spPr>
      <dgm:t>
        <a:bodyPr/>
        <a:lstStyle/>
        <a:p>
          <a:endParaRPr lang="ro-RO"/>
        </a:p>
      </dgm:t>
    </dgm:pt>
    <dgm:pt modelId="{12339333-D791-4C1C-8CE7-C8ADFC4373C9}" type="pres">
      <dgm:prSet presAssocID="{F671F08A-C5E6-4E64-8456-FD681F4DE364}" presName="hierRoot2" presStyleCnt="0">
        <dgm:presLayoutVars>
          <dgm:hierBranch val="init"/>
        </dgm:presLayoutVars>
      </dgm:prSet>
      <dgm:spPr/>
    </dgm:pt>
    <dgm:pt modelId="{90976634-3937-4858-867F-3485C5A277EC}" type="pres">
      <dgm:prSet presAssocID="{F671F08A-C5E6-4E64-8456-FD681F4DE364}" presName="rootComposite" presStyleCnt="0"/>
      <dgm:spPr/>
    </dgm:pt>
    <dgm:pt modelId="{86D53A16-73E6-4650-9C56-5D5296D51B8F}" type="pres">
      <dgm:prSet presAssocID="{F671F08A-C5E6-4E64-8456-FD681F4DE364}" presName="rootText" presStyleLbl="node3" presStyleIdx="1" presStyleCnt="7">
        <dgm:presLayoutVars>
          <dgm:chPref val="3"/>
        </dgm:presLayoutVars>
      </dgm:prSet>
      <dgm:spPr>
        <a:prstGeom prst="rect">
          <a:avLst/>
        </a:prstGeom>
      </dgm:spPr>
      <dgm:t>
        <a:bodyPr/>
        <a:lstStyle/>
        <a:p>
          <a:endParaRPr lang="ro-RO"/>
        </a:p>
      </dgm:t>
    </dgm:pt>
    <dgm:pt modelId="{EB009759-B5D4-4325-A042-EA42E68BDFC3}" type="pres">
      <dgm:prSet presAssocID="{F671F08A-C5E6-4E64-8456-FD681F4DE364}" presName="rootConnector" presStyleLbl="node3" presStyleIdx="1" presStyleCnt="7"/>
      <dgm:spPr/>
      <dgm:t>
        <a:bodyPr/>
        <a:lstStyle/>
        <a:p>
          <a:endParaRPr lang="ro-RO"/>
        </a:p>
      </dgm:t>
    </dgm:pt>
    <dgm:pt modelId="{7B421247-BA49-4265-B201-9A458D91F51B}" type="pres">
      <dgm:prSet presAssocID="{F671F08A-C5E6-4E64-8456-FD681F4DE364}" presName="hierChild4" presStyleCnt="0"/>
      <dgm:spPr/>
    </dgm:pt>
    <dgm:pt modelId="{49E03673-F5CE-41F8-A32C-91156B2B295E}" type="pres">
      <dgm:prSet presAssocID="{2A0C9DB6-7C01-4E70-AD81-1A83D7E01D3C}" presName="Name37" presStyleLbl="parChTrans1D4" presStyleIdx="1" presStyleCnt="3"/>
      <dgm:spPr>
        <a:custGeom>
          <a:avLst/>
          <a:gdLst/>
          <a:ahLst/>
          <a:cxnLst/>
          <a:rect l="0" t="0" r="0" b="0"/>
          <a:pathLst>
            <a:path>
              <a:moveTo>
                <a:pt x="0" y="0"/>
              </a:moveTo>
              <a:lnTo>
                <a:pt x="0" y="299217"/>
              </a:lnTo>
              <a:lnTo>
                <a:pt x="97570" y="299217"/>
              </a:lnTo>
            </a:path>
          </a:pathLst>
        </a:custGeom>
      </dgm:spPr>
      <dgm:t>
        <a:bodyPr/>
        <a:lstStyle/>
        <a:p>
          <a:endParaRPr lang="ro-RO"/>
        </a:p>
      </dgm:t>
    </dgm:pt>
    <dgm:pt modelId="{B9648EDF-B9AE-4EB5-8422-47E49E82AC25}" type="pres">
      <dgm:prSet presAssocID="{67746129-C051-44BD-BA8B-BC9342B3F26C}" presName="hierRoot2" presStyleCnt="0">
        <dgm:presLayoutVars>
          <dgm:hierBranch val="init"/>
        </dgm:presLayoutVars>
      </dgm:prSet>
      <dgm:spPr/>
    </dgm:pt>
    <dgm:pt modelId="{268BCEC9-567F-4AF2-BF09-3D66A2F44F5C}" type="pres">
      <dgm:prSet presAssocID="{67746129-C051-44BD-BA8B-BC9342B3F26C}" presName="rootComposite" presStyleCnt="0"/>
      <dgm:spPr/>
    </dgm:pt>
    <dgm:pt modelId="{38ED8EF8-069C-4EE5-8462-5DDAF035ACE8}" type="pres">
      <dgm:prSet presAssocID="{67746129-C051-44BD-BA8B-BC9342B3F26C}" presName="rootText" presStyleLbl="node4" presStyleIdx="1" presStyleCnt="3" custScaleX="107476">
        <dgm:presLayoutVars>
          <dgm:chPref val="3"/>
        </dgm:presLayoutVars>
      </dgm:prSet>
      <dgm:spPr>
        <a:prstGeom prst="rect">
          <a:avLst/>
        </a:prstGeom>
      </dgm:spPr>
      <dgm:t>
        <a:bodyPr/>
        <a:lstStyle/>
        <a:p>
          <a:endParaRPr lang="ro-RO"/>
        </a:p>
      </dgm:t>
    </dgm:pt>
    <dgm:pt modelId="{A3CA133B-1B12-49F3-AF97-C2A9EACD9C5C}" type="pres">
      <dgm:prSet presAssocID="{67746129-C051-44BD-BA8B-BC9342B3F26C}" presName="rootConnector" presStyleLbl="node4" presStyleIdx="1" presStyleCnt="3"/>
      <dgm:spPr/>
      <dgm:t>
        <a:bodyPr/>
        <a:lstStyle/>
        <a:p>
          <a:endParaRPr lang="ro-RO"/>
        </a:p>
      </dgm:t>
    </dgm:pt>
    <dgm:pt modelId="{900EE2AD-6E58-43FD-9D12-9B164F721C65}" type="pres">
      <dgm:prSet presAssocID="{67746129-C051-44BD-BA8B-BC9342B3F26C}" presName="hierChild4" presStyleCnt="0"/>
      <dgm:spPr/>
    </dgm:pt>
    <dgm:pt modelId="{CABEF3F7-ABE5-471A-8A23-F74997B1D927}" type="pres">
      <dgm:prSet presAssocID="{67746129-C051-44BD-BA8B-BC9342B3F26C}" presName="hierChild5" presStyleCnt="0"/>
      <dgm:spPr/>
    </dgm:pt>
    <dgm:pt modelId="{6A11D557-A752-4637-B4B6-F079C4EB9941}" type="pres">
      <dgm:prSet presAssocID="{C682E9EA-F02D-49A7-A397-F5CB9D91AE45}" presName="Name37" presStyleLbl="parChTrans1D4" presStyleIdx="2" presStyleCnt="3"/>
      <dgm:spPr>
        <a:custGeom>
          <a:avLst/>
          <a:gdLst/>
          <a:ahLst/>
          <a:cxnLst/>
          <a:rect l="0" t="0" r="0" b="0"/>
          <a:pathLst>
            <a:path>
              <a:moveTo>
                <a:pt x="0" y="0"/>
              </a:moveTo>
              <a:lnTo>
                <a:pt x="0" y="761052"/>
              </a:lnTo>
              <a:lnTo>
                <a:pt x="97570" y="761052"/>
              </a:lnTo>
            </a:path>
          </a:pathLst>
        </a:custGeom>
      </dgm:spPr>
      <dgm:t>
        <a:bodyPr/>
        <a:lstStyle/>
        <a:p>
          <a:endParaRPr lang="ro-RO"/>
        </a:p>
      </dgm:t>
    </dgm:pt>
    <dgm:pt modelId="{8A75FD00-5367-41A2-9B1D-89D382D30A06}" type="pres">
      <dgm:prSet presAssocID="{0B5E813A-450A-4D97-B6D8-A99F7C55C0A1}" presName="hierRoot2" presStyleCnt="0">
        <dgm:presLayoutVars>
          <dgm:hierBranch val="init"/>
        </dgm:presLayoutVars>
      </dgm:prSet>
      <dgm:spPr/>
    </dgm:pt>
    <dgm:pt modelId="{BC061CE6-A912-4D6D-AA56-4BFC79C0E566}" type="pres">
      <dgm:prSet presAssocID="{0B5E813A-450A-4D97-B6D8-A99F7C55C0A1}" presName="rootComposite" presStyleCnt="0"/>
      <dgm:spPr/>
    </dgm:pt>
    <dgm:pt modelId="{41D1C659-9460-483C-8BA8-1B7C7528108A}" type="pres">
      <dgm:prSet presAssocID="{0B5E813A-450A-4D97-B6D8-A99F7C55C0A1}" presName="rootText" presStyleLbl="node4" presStyleIdx="2" presStyleCnt="3">
        <dgm:presLayoutVars>
          <dgm:chPref val="3"/>
        </dgm:presLayoutVars>
      </dgm:prSet>
      <dgm:spPr>
        <a:prstGeom prst="rect">
          <a:avLst/>
        </a:prstGeom>
      </dgm:spPr>
      <dgm:t>
        <a:bodyPr/>
        <a:lstStyle/>
        <a:p>
          <a:endParaRPr lang="ro-RO"/>
        </a:p>
      </dgm:t>
    </dgm:pt>
    <dgm:pt modelId="{F63569BE-6BA8-4E86-B3AC-08BFB2B53546}" type="pres">
      <dgm:prSet presAssocID="{0B5E813A-450A-4D97-B6D8-A99F7C55C0A1}" presName="rootConnector" presStyleLbl="node4" presStyleIdx="2" presStyleCnt="3"/>
      <dgm:spPr/>
      <dgm:t>
        <a:bodyPr/>
        <a:lstStyle/>
        <a:p>
          <a:endParaRPr lang="ro-RO"/>
        </a:p>
      </dgm:t>
    </dgm:pt>
    <dgm:pt modelId="{2B93F0EE-AFEE-4ED1-BD40-50904398E358}" type="pres">
      <dgm:prSet presAssocID="{0B5E813A-450A-4D97-B6D8-A99F7C55C0A1}" presName="hierChild4" presStyleCnt="0"/>
      <dgm:spPr/>
    </dgm:pt>
    <dgm:pt modelId="{3AB28E5C-EA96-4DB0-8BAA-DE8E9FDF46FE}" type="pres">
      <dgm:prSet presAssocID="{0B5E813A-450A-4D97-B6D8-A99F7C55C0A1}" presName="hierChild5" presStyleCnt="0"/>
      <dgm:spPr/>
    </dgm:pt>
    <dgm:pt modelId="{CD979624-3C41-49A8-B7C0-72DCB9CDB1A4}" type="pres">
      <dgm:prSet presAssocID="{F671F08A-C5E6-4E64-8456-FD681F4DE364}" presName="hierChild5" presStyleCnt="0"/>
      <dgm:spPr/>
    </dgm:pt>
    <dgm:pt modelId="{CF40AD78-58C6-4B67-A84F-D688A577C21A}" type="pres">
      <dgm:prSet presAssocID="{513569F6-1CE0-44C1-99D1-002DB67F22ED}" presName="hierChild5" presStyleCnt="0"/>
      <dgm:spPr/>
    </dgm:pt>
    <dgm:pt modelId="{9FC9DBD6-78EE-4F9A-B82B-3C753820B9D4}" type="pres">
      <dgm:prSet presAssocID="{62A35EC1-9130-425E-84BF-E688ECB13C9E}" presName="Name37" presStyleLbl="parChTrans1D2" presStyleIdx="1" presStyleCnt="5"/>
      <dgm:spPr>
        <a:custGeom>
          <a:avLst/>
          <a:gdLst/>
          <a:ahLst/>
          <a:cxnLst/>
          <a:rect l="0" t="0" r="0" b="0"/>
          <a:pathLst>
            <a:path>
              <a:moveTo>
                <a:pt x="811517" y="0"/>
              </a:moveTo>
              <a:lnTo>
                <a:pt x="811517" y="68299"/>
              </a:lnTo>
              <a:lnTo>
                <a:pt x="0" y="68299"/>
              </a:lnTo>
              <a:lnTo>
                <a:pt x="0" y="136599"/>
              </a:lnTo>
            </a:path>
          </a:pathLst>
        </a:custGeom>
      </dgm:spPr>
      <dgm:t>
        <a:bodyPr/>
        <a:lstStyle/>
        <a:p>
          <a:endParaRPr lang="ro-RO"/>
        </a:p>
      </dgm:t>
    </dgm:pt>
    <dgm:pt modelId="{8C3253C6-A3F0-4C62-8DE6-9161A918885E}" type="pres">
      <dgm:prSet presAssocID="{817B09EC-A87E-4614-9799-795E0AFF4BF5}" presName="hierRoot2" presStyleCnt="0">
        <dgm:presLayoutVars>
          <dgm:hierBranch val="init"/>
        </dgm:presLayoutVars>
      </dgm:prSet>
      <dgm:spPr/>
    </dgm:pt>
    <dgm:pt modelId="{40E41331-0317-4542-9BC2-DDF647C966C1}" type="pres">
      <dgm:prSet presAssocID="{817B09EC-A87E-4614-9799-795E0AFF4BF5}" presName="rootComposite" presStyleCnt="0"/>
      <dgm:spPr/>
    </dgm:pt>
    <dgm:pt modelId="{A57C733A-F3B8-42F4-AE9A-20CE82302013}" type="pres">
      <dgm:prSet presAssocID="{817B09EC-A87E-4614-9799-795E0AFF4BF5}" presName="rootText" presStyleLbl="node2" presStyleIdx="1" presStyleCnt="5" custScaleX="141344" custLinFactNeighborX="10120">
        <dgm:presLayoutVars>
          <dgm:chPref val="3"/>
        </dgm:presLayoutVars>
      </dgm:prSet>
      <dgm:spPr>
        <a:prstGeom prst="rect">
          <a:avLst/>
        </a:prstGeom>
      </dgm:spPr>
      <dgm:t>
        <a:bodyPr/>
        <a:lstStyle/>
        <a:p>
          <a:endParaRPr lang="ro-RO"/>
        </a:p>
      </dgm:t>
    </dgm:pt>
    <dgm:pt modelId="{6CB2D229-4406-42F3-A7C8-63F0AE275429}" type="pres">
      <dgm:prSet presAssocID="{817B09EC-A87E-4614-9799-795E0AFF4BF5}" presName="rootConnector" presStyleLbl="node2" presStyleIdx="1" presStyleCnt="5"/>
      <dgm:spPr/>
      <dgm:t>
        <a:bodyPr/>
        <a:lstStyle/>
        <a:p>
          <a:endParaRPr lang="ro-RO"/>
        </a:p>
      </dgm:t>
    </dgm:pt>
    <dgm:pt modelId="{0AFD49FF-7DB8-4D24-87FB-D7C517FC273B}" type="pres">
      <dgm:prSet presAssocID="{817B09EC-A87E-4614-9799-795E0AFF4BF5}" presName="hierChild4" presStyleCnt="0"/>
      <dgm:spPr/>
    </dgm:pt>
    <dgm:pt modelId="{204B5D83-648A-4A36-83B3-3043B2946CEF}" type="pres">
      <dgm:prSet presAssocID="{869236B9-9A4C-4BBA-96AD-BEA1EC1C44E4}" presName="Name37" presStyleLbl="parChTrans1D3" presStyleIdx="2" presStyleCnt="7"/>
      <dgm:spPr>
        <a:custGeom>
          <a:avLst/>
          <a:gdLst/>
          <a:ahLst/>
          <a:cxnLst/>
          <a:rect l="0" t="0" r="0" b="0"/>
          <a:pathLst>
            <a:path>
              <a:moveTo>
                <a:pt x="45720" y="0"/>
              </a:moveTo>
              <a:lnTo>
                <a:pt x="45720" y="299217"/>
              </a:lnTo>
              <a:lnTo>
                <a:pt x="117802" y="299217"/>
              </a:lnTo>
            </a:path>
          </a:pathLst>
        </a:custGeom>
      </dgm:spPr>
      <dgm:t>
        <a:bodyPr/>
        <a:lstStyle/>
        <a:p>
          <a:endParaRPr lang="ro-RO"/>
        </a:p>
      </dgm:t>
    </dgm:pt>
    <dgm:pt modelId="{3B75502E-4C51-4602-9597-346BA21A2ED6}" type="pres">
      <dgm:prSet presAssocID="{B04B0D54-090B-4D69-916C-0981E98DCF05}" presName="hierRoot2" presStyleCnt="0">
        <dgm:presLayoutVars>
          <dgm:hierBranch val="init"/>
        </dgm:presLayoutVars>
      </dgm:prSet>
      <dgm:spPr/>
    </dgm:pt>
    <dgm:pt modelId="{1C357F42-37E4-4CD4-A573-6F6EE71D2A20}" type="pres">
      <dgm:prSet presAssocID="{B04B0D54-090B-4D69-916C-0981E98DCF05}" presName="rootComposite" presStyleCnt="0"/>
      <dgm:spPr/>
    </dgm:pt>
    <dgm:pt modelId="{9115EC36-275B-482F-8402-EEDD327C3DC5}" type="pres">
      <dgm:prSet presAssocID="{B04B0D54-090B-4D69-916C-0981E98DCF05}" presName="rootText" presStyleLbl="node3" presStyleIdx="2" presStyleCnt="7" custScaleX="122506">
        <dgm:presLayoutVars>
          <dgm:chPref val="3"/>
        </dgm:presLayoutVars>
      </dgm:prSet>
      <dgm:spPr>
        <a:prstGeom prst="rect">
          <a:avLst/>
        </a:prstGeom>
      </dgm:spPr>
      <dgm:t>
        <a:bodyPr/>
        <a:lstStyle/>
        <a:p>
          <a:endParaRPr lang="ro-RO"/>
        </a:p>
      </dgm:t>
    </dgm:pt>
    <dgm:pt modelId="{A889B1A4-9B65-4290-9504-6F4FF738138F}" type="pres">
      <dgm:prSet presAssocID="{B04B0D54-090B-4D69-916C-0981E98DCF05}" presName="rootConnector" presStyleLbl="node3" presStyleIdx="2" presStyleCnt="7"/>
      <dgm:spPr/>
      <dgm:t>
        <a:bodyPr/>
        <a:lstStyle/>
        <a:p>
          <a:endParaRPr lang="ro-RO"/>
        </a:p>
      </dgm:t>
    </dgm:pt>
    <dgm:pt modelId="{B1532A88-D2E7-4161-88E3-A02C9E451D63}" type="pres">
      <dgm:prSet presAssocID="{B04B0D54-090B-4D69-916C-0981E98DCF05}" presName="hierChild4" presStyleCnt="0"/>
      <dgm:spPr/>
    </dgm:pt>
    <dgm:pt modelId="{5FC04D2A-05A1-4B30-B8E1-BCAA99041112}" type="pres">
      <dgm:prSet presAssocID="{B04B0D54-090B-4D69-916C-0981E98DCF05}" presName="hierChild5" presStyleCnt="0"/>
      <dgm:spPr/>
    </dgm:pt>
    <dgm:pt modelId="{FE2DA20A-D96E-4B27-B7DE-4B981644AB20}" type="pres">
      <dgm:prSet presAssocID="{817B09EC-A87E-4614-9799-795E0AFF4BF5}" presName="hierChild5" presStyleCnt="0"/>
      <dgm:spPr/>
    </dgm:pt>
    <dgm:pt modelId="{B000C807-ECE3-4275-957E-F51E7FEC0E03}" type="pres">
      <dgm:prSet presAssocID="{D838AFB7-9AAD-4125-BD78-34463E3F454C}" presName="Name37" presStyleLbl="parChTrans1D2" presStyleIdx="2" presStyleCnt="5"/>
      <dgm:spPr>
        <a:custGeom>
          <a:avLst/>
          <a:gdLst/>
          <a:ahLst/>
          <a:cxnLst/>
          <a:rect l="0" t="0" r="0" b="0"/>
          <a:pathLst>
            <a:path>
              <a:moveTo>
                <a:pt x="45720" y="0"/>
              </a:moveTo>
              <a:lnTo>
                <a:pt x="45720" y="68299"/>
              </a:lnTo>
              <a:lnTo>
                <a:pt x="89911" y="68299"/>
              </a:lnTo>
              <a:lnTo>
                <a:pt x="89911" y="136599"/>
              </a:lnTo>
            </a:path>
          </a:pathLst>
        </a:custGeom>
      </dgm:spPr>
      <dgm:t>
        <a:bodyPr/>
        <a:lstStyle/>
        <a:p>
          <a:endParaRPr lang="ro-RO"/>
        </a:p>
      </dgm:t>
    </dgm:pt>
    <dgm:pt modelId="{88EF4BED-4349-4BF9-ABED-7DD5082407F0}" type="pres">
      <dgm:prSet presAssocID="{822B435B-804E-470F-B15D-8CC3A0D4427A}" presName="hierRoot2" presStyleCnt="0">
        <dgm:presLayoutVars>
          <dgm:hierBranch val="init"/>
        </dgm:presLayoutVars>
      </dgm:prSet>
      <dgm:spPr/>
    </dgm:pt>
    <dgm:pt modelId="{6FEFDC60-4DC8-43FF-B25D-9321223CE86C}" type="pres">
      <dgm:prSet presAssocID="{822B435B-804E-470F-B15D-8CC3A0D4427A}" presName="rootComposite" presStyleCnt="0"/>
      <dgm:spPr/>
    </dgm:pt>
    <dgm:pt modelId="{78E57833-1CBA-4200-A830-8B415AEFDFF8}" type="pres">
      <dgm:prSet presAssocID="{822B435B-804E-470F-B15D-8CC3A0D4427A}" presName="rootText" presStyleLbl="node2" presStyleIdx="2" presStyleCnt="5">
        <dgm:presLayoutVars>
          <dgm:chPref val="3"/>
        </dgm:presLayoutVars>
      </dgm:prSet>
      <dgm:spPr>
        <a:prstGeom prst="rect">
          <a:avLst/>
        </a:prstGeom>
      </dgm:spPr>
      <dgm:t>
        <a:bodyPr/>
        <a:lstStyle/>
        <a:p>
          <a:endParaRPr lang="ro-RO"/>
        </a:p>
      </dgm:t>
    </dgm:pt>
    <dgm:pt modelId="{19A753AC-1EE7-4151-919A-780AB54AA4DB}" type="pres">
      <dgm:prSet presAssocID="{822B435B-804E-470F-B15D-8CC3A0D4427A}" presName="rootConnector" presStyleLbl="node2" presStyleIdx="2" presStyleCnt="5"/>
      <dgm:spPr/>
      <dgm:t>
        <a:bodyPr/>
        <a:lstStyle/>
        <a:p>
          <a:endParaRPr lang="ro-RO"/>
        </a:p>
      </dgm:t>
    </dgm:pt>
    <dgm:pt modelId="{A3539F1A-5447-4114-8D90-AFB512EE382B}" type="pres">
      <dgm:prSet presAssocID="{822B435B-804E-470F-B15D-8CC3A0D4427A}" presName="hierChild4" presStyleCnt="0"/>
      <dgm:spPr/>
    </dgm:pt>
    <dgm:pt modelId="{C1FFAE83-2D3A-4E23-BFA6-6DD944C1DBD4}" type="pres">
      <dgm:prSet presAssocID="{822B435B-804E-470F-B15D-8CC3A0D4427A}" presName="hierChild5" presStyleCnt="0"/>
      <dgm:spPr/>
    </dgm:pt>
    <dgm:pt modelId="{A2875FB2-601C-4727-845C-277615B7B0A7}" type="pres">
      <dgm:prSet presAssocID="{C67A5EB9-B5D4-41DC-92A1-AC3BFA488C70}" presName="Name37" presStyleLbl="parChTrans1D2" presStyleIdx="3" presStyleCnt="5"/>
      <dgm:spPr>
        <a:custGeom>
          <a:avLst/>
          <a:gdLst/>
          <a:ahLst/>
          <a:cxnLst/>
          <a:rect l="0" t="0" r="0" b="0"/>
          <a:pathLst>
            <a:path>
              <a:moveTo>
                <a:pt x="0" y="0"/>
              </a:moveTo>
              <a:lnTo>
                <a:pt x="0" y="68299"/>
              </a:lnTo>
              <a:lnTo>
                <a:pt x="997110" y="68299"/>
              </a:lnTo>
              <a:lnTo>
                <a:pt x="997110" y="136599"/>
              </a:lnTo>
            </a:path>
          </a:pathLst>
        </a:custGeom>
      </dgm:spPr>
      <dgm:t>
        <a:bodyPr/>
        <a:lstStyle/>
        <a:p>
          <a:endParaRPr lang="ro-RO"/>
        </a:p>
      </dgm:t>
    </dgm:pt>
    <dgm:pt modelId="{9FBE6643-4E8E-4ABB-8157-CA83953855BC}" type="pres">
      <dgm:prSet presAssocID="{5711E9DB-C3F8-4F50-96E1-7A208ACB4118}" presName="hierRoot2" presStyleCnt="0">
        <dgm:presLayoutVars>
          <dgm:hierBranch val="init"/>
        </dgm:presLayoutVars>
      </dgm:prSet>
      <dgm:spPr/>
    </dgm:pt>
    <dgm:pt modelId="{660CADFE-66F2-49EF-B9E0-0703606E0CA1}" type="pres">
      <dgm:prSet presAssocID="{5711E9DB-C3F8-4F50-96E1-7A208ACB4118}" presName="rootComposite" presStyleCnt="0"/>
      <dgm:spPr/>
    </dgm:pt>
    <dgm:pt modelId="{85A1A661-B040-4627-94DE-CFABF198AAB3}" type="pres">
      <dgm:prSet presAssocID="{5711E9DB-C3F8-4F50-96E1-7A208ACB4118}" presName="rootText" presStyleLbl="node2" presStyleIdx="3" presStyleCnt="5" custScaleX="150993">
        <dgm:presLayoutVars>
          <dgm:chPref val="3"/>
        </dgm:presLayoutVars>
      </dgm:prSet>
      <dgm:spPr>
        <a:prstGeom prst="rect">
          <a:avLst/>
        </a:prstGeom>
      </dgm:spPr>
      <dgm:t>
        <a:bodyPr/>
        <a:lstStyle/>
        <a:p>
          <a:endParaRPr lang="ro-RO"/>
        </a:p>
      </dgm:t>
    </dgm:pt>
    <dgm:pt modelId="{F5D12BA7-F75A-4B60-A5B4-5707D33CFF4F}" type="pres">
      <dgm:prSet presAssocID="{5711E9DB-C3F8-4F50-96E1-7A208ACB4118}" presName="rootConnector" presStyleLbl="node2" presStyleIdx="3" presStyleCnt="5"/>
      <dgm:spPr/>
      <dgm:t>
        <a:bodyPr/>
        <a:lstStyle/>
        <a:p>
          <a:endParaRPr lang="ro-RO"/>
        </a:p>
      </dgm:t>
    </dgm:pt>
    <dgm:pt modelId="{51763861-9138-4774-BC41-4F60E655E73B}" type="pres">
      <dgm:prSet presAssocID="{5711E9DB-C3F8-4F50-96E1-7A208ACB4118}" presName="hierChild4" presStyleCnt="0"/>
      <dgm:spPr/>
    </dgm:pt>
    <dgm:pt modelId="{9B7ACFA8-FFEB-42E3-BDC3-FA8FE56CC5B7}" type="pres">
      <dgm:prSet presAssocID="{49461468-D97A-4191-B494-3F072DFC09F6}" presName="Name37" presStyleLbl="parChTrans1D3" presStyleIdx="3" presStyleCnt="7"/>
      <dgm:spPr>
        <a:custGeom>
          <a:avLst/>
          <a:gdLst/>
          <a:ahLst/>
          <a:cxnLst/>
          <a:rect l="0" t="0" r="0" b="0"/>
          <a:pathLst>
            <a:path>
              <a:moveTo>
                <a:pt x="0" y="0"/>
              </a:moveTo>
              <a:lnTo>
                <a:pt x="0" y="299217"/>
              </a:lnTo>
              <a:lnTo>
                <a:pt x="147325" y="299217"/>
              </a:lnTo>
            </a:path>
          </a:pathLst>
        </a:custGeom>
      </dgm:spPr>
      <dgm:t>
        <a:bodyPr/>
        <a:lstStyle/>
        <a:p>
          <a:endParaRPr lang="ro-RO"/>
        </a:p>
      </dgm:t>
    </dgm:pt>
    <dgm:pt modelId="{30648A56-3BAF-4E12-BCE5-3B6DCD97D299}" type="pres">
      <dgm:prSet presAssocID="{57098DAF-82FC-419B-83D2-446E3C50B0A0}" presName="hierRoot2" presStyleCnt="0">
        <dgm:presLayoutVars>
          <dgm:hierBranch val="init"/>
        </dgm:presLayoutVars>
      </dgm:prSet>
      <dgm:spPr/>
    </dgm:pt>
    <dgm:pt modelId="{1B096D8D-E997-4F83-AEFE-1290A0AB0383}" type="pres">
      <dgm:prSet presAssocID="{57098DAF-82FC-419B-83D2-446E3C50B0A0}" presName="rootComposite" presStyleCnt="0"/>
      <dgm:spPr/>
    </dgm:pt>
    <dgm:pt modelId="{9DB7F78A-BE6C-4FF8-9DEE-B65C7F74D468}" type="pres">
      <dgm:prSet presAssocID="{57098DAF-82FC-419B-83D2-446E3C50B0A0}" presName="rootText" presStyleLbl="node3" presStyleIdx="3" presStyleCnt="7">
        <dgm:presLayoutVars>
          <dgm:chPref val="3"/>
        </dgm:presLayoutVars>
      </dgm:prSet>
      <dgm:spPr>
        <a:prstGeom prst="rect">
          <a:avLst/>
        </a:prstGeom>
      </dgm:spPr>
      <dgm:t>
        <a:bodyPr/>
        <a:lstStyle/>
        <a:p>
          <a:endParaRPr lang="ro-RO"/>
        </a:p>
      </dgm:t>
    </dgm:pt>
    <dgm:pt modelId="{85D414E1-A6C6-4C89-963B-68C7C53475B5}" type="pres">
      <dgm:prSet presAssocID="{57098DAF-82FC-419B-83D2-446E3C50B0A0}" presName="rootConnector" presStyleLbl="node3" presStyleIdx="3" presStyleCnt="7"/>
      <dgm:spPr/>
      <dgm:t>
        <a:bodyPr/>
        <a:lstStyle/>
        <a:p>
          <a:endParaRPr lang="ro-RO"/>
        </a:p>
      </dgm:t>
    </dgm:pt>
    <dgm:pt modelId="{0B1A76DE-AFD4-4982-8A3C-6EC5CB92DB96}" type="pres">
      <dgm:prSet presAssocID="{57098DAF-82FC-419B-83D2-446E3C50B0A0}" presName="hierChild4" presStyleCnt="0"/>
      <dgm:spPr/>
    </dgm:pt>
    <dgm:pt modelId="{9059880F-D4DB-4BE1-9078-D0CE3239C620}" type="pres">
      <dgm:prSet presAssocID="{57098DAF-82FC-419B-83D2-446E3C50B0A0}" presName="hierChild5" presStyleCnt="0"/>
      <dgm:spPr/>
    </dgm:pt>
    <dgm:pt modelId="{5FCCE4DE-E17F-411C-BA7E-BB0EB6846C05}" type="pres">
      <dgm:prSet presAssocID="{40B448AD-1AC4-42C0-9C47-293D06FAC342}" presName="Name37" presStyleLbl="parChTrans1D3" presStyleIdx="4" presStyleCnt="7"/>
      <dgm:spPr>
        <a:custGeom>
          <a:avLst/>
          <a:gdLst/>
          <a:ahLst/>
          <a:cxnLst/>
          <a:rect l="0" t="0" r="0" b="0"/>
          <a:pathLst>
            <a:path>
              <a:moveTo>
                <a:pt x="0" y="0"/>
              </a:moveTo>
              <a:lnTo>
                <a:pt x="0" y="761052"/>
              </a:lnTo>
              <a:lnTo>
                <a:pt x="147325" y="761052"/>
              </a:lnTo>
            </a:path>
          </a:pathLst>
        </a:custGeom>
      </dgm:spPr>
      <dgm:t>
        <a:bodyPr/>
        <a:lstStyle/>
        <a:p>
          <a:endParaRPr lang="ro-RO"/>
        </a:p>
      </dgm:t>
    </dgm:pt>
    <dgm:pt modelId="{CDE5E031-A02F-4471-A07F-8A84BC8F13F5}" type="pres">
      <dgm:prSet presAssocID="{C97238F1-C960-4E4C-A27E-E5DEF4E2DDD9}" presName="hierRoot2" presStyleCnt="0">
        <dgm:presLayoutVars>
          <dgm:hierBranch val="init"/>
        </dgm:presLayoutVars>
      </dgm:prSet>
      <dgm:spPr/>
    </dgm:pt>
    <dgm:pt modelId="{0B802C9A-E454-4A67-94FA-3831F212478F}" type="pres">
      <dgm:prSet presAssocID="{C97238F1-C960-4E4C-A27E-E5DEF4E2DDD9}" presName="rootComposite" presStyleCnt="0"/>
      <dgm:spPr/>
    </dgm:pt>
    <dgm:pt modelId="{AF8DA337-E1F9-44FC-B3E3-A14F6B8B3548}" type="pres">
      <dgm:prSet presAssocID="{C97238F1-C960-4E4C-A27E-E5DEF4E2DDD9}" presName="rootText" presStyleLbl="node3" presStyleIdx="4" presStyleCnt="7">
        <dgm:presLayoutVars>
          <dgm:chPref val="3"/>
        </dgm:presLayoutVars>
      </dgm:prSet>
      <dgm:spPr>
        <a:prstGeom prst="rect">
          <a:avLst/>
        </a:prstGeom>
      </dgm:spPr>
      <dgm:t>
        <a:bodyPr/>
        <a:lstStyle/>
        <a:p>
          <a:endParaRPr lang="ro-RO"/>
        </a:p>
      </dgm:t>
    </dgm:pt>
    <dgm:pt modelId="{CE7718E4-6F03-44F4-B7AD-87023CE11620}" type="pres">
      <dgm:prSet presAssocID="{C97238F1-C960-4E4C-A27E-E5DEF4E2DDD9}" presName="rootConnector" presStyleLbl="node3" presStyleIdx="4" presStyleCnt="7"/>
      <dgm:spPr/>
      <dgm:t>
        <a:bodyPr/>
        <a:lstStyle/>
        <a:p>
          <a:endParaRPr lang="ro-RO"/>
        </a:p>
      </dgm:t>
    </dgm:pt>
    <dgm:pt modelId="{E386F50A-D3C4-47F8-8CE9-D43848E03999}" type="pres">
      <dgm:prSet presAssocID="{C97238F1-C960-4E4C-A27E-E5DEF4E2DDD9}" presName="hierChild4" presStyleCnt="0"/>
      <dgm:spPr/>
    </dgm:pt>
    <dgm:pt modelId="{122448B1-00BC-4D99-BEA0-B38E02FF3DAB}" type="pres">
      <dgm:prSet presAssocID="{C97238F1-C960-4E4C-A27E-E5DEF4E2DDD9}" presName="hierChild5" presStyleCnt="0"/>
      <dgm:spPr/>
    </dgm:pt>
    <dgm:pt modelId="{D916F79C-B092-4A1D-9C3E-37FFF84DC870}" type="pres">
      <dgm:prSet presAssocID="{5711E9DB-C3F8-4F50-96E1-7A208ACB4118}" presName="hierChild5" presStyleCnt="0"/>
      <dgm:spPr/>
    </dgm:pt>
    <dgm:pt modelId="{E9E3F684-DF43-41A6-9DBF-E6A3A7F05836}" type="pres">
      <dgm:prSet presAssocID="{B212445C-EA99-4EA7-BF51-397CD3B3AD68}" presName="Name37" presStyleLbl="parChTrans1D2" presStyleIdx="4" presStyleCnt="5"/>
      <dgm:spPr>
        <a:custGeom>
          <a:avLst/>
          <a:gdLst/>
          <a:ahLst/>
          <a:cxnLst/>
          <a:rect l="0" t="0" r="0" b="0"/>
          <a:pathLst>
            <a:path>
              <a:moveTo>
                <a:pt x="0" y="0"/>
              </a:moveTo>
              <a:lnTo>
                <a:pt x="0" y="68299"/>
              </a:lnTo>
              <a:lnTo>
                <a:pt x="2079498" y="68299"/>
              </a:lnTo>
              <a:lnTo>
                <a:pt x="2079498" y="136599"/>
              </a:lnTo>
            </a:path>
          </a:pathLst>
        </a:custGeom>
      </dgm:spPr>
      <dgm:t>
        <a:bodyPr/>
        <a:lstStyle/>
        <a:p>
          <a:endParaRPr lang="ro-RO"/>
        </a:p>
      </dgm:t>
    </dgm:pt>
    <dgm:pt modelId="{AA83E40A-66CE-4285-BE22-40EF083EB164}" type="pres">
      <dgm:prSet presAssocID="{1C9F124B-8342-4FE8-B484-BD07FDA5157D}" presName="hierRoot2" presStyleCnt="0">
        <dgm:presLayoutVars>
          <dgm:hierBranch val="init"/>
        </dgm:presLayoutVars>
      </dgm:prSet>
      <dgm:spPr/>
    </dgm:pt>
    <dgm:pt modelId="{D43CB538-C6AD-497E-8DA6-D04593A079AC}" type="pres">
      <dgm:prSet presAssocID="{1C9F124B-8342-4FE8-B484-BD07FDA5157D}" presName="rootComposite" presStyleCnt="0"/>
      <dgm:spPr/>
    </dgm:pt>
    <dgm:pt modelId="{25CEA289-2B6B-4464-A9F2-482790A47229}" type="pres">
      <dgm:prSet presAssocID="{1C9F124B-8342-4FE8-B484-BD07FDA5157D}" presName="rootText" presStyleLbl="node2" presStyleIdx="4" presStyleCnt="5" custScaleX="139808">
        <dgm:presLayoutVars>
          <dgm:chPref val="3"/>
        </dgm:presLayoutVars>
      </dgm:prSet>
      <dgm:spPr>
        <a:prstGeom prst="rect">
          <a:avLst/>
        </a:prstGeom>
      </dgm:spPr>
      <dgm:t>
        <a:bodyPr/>
        <a:lstStyle/>
        <a:p>
          <a:endParaRPr lang="ro-RO"/>
        </a:p>
      </dgm:t>
    </dgm:pt>
    <dgm:pt modelId="{0ED2E3AE-3D8A-4936-A601-F4BCEB3CF7C0}" type="pres">
      <dgm:prSet presAssocID="{1C9F124B-8342-4FE8-B484-BD07FDA5157D}" presName="rootConnector" presStyleLbl="node2" presStyleIdx="4" presStyleCnt="5"/>
      <dgm:spPr/>
      <dgm:t>
        <a:bodyPr/>
        <a:lstStyle/>
        <a:p>
          <a:endParaRPr lang="ro-RO"/>
        </a:p>
      </dgm:t>
    </dgm:pt>
    <dgm:pt modelId="{8989AA72-A7E8-40B7-B40D-19E42AC7ECDC}" type="pres">
      <dgm:prSet presAssocID="{1C9F124B-8342-4FE8-B484-BD07FDA5157D}" presName="hierChild4" presStyleCnt="0"/>
      <dgm:spPr/>
    </dgm:pt>
    <dgm:pt modelId="{4CD63469-C361-4C87-ADBF-6D32305753EF}" type="pres">
      <dgm:prSet presAssocID="{1B57FA68-DFB0-422E-8BEF-B981929A587C}" presName="Name37" presStyleLbl="parChTrans1D3" presStyleIdx="5" presStyleCnt="7"/>
      <dgm:spPr>
        <a:custGeom>
          <a:avLst/>
          <a:gdLst/>
          <a:ahLst/>
          <a:cxnLst/>
          <a:rect l="0" t="0" r="0" b="0"/>
          <a:pathLst>
            <a:path>
              <a:moveTo>
                <a:pt x="0" y="0"/>
              </a:moveTo>
              <a:lnTo>
                <a:pt x="0" y="299217"/>
              </a:lnTo>
              <a:lnTo>
                <a:pt x="136411" y="299217"/>
              </a:lnTo>
            </a:path>
          </a:pathLst>
        </a:custGeom>
      </dgm:spPr>
      <dgm:t>
        <a:bodyPr/>
        <a:lstStyle/>
        <a:p>
          <a:endParaRPr lang="ro-RO"/>
        </a:p>
      </dgm:t>
    </dgm:pt>
    <dgm:pt modelId="{AF7F3420-552C-4B8A-98EC-D947EE3EFC68}" type="pres">
      <dgm:prSet presAssocID="{A1BBEB43-C27C-4216-9794-2536CA3665D6}" presName="hierRoot2" presStyleCnt="0">
        <dgm:presLayoutVars>
          <dgm:hierBranch val="init"/>
        </dgm:presLayoutVars>
      </dgm:prSet>
      <dgm:spPr/>
    </dgm:pt>
    <dgm:pt modelId="{0123FD31-FD30-49D9-A8C5-E56B560FE5F1}" type="pres">
      <dgm:prSet presAssocID="{A1BBEB43-C27C-4216-9794-2536CA3665D6}" presName="rootComposite" presStyleCnt="0"/>
      <dgm:spPr/>
    </dgm:pt>
    <dgm:pt modelId="{2FDEF23F-4801-4BA9-A047-839E56B01403}" type="pres">
      <dgm:prSet presAssocID="{A1BBEB43-C27C-4216-9794-2536CA3665D6}" presName="rootText" presStyleLbl="node3" presStyleIdx="5" presStyleCnt="7">
        <dgm:presLayoutVars>
          <dgm:chPref val="3"/>
        </dgm:presLayoutVars>
      </dgm:prSet>
      <dgm:spPr>
        <a:prstGeom prst="rect">
          <a:avLst/>
        </a:prstGeom>
      </dgm:spPr>
      <dgm:t>
        <a:bodyPr/>
        <a:lstStyle/>
        <a:p>
          <a:endParaRPr lang="ro-RO"/>
        </a:p>
      </dgm:t>
    </dgm:pt>
    <dgm:pt modelId="{E00672BD-0766-40C3-A6D4-0AF4612E032D}" type="pres">
      <dgm:prSet presAssocID="{A1BBEB43-C27C-4216-9794-2536CA3665D6}" presName="rootConnector" presStyleLbl="node3" presStyleIdx="5" presStyleCnt="7"/>
      <dgm:spPr/>
      <dgm:t>
        <a:bodyPr/>
        <a:lstStyle/>
        <a:p>
          <a:endParaRPr lang="ro-RO"/>
        </a:p>
      </dgm:t>
    </dgm:pt>
    <dgm:pt modelId="{6D8ED14B-621B-4C37-8AE2-38DE0D31BB98}" type="pres">
      <dgm:prSet presAssocID="{A1BBEB43-C27C-4216-9794-2536CA3665D6}" presName="hierChild4" presStyleCnt="0"/>
      <dgm:spPr/>
    </dgm:pt>
    <dgm:pt modelId="{3C85EBB6-900B-4E6E-B7FD-24DEBB70D8D0}" type="pres">
      <dgm:prSet presAssocID="{A1BBEB43-C27C-4216-9794-2536CA3665D6}" presName="hierChild5" presStyleCnt="0"/>
      <dgm:spPr/>
    </dgm:pt>
    <dgm:pt modelId="{1C40C3A2-0122-4367-A7B9-9F6C7233F9D8}" type="pres">
      <dgm:prSet presAssocID="{8E1FADDF-F5D3-472A-AF2C-A90708266402}" presName="Name37" presStyleLbl="parChTrans1D3" presStyleIdx="6" presStyleCnt="7"/>
      <dgm:spPr>
        <a:custGeom>
          <a:avLst/>
          <a:gdLst/>
          <a:ahLst/>
          <a:cxnLst/>
          <a:rect l="0" t="0" r="0" b="0"/>
          <a:pathLst>
            <a:path>
              <a:moveTo>
                <a:pt x="0" y="0"/>
              </a:moveTo>
              <a:lnTo>
                <a:pt x="0" y="761052"/>
              </a:lnTo>
              <a:lnTo>
                <a:pt x="136411" y="761052"/>
              </a:lnTo>
            </a:path>
          </a:pathLst>
        </a:custGeom>
      </dgm:spPr>
      <dgm:t>
        <a:bodyPr/>
        <a:lstStyle/>
        <a:p>
          <a:endParaRPr lang="ro-RO"/>
        </a:p>
      </dgm:t>
    </dgm:pt>
    <dgm:pt modelId="{55648F12-F6F0-4D63-A389-4099DEB9EF0F}" type="pres">
      <dgm:prSet presAssocID="{DBD0D119-9BC5-4101-AC56-A81894299E77}" presName="hierRoot2" presStyleCnt="0">
        <dgm:presLayoutVars>
          <dgm:hierBranch val="init"/>
        </dgm:presLayoutVars>
      </dgm:prSet>
      <dgm:spPr/>
    </dgm:pt>
    <dgm:pt modelId="{70C5E9A4-3241-40DE-81B1-95BBF9EC471A}" type="pres">
      <dgm:prSet presAssocID="{DBD0D119-9BC5-4101-AC56-A81894299E77}" presName="rootComposite" presStyleCnt="0"/>
      <dgm:spPr/>
    </dgm:pt>
    <dgm:pt modelId="{A2AD94CB-47EC-4347-8676-8BC726C9FBB0}" type="pres">
      <dgm:prSet presAssocID="{DBD0D119-9BC5-4101-AC56-A81894299E77}" presName="rootText" presStyleLbl="node3" presStyleIdx="6" presStyleCnt="7" custScaleX="126792">
        <dgm:presLayoutVars>
          <dgm:chPref val="3"/>
        </dgm:presLayoutVars>
      </dgm:prSet>
      <dgm:spPr>
        <a:prstGeom prst="rect">
          <a:avLst/>
        </a:prstGeom>
      </dgm:spPr>
      <dgm:t>
        <a:bodyPr/>
        <a:lstStyle/>
        <a:p>
          <a:endParaRPr lang="ro-RO"/>
        </a:p>
      </dgm:t>
    </dgm:pt>
    <dgm:pt modelId="{AD7789FE-9C0B-4D6C-95D4-44D26F357DD9}" type="pres">
      <dgm:prSet presAssocID="{DBD0D119-9BC5-4101-AC56-A81894299E77}" presName="rootConnector" presStyleLbl="node3" presStyleIdx="6" presStyleCnt="7"/>
      <dgm:spPr/>
      <dgm:t>
        <a:bodyPr/>
        <a:lstStyle/>
        <a:p>
          <a:endParaRPr lang="ro-RO"/>
        </a:p>
      </dgm:t>
    </dgm:pt>
    <dgm:pt modelId="{CF41B9E3-089E-4C89-AEF6-713ACF9C3648}" type="pres">
      <dgm:prSet presAssocID="{DBD0D119-9BC5-4101-AC56-A81894299E77}" presName="hierChild4" presStyleCnt="0"/>
      <dgm:spPr/>
    </dgm:pt>
    <dgm:pt modelId="{D10214CD-7C93-434F-8336-3E96763F865B}" type="pres">
      <dgm:prSet presAssocID="{DBD0D119-9BC5-4101-AC56-A81894299E77}" presName="hierChild5" presStyleCnt="0"/>
      <dgm:spPr/>
    </dgm:pt>
    <dgm:pt modelId="{DECB8E9B-18C7-45A3-B176-75D3693C1C91}" type="pres">
      <dgm:prSet presAssocID="{1C9F124B-8342-4FE8-B484-BD07FDA5157D}" presName="hierChild5" presStyleCnt="0"/>
      <dgm:spPr/>
    </dgm:pt>
    <dgm:pt modelId="{7E114D5A-AD67-4DF3-8CEC-8BF8D0C65120}" type="pres">
      <dgm:prSet presAssocID="{0967A9DD-1D5A-431F-92EB-E7FB99B9CC58}" presName="hierChild3" presStyleCnt="0"/>
      <dgm:spPr/>
    </dgm:pt>
  </dgm:ptLst>
  <dgm:cxnLst>
    <dgm:cxn modelId="{72EEC8AE-5E32-4C9B-A6B1-C97D1DCED4BA}" type="presOf" srcId="{B04B0D54-090B-4D69-916C-0981E98DCF05}" destId="{A889B1A4-9B65-4290-9504-6F4FF738138F}" srcOrd="1" destOrd="0" presId="urn:microsoft.com/office/officeart/2005/8/layout/orgChart1"/>
    <dgm:cxn modelId="{5EFB6500-7D7C-43AC-B35D-2312BDC31F10}" type="presOf" srcId="{0967A9DD-1D5A-431F-92EB-E7FB99B9CC58}" destId="{2FBBCD71-2A04-4FAF-B912-6A69D8D9B16D}" srcOrd="0" destOrd="0" presId="urn:microsoft.com/office/officeart/2005/8/layout/orgChart1"/>
    <dgm:cxn modelId="{C3511ACC-14A1-4FA9-9193-9358DDCE5FC7}" type="presOf" srcId="{817B09EC-A87E-4614-9799-795E0AFF4BF5}" destId="{A57C733A-F3B8-42F4-AE9A-20CE82302013}" srcOrd="0" destOrd="0" presId="urn:microsoft.com/office/officeart/2005/8/layout/orgChart1"/>
    <dgm:cxn modelId="{3C5970A4-3296-4AAF-9183-B1233FDBC42D}" srcId="{1C9F124B-8342-4FE8-B484-BD07FDA5157D}" destId="{DBD0D119-9BC5-4101-AC56-A81894299E77}" srcOrd="1" destOrd="0" parTransId="{8E1FADDF-F5D3-472A-AF2C-A90708266402}" sibTransId="{6D38F4DA-6EB8-4179-8BD6-C11DCCEEF172}"/>
    <dgm:cxn modelId="{150DD4E4-79FC-454B-B8BE-B79C5AD42811}" type="presOf" srcId="{F671F08A-C5E6-4E64-8456-FD681F4DE364}" destId="{EB009759-B5D4-4325-A042-EA42E68BDFC3}" srcOrd="1" destOrd="0" presId="urn:microsoft.com/office/officeart/2005/8/layout/orgChart1"/>
    <dgm:cxn modelId="{EDCAF29A-B775-493D-BBDC-4E40990B6E79}" srcId="{0967A9DD-1D5A-431F-92EB-E7FB99B9CC58}" destId="{822B435B-804E-470F-B15D-8CC3A0D4427A}" srcOrd="2" destOrd="0" parTransId="{D838AFB7-9AAD-4125-BD78-34463E3F454C}" sibTransId="{F8FDD7B0-5EC4-4702-9259-5B03671E6259}"/>
    <dgm:cxn modelId="{17C71756-AF2E-4100-BD40-E4253290BF03}" srcId="{513569F6-1CE0-44C1-99D1-002DB67F22ED}" destId="{F671F08A-C5E6-4E64-8456-FD681F4DE364}" srcOrd="1" destOrd="0" parTransId="{E7B1FF88-B644-47C5-892F-CE5E7256E7F2}" sibTransId="{A674B3E2-DD1D-41FA-A119-4ACF581F6FC8}"/>
    <dgm:cxn modelId="{A601B5FE-A592-4172-B065-60DF682EC757}" type="presOf" srcId="{1C9F124B-8342-4FE8-B484-BD07FDA5157D}" destId="{0ED2E3AE-3D8A-4936-A601-F4BCEB3CF7C0}" srcOrd="1" destOrd="0" presId="urn:microsoft.com/office/officeart/2005/8/layout/orgChart1"/>
    <dgm:cxn modelId="{F20398F0-D7E2-4A8F-BF19-8F4669D716A9}" srcId="{85B169D7-F454-4F5B-86CD-0C29EADA2F0C}" destId="{BF837964-919E-43B6-B7AC-A4F0FCB7C163}" srcOrd="0" destOrd="0" parTransId="{5DFF3A98-0466-40F2-BD26-9AE726C889D4}" sibTransId="{CDB2B5CA-135C-4F13-9DA5-740649E7714E}"/>
    <dgm:cxn modelId="{E6C336B3-83C3-4C90-8B48-23864EDBBBAD}" type="presOf" srcId="{1C9F124B-8342-4FE8-B484-BD07FDA5157D}" destId="{25CEA289-2B6B-4464-A9F2-482790A47229}" srcOrd="0" destOrd="0" presId="urn:microsoft.com/office/officeart/2005/8/layout/orgChart1"/>
    <dgm:cxn modelId="{B728F752-9A93-4CAE-9C0D-9EFC7B7E7632}" type="presOf" srcId="{0967A9DD-1D5A-431F-92EB-E7FB99B9CC58}" destId="{CC0B3566-10AB-4BB7-A069-CE99642FBE3B}" srcOrd="1" destOrd="0" presId="urn:microsoft.com/office/officeart/2005/8/layout/orgChart1"/>
    <dgm:cxn modelId="{0C564B3A-D443-4756-91E2-76466281FCFB}" srcId="{0967A9DD-1D5A-431F-92EB-E7FB99B9CC58}" destId="{817B09EC-A87E-4614-9799-795E0AFF4BF5}" srcOrd="1" destOrd="0" parTransId="{62A35EC1-9130-425E-84BF-E688ECB13C9E}" sibTransId="{249F7D00-87AD-4874-BE99-03ED7E11A055}"/>
    <dgm:cxn modelId="{471997D2-1350-4C64-AD00-4CAF4989C09B}" type="presOf" srcId="{822B435B-804E-470F-B15D-8CC3A0D4427A}" destId="{19A753AC-1EE7-4151-919A-780AB54AA4DB}" srcOrd="1" destOrd="0" presId="urn:microsoft.com/office/officeart/2005/8/layout/orgChart1"/>
    <dgm:cxn modelId="{2414431C-1B67-4DED-B45B-B994F5165C0D}" type="presOf" srcId="{8E1FADDF-F5D3-472A-AF2C-A90708266402}" destId="{1C40C3A2-0122-4367-A7B9-9F6C7233F9D8}" srcOrd="0" destOrd="0" presId="urn:microsoft.com/office/officeart/2005/8/layout/orgChart1"/>
    <dgm:cxn modelId="{9413387D-4F1F-47B1-8F69-9423D5B23E56}" srcId="{817B09EC-A87E-4614-9799-795E0AFF4BF5}" destId="{B04B0D54-090B-4D69-916C-0981E98DCF05}" srcOrd="0" destOrd="0" parTransId="{869236B9-9A4C-4BBA-96AD-BEA1EC1C44E4}" sibTransId="{999E0BA3-3722-4585-833A-979B486999E8}"/>
    <dgm:cxn modelId="{C76E35C7-01EF-4479-BC7F-9185FC8C8513}" type="presOf" srcId="{BF837964-919E-43B6-B7AC-A4F0FCB7C163}" destId="{1FFB5451-774B-42C7-84CE-65F8A9CF6A15}" srcOrd="1" destOrd="0" presId="urn:microsoft.com/office/officeart/2005/8/layout/orgChart1"/>
    <dgm:cxn modelId="{6CB4CC82-2040-4958-8E38-6058A1E470EF}" type="presOf" srcId="{DBD0D119-9BC5-4101-AC56-A81894299E77}" destId="{AD7789FE-9C0B-4D6C-95D4-44D26F357DD9}" srcOrd="1" destOrd="0" presId="urn:microsoft.com/office/officeart/2005/8/layout/orgChart1"/>
    <dgm:cxn modelId="{610D193E-CEAC-4D94-8D1D-BE657DF7C9CC}" type="presOf" srcId="{49461468-D97A-4191-B494-3F072DFC09F6}" destId="{9B7ACFA8-FFEB-42E3-BDC3-FA8FE56CC5B7}" srcOrd="0" destOrd="0" presId="urn:microsoft.com/office/officeart/2005/8/layout/orgChart1"/>
    <dgm:cxn modelId="{F52FADB4-D479-4EBB-A8E0-8424620F46E7}" type="presOf" srcId="{DA65225E-FA8F-4F8E-91D0-6FB70931B098}" destId="{D0680F83-4B9E-4D35-971C-E82A83BFFBC8}" srcOrd="0" destOrd="0" presId="urn:microsoft.com/office/officeart/2005/8/layout/orgChart1"/>
    <dgm:cxn modelId="{ACB869DC-74AF-4BFA-B595-BAF5115377FD}" type="presOf" srcId="{67746129-C051-44BD-BA8B-BC9342B3F26C}" destId="{A3CA133B-1B12-49F3-AF97-C2A9EACD9C5C}" srcOrd="1" destOrd="0" presId="urn:microsoft.com/office/officeart/2005/8/layout/orgChart1"/>
    <dgm:cxn modelId="{FEF9C567-7AE6-4628-9AFF-91FAC61A9857}" type="presOf" srcId="{F671F08A-C5E6-4E64-8456-FD681F4DE364}" destId="{86D53A16-73E6-4650-9C56-5D5296D51B8F}" srcOrd="0" destOrd="0" presId="urn:microsoft.com/office/officeart/2005/8/layout/orgChart1"/>
    <dgm:cxn modelId="{8E35A491-79DD-4BB4-A197-657EF4BBB5B6}" srcId="{1C9F124B-8342-4FE8-B484-BD07FDA5157D}" destId="{A1BBEB43-C27C-4216-9794-2536CA3665D6}" srcOrd="0" destOrd="0" parTransId="{1B57FA68-DFB0-422E-8BEF-B981929A587C}" sibTransId="{294BC5E2-AD61-4F85-B024-17B9102AEF79}"/>
    <dgm:cxn modelId="{FF750D35-975F-4139-BBBA-8B5105CDD6D2}" type="presOf" srcId="{C682E9EA-F02D-49A7-A397-F5CB9D91AE45}" destId="{6A11D557-A752-4637-B4B6-F079C4EB9941}" srcOrd="0" destOrd="0" presId="urn:microsoft.com/office/officeart/2005/8/layout/orgChart1"/>
    <dgm:cxn modelId="{889F441F-D531-447C-9E2C-BC359A0F6539}" type="presOf" srcId="{822B435B-804E-470F-B15D-8CC3A0D4427A}" destId="{78E57833-1CBA-4200-A830-8B415AEFDFF8}" srcOrd="0" destOrd="0" presId="urn:microsoft.com/office/officeart/2005/8/layout/orgChart1"/>
    <dgm:cxn modelId="{F961BE8C-29A1-4183-BC77-AFE2693AFC19}" type="presOf" srcId="{513569F6-1CE0-44C1-99D1-002DB67F22ED}" destId="{B1D465AC-ADF0-419E-B913-27E39EECDCD2}" srcOrd="1" destOrd="0" presId="urn:microsoft.com/office/officeart/2005/8/layout/orgChart1"/>
    <dgm:cxn modelId="{391C1A1D-630F-49BF-A985-DC492F9C6717}" srcId="{0967A9DD-1D5A-431F-92EB-E7FB99B9CC58}" destId="{513569F6-1CE0-44C1-99D1-002DB67F22ED}" srcOrd="0" destOrd="0" parTransId="{3BF1D50E-A4B4-40E6-8D01-D1D883185B4C}" sibTransId="{5B1D62A6-67E9-42E8-AABB-5E3721F31EFF}"/>
    <dgm:cxn modelId="{4D8D266E-078B-407A-8D45-FFC49F3C0D8C}" type="presOf" srcId="{BF837964-919E-43B6-B7AC-A4F0FCB7C163}" destId="{453890A7-6C5C-427A-B090-580264C3B395}" srcOrd="0" destOrd="0" presId="urn:microsoft.com/office/officeart/2005/8/layout/orgChart1"/>
    <dgm:cxn modelId="{9D08D4EB-B3DF-4911-A736-6FE6994FABC0}" type="presOf" srcId="{A1BBEB43-C27C-4216-9794-2536CA3665D6}" destId="{2FDEF23F-4801-4BA9-A047-839E56B01403}" srcOrd="0" destOrd="0" presId="urn:microsoft.com/office/officeart/2005/8/layout/orgChart1"/>
    <dgm:cxn modelId="{75C3D07A-C93C-4191-8FED-C42037677B82}" type="presOf" srcId="{E7B1FF88-B644-47C5-892F-CE5E7256E7F2}" destId="{2EF5345F-B3FD-46BD-B49D-CF257D78D2F3}" srcOrd="0" destOrd="0" presId="urn:microsoft.com/office/officeart/2005/8/layout/orgChart1"/>
    <dgm:cxn modelId="{DE0D6603-05FA-4AC9-AD77-57514A6FE18D}" type="presOf" srcId="{1B57FA68-DFB0-422E-8BEF-B981929A587C}" destId="{4CD63469-C361-4C87-ADBF-6D32305753EF}" srcOrd="0" destOrd="0" presId="urn:microsoft.com/office/officeart/2005/8/layout/orgChart1"/>
    <dgm:cxn modelId="{AA370A69-5E9D-48CB-87E3-45AE626AECE7}" type="presOf" srcId="{B04B0D54-090B-4D69-916C-0981E98DCF05}" destId="{9115EC36-275B-482F-8402-EEDD327C3DC5}" srcOrd="0" destOrd="0" presId="urn:microsoft.com/office/officeart/2005/8/layout/orgChart1"/>
    <dgm:cxn modelId="{D7DD3AC4-84FA-4992-8162-AF98367BFB26}" type="presOf" srcId="{2A0C9DB6-7C01-4E70-AD81-1A83D7E01D3C}" destId="{49E03673-F5CE-41F8-A32C-91156B2B295E}" srcOrd="0" destOrd="0" presId="urn:microsoft.com/office/officeart/2005/8/layout/orgChart1"/>
    <dgm:cxn modelId="{6B89F4E6-B683-4FD1-A27B-E98D11CB1933}" type="presOf" srcId="{85B169D7-F454-4F5B-86CD-0C29EADA2F0C}" destId="{2C5555CB-2DA6-420E-9159-477C1239D25C}" srcOrd="0" destOrd="0" presId="urn:microsoft.com/office/officeart/2005/8/layout/orgChart1"/>
    <dgm:cxn modelId="{6DAD987C-3B1F-48FF-BDB4-C29792F8E144}" type="presOf" srcId="{40B448AD-1AC4-42C0-9C47-293D06FAC342}" destId="{5FCCE4DE-E17F-411C-BA7E-BB0EB6846C05}" srcOrd="0" destOrd="0" presId="urn:microsoft.com/office/officeart/2005/8/layout/orgChart1"/>
    <dgm:cxn modelId="{5B6FCFD3-7A34-4020-9967-ACCAEC338F37}" type="presOf" srcId="{B212445C-EA99-4EA7-BF51-397CD3B3AD68}" destId="{E9E3F684-DF43-41A6-9DBF-E6A3A7F05836}" srcOrd="0" destOrd="0" presId="urn:microsoft.com/office/officeart/2005/8/layout/orgChart1"/>
    <dgm:cxn modelId="{1FB4FAAF-E6B4-40EF-ABDB-F7710F218FF4}" type="presOf" srcId="{62A35EC1-9130-425E-84BF-E688ECB13C9E}" destId="{9FC9DBD6-78EE-4F9A-B82B-3C753820B9D4}" srcOrd="0" destOrd="0" presId="urn:microsoft.com/office/officeart/2005/8/layout/orgChart1"/>
    <dgm:cxn modelId="{ACC0DD01-2D7E-4BBE-AAD2-D5ED3560888B}" type="presOf" srcId="{D838AFB7-9AAD-4125-BD78-34463E3F454C}" destId="{B000C807-ECE3-4275-957E-F51E7FEC0E03}" srcOrd="0" destOrd="0" presId="urn:microsoft.com/office/officeart/2005/8/layout/orgChart1"/>
    <dgm:cxn modelId="{F1669C8E-8A21-464A-8366-45AA216C5D78}" type="presOf" srcId="{85B169D7-F454-4F5B-86CD-0C29EADA2F0C}" destId="{5CE07662-56CA-4136-8CEC-56258D993A28}" srcOrd="1" destOrd="0" presId="urn:microsoft.com/office/officeart/2005/8/layout/orgChart1"/>
    <dgm:cxn modelId="{CCA7BEBF-8193-4FAF-A416-5C44833ED643}" type="presOf" srcId="{869236B9-9A4C-4BBA-96AD-BEA1EC1C44E4}" destId="{204B5D83-648A-4A36-83B3-3043B2946CEF}" srcOrd="0" destOrd="0" presId="urn:microsoft.com/office/officeart/2005/8/layout/orgChart1"/>
    <dgm:cxn modelId="{0B7FAE07-A21F-4F5A-9C70-FB56A3CC983B}" srcId="{0967A9DD-1D5A-431F-92EB-E7FB99B9CC58}" destId="{5711E9DB-C3F8-4F50-96E1-7A208ACB4118}" srcOrd="3" destOrd="0" parTransId="{C67A5EB9-B5D4-41DC-92A1-AC3BFA488C70}" sibTransId="{4C4683DE-53CA-412E-86C1-263FB6884355}"/>
    <dgm:cxn modelId="{DCD1EABD-368B-40A3-B417-3648FB8A4203}" type="presOf" srcId="{C97238F1-C960-4E4C-A27E-E5DEF4E2DDD9}" destId="{CE7718E4-6F03-44F4-B7AD-87023CE11620}" srcOrd="1" destOrd="0" presId="urn:microsoft.com/office/officeart/2005/8/layout/orgChart1"/>
    <dgm:cxn modelId="{7244DD74-4937-416B-B424-301246973E8A}" srcId="{0967A9DD-1D5A-431F-92EB-E7FB99B9CC58}" destId="{1C9F124B-8342-4FE8-B484-BD07FDA5157D}" srcOrd="4" destOrd="0" parTransId="{B212445C-EA99-4EA7-BF51-397CD3B3AD68}" sibTransId="{6497065E-ED57-4955-A4C0-9ED2D67F1B2E}"/>
    <dgm:cxn modelId="{60A5FA3F-C6B3-4F14-87D0-6F8B40584962}" type="presOf" srcId="{3BF1D50E-A4B4-40E6-8D01-D1D883185B4C}" destId="{D3323D27-2AC0-4F97-9260-B3193925602F}" srcOrd="0" destOrd="0" presId="urn:microsoft.com/office/officeart/2005/8/layout/orgChart1"/>
    <dgm:cxn modelId="{D73A13BF-9F63-4A49-86CF-48D03A09C8F4}" type="presOf" srcId="{6F5B5A82-776C-4FA5-B190-590B9B3535A6}" destId="{A5CE0D33-EEA7-4035-A594-13353867175E}" srcOrd="0" destOrd="0" presId="urn:microsoft.com/office/officeart/2005/8/layout/orgChart1"/>
    <dgm:cxn modelId="{A3D22323-75B8-4BFD-A21F-94C01D4006D9}" type="presOf" srcId="{57098DAF-82FC-419B-83D2-446E3C50B0A0}" destId="{85D414E1-A6C6-4C89-963B-68C7C53475B5}" srcOrd="1" destOrd="0" presId="urn:microsoft.com/office/officeart/2005/8/layout/orgChart1"/>
    <dgm:cxn modelId="{A7AA8476-20BC-4163-91AF-59F72599C3B2}" srcId="{DA65225E-FA8F-4F8E-91D0-6FB70931B098}" destId="{0967A9DD-1D5A-431F-92EB-E7FB99B9CC58}" srcOrd="0" destOrd="0" parTransId="{CC1BFC7B-49C5-43A4-B064-737EC0482EDA}" sibTransId="{3C01AB9B-DBA1-41A5-81CC-6FB63B9D9995}"/>
    <dgm:cxn modelId="{B89917F7-64C5-47BC-8AAB-9DDA62EC100C}" type="presOf" srcId="{C67A5EB9-B5D4-41DC-92A1-AC3BFA488C70}" destId="{A2875FB2-601C-4727-845C-277615B7B0A7}" srcOrd="0" destOrd="0" presId="urn:microsoft.com/office/officeart/2005/8/layout/orgChart1"/>
    <dgm:cxn modelId="{0FED0B6B-7076-4045-938D-C72CADBAFFAA}" type="presOf" srcId="{0B5E813A-450A-4D97-B6D8-A99F7C55C0A1}" destId="{41D1C659-9460-483C-8BA8-1B7C7528108A}" srcOrd="0" destOrd="0" presId="urn:microsoft.com/office/officeart/2005/8/layout/orgChart1"/>
    <dgm:cxn modelId="{BFF1CE3E-24DA-46AF-A567-95053627A6E2}" srcId="{F671F08A-C5E6-4E64-8456-FD681F4DE364}" destId="{0B5E813A-450A-4D97-B6D8-A99F7C55C0A1}" srcOrd="1" destOrd="0" parTransId="{C682E9EA-F02D-49A7-A397-F5CB9D91AE45}" sibTransId="{DCA33567-DB2B-4450-A8B9-2A719D2CB9D9}"/>
    <dgm:cxn modelId="{EF3E35A9-9A10-42A9-AD64-AED52C0D8A37}" srcId="{5711E9DB-C3F8-4F50-96E1-7A208ACB4118}" destId="{57098DAF-82FC-419B-83D2-446E3C50B0A0}" srcOrd="0" destOrd="0" parTransId="{49461468-D97A-4191-B494-3F072DFC09F6}" sibTransId="{9B83869B-4325-4EF9-8A12-5B5A29326DD7}"/>
    <dgm:cxn modelId="{17E6F166-4416-416A-A7F1-F8BBB1646060}" type="presOf" srcId="{C97238F1-C960-4E4C-A27E-E5DEF4E2DDD9}" destId="{AF8DA337-E1F9-44FC-B3E3-A14F6B8B3548}" srcOrd="0" destOrd="0" presId="urn:microsoft.com/office/officeart/2005/8/layout/orgChart1"/>
    <dgm:cxn modelId="{176784AE-E713-45BB-8D0B-AEB8C34826E8}" type="presOf" srcId="{5711E9DB-C3F8-4F50-96E1-7A208ACB4118}" destId="{F5D12BA7-F75A-4B60-A5B4-5707D33CFF4F}" srcOrd="1" destOrd="0" presId="urn:microsoft.com/office/officeart/2005/8/layout/orgChart1"/>
    <dgm:cxn modelId="{54799511-1157-495C-B38A-67E5C664A020}" type="presOf" srcId="{5711E9DB-C3F8-4F50-96E1-7A208ACB4118}" destId="{85A1A661-B040-4627-94DE-CFABF198AAB3}" srcOrd="0" destOrd="0" presId="urn:microsoft.com/office/officeart/2005/8/layout/orgChart1"/>
    <dgm:cxn modelId="{DE6EAE16-F6DB-4274-9962-564B72A1FDE2}" srcId="{F671F08A-C5E6-4E64-8456-FD681F4DE364}" destId="{67746129-C051-44BD-BA8B-BC9342B3F26C}" srcOrd="0" destOrd="0" parTransId="{2A0C9DB6-7C01-4E70-AD81-1A83D7E01D3C}" sibTransId="{16938647-C50E-478C-9D84-ED5B343B6054}"/>
    <dgm:cxn modelId="{5DEE7CF7-2BE5-4F94-930F-A77E53699924}" type="presOf" srcId="{5DFF3A98-0466-40F2-BD26-9AE726C889D4}" destId="{4E3F5E45-0A5D-4612-9A0C-E06CDFF6408F}" srcOrd="0" destOrd="0" presId="urn:microsoft.com/office/officeart/2005/8/layout/orgChart1"/>
    <dgm:cxn modelId="{AE78303C-0224-4BB6-A7EE-5D4178F5D8CB}" type="presOf" srcId="{A1BBEB43-C27C-4216-9794-2536CA3665D6}" destId="{E00672BD-0766-40C3-A6D4-0AF4612E032D}" srcOrd="1" destOrd="0" presId="urn:microsoft.com/office/officeart/2005/8/layout/orgChart1"/>
    <dgm:cxn modelId="{0834CAC1-D294-425C-B580-9859FB61200A}" srcId="{5711E9DB-C3F8-4F50-96E1-7A208ACB4118}" destId="{C97238F1-C960-4E4C-A27E-E5DEF4E2DDD9}" srcOrd="1" destOrd="0" parTransId="{40B448AD-1AC4-42C0-9C47-293D06FAC342}" sibTransId="{1B58C442-49F8-4089-ADB2-78676E384F7F}"/>
    <dgm:cxn modelId="{10A31553-13B4-41AD-A4F1-1B99182919BE}" type="presOf" srcId="{57098DAF-82FC-419B-83D2-446E3C50B0A0}" destId="{9DB7F78A-BE6C-4FF8-9DEE-B65C7F74D468}" srcOrd="0" destOrd="0" presId="urn:microsoft.com/office/officeart/2005/8/layout/orgChart1"/>
    <dgm:cxn modelId="{0178DC30-9CDD-4C64-8F7F-DCB1D83C6D7E}" srcId="{513569F6-1CE0-44C1-99D1-002DB67F22ED}" destId="{85B169D7-F454-4F5B-86CD-0C29EADA2F0C}" srcOrd="0" destOrd="0" parTransId="{6F5B5A82-776C-4FA5-B190-590B9B3535A6}" sibTransId="{A42B7D2B-476C-4E92-A09E-FF159528DA08}"/>
    <dgm:cxn modelId="{F2D0FE9E-1504-4980-8D87-9411A4D2320F}" type="presOf" srcId="{DBD0D119-9BC5-4101-AC56-A81894299E77}" destId="{A2AD94CB-47EC-4347-8676-8BC726C9FBB0}" srcOrd="0" destOrd="0" presId="urn:microsoft.com/office/officeart/2005/8/layout/orgChart1"/>
    <dgm:cxn modelId="{312AFDD0-3906-4805-9CDF-AFE2D868B87D}" type="presOf" srcId="{817B09EC-A87E-4614-9799-795E0AFF4BF5}" destId="{6CB2D229-4406-42F3-A7C8-63F0AE275429}" srcOrd="1" destOrd="0" presId="urn:microsoft.com/office/officeart/2005/8/layout/orgChart1"/>
    <dgm:cxn modelId="{75860A3A-E603-47F0-B24F-D0DDB9060DA0}" type="presOf" srcId="{0B5E813A-450A-4D97-B6D8-A99F7C55C0A1}" destId="{F63569BE-6BA8-4E86-B3AC-08BFB2B53546}" srcOrd="1" destOrd="0" presId="urn:microsoft.com/office/officeart/2005/8/layout/orgChart1"/>
    <dgm:cxn modelId="{24220143-5358-42A5-839F-6186791E35D1}" type="presOf" srcId="{67746129-C051-44BD-BA8B-BC9342B3F26C}" destId="{38ED8EF8-069C-4EE5-8462-5DDAF035ACE8}" srcOrd="0" destOrd="0" presId="urn:microsoft.com/office/officeart/2005/8/layout/orgChart1"/>
    <dgm:cxn modelId="{283DC083-3C68-4E55-9151-06BB66E47B8B}" type="presOf" srcId="{513569F6-1CE0-44C1-99D1-002DB67F22ED}" destId="{59CAB619-3F39-48CA-82E2-4FA383E11497}" srcOrd="0" destOrd="0" presId="urn:microsoft.com/office/officeart/2005/8/layout/orgChart1"/>
    <dgm:cxn modelId="{0FC76971-6511-4A75-B541-3990896BA8D3}" type="presParOf" srcId="{D0680F83-4B9E-4D35-971C-E82A83BFFBC8}" destId="{095C67D8-73C2-4AB5-9A1C-820490653432}" srcOrd="0" destOrd="0" presId="urn:microsoft.com/office/officeart/2005/8/layout/orgChart1"/>
    <dgm:cxn modelId="{A6097E45-D7A7-4141-8844-8DF38C5354DE}" type="presParOf" srcId="{095C67D8-73C2-4AB5-9A1C-820490653432}" destId="{41A172A9-F69A-4841-9646-8E7CB7B82278}" srcOrd="0" destOrd="0" presId="urn:microsoft.com/office/officeart/2005/8/layout/orgChart1"/>
    <dgm:cxn modelId="{6AEE9DD0-1E63-48D6-A282-7F3937F2EEE1}" type="presParOf" srcId="{41A172A9-F69A-4841-9646-8E7CB7B82278}" destId="{2FBBCD71-2A04-4FAF-B912-6A69D8D9B16D}" srcOrd="0" destOrd="0" presId="urn:microsoft.com/office/officeart/2005/8/layout/orgChart1"/>
    <dgm:cxn modelId="{3674CCA9-D531-4DCC-BD4B-00137C5E2C5B}" type="presParOf" srcId="{41A172A9-F69A-4841-9646-8E7CB7B82278}" destId="{CC0B3566-10AB-4BB7-A069-CE99642FBE3B}" srcOrd="1" destOrd="0" presId="urn:microsoft.com/office/officeart/2005/8/layout/orgChart1"/>
    <dgm:cxn modelId="{6DB50F36-B642-4833-A0E0-D7BEE6F840B9}" type="presParOf" srcId="{095C67D8-73C2-4AB5-9A1C-820490653432}" destId="{7867C03F-01EE-4506-BB2F-0B40569BF97F}" srcOrd="1" destOrd="0" presId="urn:microsoft.com/office/officeart/2005/8/layout/orgChart1"/>
    <dgm:cxn modelId="{B6C9FEBB-242F-45EF-A7D9-B3CEB55F589F}" type="presParOf" srcId="{7867C03F-01EE-4506-BB2F-0B40569BF97F}" destId="{D3323D27-2AC0-4F97-9260-B3193925602F}" srcOrd="0" destOrd="0" presId="urn:microsoft.com/office/officeart/2005/8/layout/orgChart1"/>
    <dgm:cxn modelId="{B3EDB3A6-8DB6-44DE-A293-AD406A21C1F3}" type="presParOf" srcId="{7867C03F-01EE-4506-BB2F-0B40569BF97F}" destId="{EA97879A-97CE-4AA4-B34D-1CE245C38FEE}" srcOrd="1" destOrd="0" presId="urn:microsoft.com/office/officeart/2005/8/layout/orgChart1"/>
    <dgm:cxn modelId="{4BF600AE-9ABA-4EDC-8EB9-6FF485ADFFF3}" type="presParOf" srcId="{EA97879A-97CE-4AA4-B34D-1CE245C38FEE}" destId="{936FB820-B7A7-46BA-B3D3-3E259A28B2E7}" srcOrd="0" destOrd="0" presId="urn:microsoft.com/office/officeart/2005/8/layout/orgChart1"/>
    <dgm:cxn modelId="{115F5F81-6B8E-44AE-A8DC-A686D26BAB50}" type="presParOf" srcId="{936FB820-B7A7-46BA-B3D3-3E259A28B2E7}" destId="{59CAB619-3F39-48CA-82E2-4FA383E11497}" srcOrd="0" destOrd="0" presId="urn:microsoft.com/office/officeart/2005/8/layout/orgChart1"/>
    <dgm:cxn modelId="{09A6DD57-1978-4A94-95EE-187E06B7FA26}" type="presParOf" srcId="{936FB820-B7A7-46BA-B3D3-3E259A28B2E7}" destId="{B1D465AC-ADF0-419E-B913-27E39EECDCD2}" srcOrd="1" destOrd="0" presId="urn:microsoft.com/office/officeart/2005/8/layout/orgChart1"/>
    <dgm:cxn modelId="{9CB6112D-720F-4272-8F35-C2DA1FD1CEB7}" type="presParOf" srcId="{EA97879A-97CE-4AA4-B34D-1CE245C38FEE}" destId="{43465E84-2556-4DBF-A529-11D4BCC7E95F}" srcOrd="1" destOrd="0" presId="urn:microsoft.com/office/officeart/2005/8/layout/orgChart1"/>
    <dgm:cxn modelId="{E0DDED1C-06D1-40EF-ABEE-39547D4C0626}" type="presParOf" srcId="{43465E84-2556-4DBF-A529-11D4BCC7E95F}" destId="{A5CE0D33-EEA7-4035-A594-13353867175E}" srcOrd="0" destOrd="0" presId="urn:microsoft.com/office/officeart/2005/8/layout/orgChart1"/>
    <dgm:cxn modelId="{CC0CEA5A-5AC8-4DD7-936D-C0081660EC88}" type="presParOf" srcId="{43465E84-2556-4DBF-A529-11D4BCC7E95F}" destId="{B3D16344-E31D-4A1C-976F-08499A578147}" srcOrd="1" destOrd="0" presId="urn:microsoft.com/office/officeart/2005/8/layout/orgChart1"/>
    <dgm:cxn modelId="{1BF6D3F5-994B-475D-B64F-D95D4086D233}" type="presParOf" srcId="{B3D16344-E31D-4A1C-976F-08499A578147}" destId="{0A9AC20F-FF0A-4660-9E5D-5865C217BA1B}" srcOrd="0" destOrd="0" presId="urn:microsoft.com/office/officeart/2005/8/layout/orgChart1"/>
    <dgm:cxn modelId="{EF9E4DA9-8503-4E04-9D8A-AC8847517A67}" type="presParOf" srcId="{0A9AC20F-FF0A-4660-9E5D-5865C217BA1B}" destId="{2C5555CB-2DA6-420E-9159-477C1239D25C}" srcOrd="0" destOrd="0" presId="urn:microsoft.com/office/officeart/2005/8/layout/orgChart1"/>
    <dgm:cxn modelId="{0DB1C69B-6ECD-431B-A58D-21B3AB64B472}" type="presParOf" srcId="{0A9AC20F-FF0A-4660-9E5D-5865C217BA1B}" destId="{5CE07662-56CA-4136-8CEC-56258D993A28}" srcOrd="1" destOrd="0" presId="urn:microsoft.com/office/officeart/2005/8/layout/orgChart1"/>
    <dgm:cxn modelId="{061235C7-FA0D-4541-B8D8-6F888C517FCA}" type="presParOf" srcId="{B3D16344-E31D-4A1C-976F-08499A578147}" destId="{64312C43-A4CD-43C1-984B-446B07F8D1BE}" srcOrd="1" destOrd="0" presId="urn:microsoft.com/office/officeart/2005/8/layout/orgChart1"/>
    <dgm:cxn modelId="{8CB5327C-A857-4A2E-9F0B-145CA4B238B5}" type="presParOf" srcId="{64312C43-A4CD-43C1-984B-446B07F8D1BE}" destId="{4E3F5E45-0A5D-4612-9A0C-E06CDFF6408F}" srcOrd="0" destOrd="0" presId="urn:microsoft.com/office/officeart/2005/8/layout/orgChart1"/>
    <dgm:cxn modelId="{4EA1F69A-846B-422F-9D3D-152B242698C5}" type="presParOf" srcId="{64312C43-A4CD-43C1-984B-446B07F8D1BE}" destId="{9C797FAE-CAFB-4BEE-A9B2-3E164396C72E}" srcOrd="1" destOrd="0" presId="urn:microsoft.com/office/officeart/2005/8/layout/orgChart1"/>
    <dgm:cxn modelId="{BB035F1A-A6A8-4C17-A2BE-05BB1A0500D6}" type="presParOf" srcId="{9C797FAE-CAFB-4BEE-A9B2-3E164396C72E}" destId="{C62D8E21-D4E6-4F2B-9066-68B688FDC663}" srcOrd="0" destOrd="0" presId="urn:microsoft.com/office/officeart/2005/8/layout/orgChart1"/>
    <dgm:cxn modelId="{970C69A4-0195-401E-B713-214DFD575F30}" type="presParOf" srcId="{C62D8E21-D4E6-4F2B-9066-68B688FDC663}" destId="{453890A7-6C5C-427A-B090-580264C3B395}" srcOrd="0" destOrd="0" presId="urn:microsoft.com/office/officeart/2005/8/layout/orgChart1"/>
    <dgm:cxn modelId="{DE268551-FABB-4C1F-BD2B-1E6D055920CB}" type="presParOf" srcId="{C62D8E21-D4E6-4F2B-9066-68B688FDC663}" destId="{1FFB5451-774B-42C7-84CE-65F8A9CF6A15}" srcOrd="1" destOrd="0" presId="urn:microsoft.com/office/officeart/2005/8/layout/orgChart1"/>
    <dgm:cxn modelId="{1F24EF12-D7CA-40E1-A96C-5186438675C4}" type="presParOf" srcId="{9C797FAE-CAFB-4BEE-A9B2-3E164396C72E}" destId="{35CFDF0A-23CE-41B6-B36C-FDFC6F0BCDC0}" srcOrd="1" destOrd="0" presId="urn:microsoft.com/office/officeart/2005/8/layout/orgChart1"/>
    <dgm:cxn modelId="{461832EA-5716-4F72-A31B-CF01EF7CBBD6}" type="presParOf" srcId="{9C797FAE-CAFB-4BEE-A9B2-3E164396C72E}" destId="{EC763BBA-BF98-4A45-8F9F-AC71E449AF4A}" srcOrd="2" destOrd="0" presId="urn:microsoft.com/office/officeart/2005/8/layout/orgChart1"/>
    <dgm:cxn modelId="{BADF966B-A319-4E18-8044-F7ED0F23836E}" type="presParOf" srcId="{B3D16344-E31D-4A1C-976F-08499A578147}" destId="{DBB9143D-C2A2-49F5-87B2-E6B777FD276E}" srcOrd="2" destOrd="0" presId="urn:microsoft.com/office/officeart/2005/8/layout/orgChart1"/>
    <dgm:cxn modelId="{4D8EB015-357A-4322-9F77-68685D22108C}" type="presParOf" srcId="{43465E84-2556-4DBF-A529-11D4BCC7E95F}" destId="{2EF5345F-B3FD-46BD-B49D-CF257D78D2F3}" srcOrd="2" destOrd="0" presId="urn:microsoft.com/office/officeart/2005/8/layout/orgChart1"/>
    <dgm:cxn modelId="{EB93F5BE-8D52-4E3E-B62E-EB8895908AA6}" type="presParOf" srcId="{43465E84-2556-4DBF-A529-11D4BCC7E95F}" destId="{12339333-D791-4C1C-8CE7-C8ADFC4373C9}" srcOrd="3" destOrd="0" presId="urn:microsoft.com/office/officeart/2005/8/layout/orgChart1"/>
    <dgm:cxn modelId="{4B1CA7F3-AFDE-41A2-BDA8-6D5B0C5D4E64}" type="presParOf" srcId="{12339333-D791-4C1C-8CE7-C8ADFC4373C9}" destId="{90976634-3937-4858-867F-3485C5A277EC}" srcOrd="0" destOrd="0" presId="urn:microsoft.com/office/officeart/2005/8/layout/orgChart1"/>
    <dgm:cxn modelId="{D41A78FE-4258-43FA-BE21-FAAE06F4DC50}" type="presParOf" srcId="{90976634-3937-4858-867F-3485C5A277EC}" destId="{86D53A16-73E6-4650-9C56-5D5296D51B8F}" srcOrd="0" destOrd="0" presId="urn:microsoft.com/office/officeart/2005/8/layout/orgChart1"/>
    <dgm:cxn modelId="{4A714661-2519-4E4C-9333-0A850F184DFF}" type="presParOf" srcId="{90976634-3937-4858-867F-3485C5A277EC}" destId="{EB009759-B5D4-4325-A042-EA42E68BDFC3}" srcOrd="1" destOrd="0" presId="urn:microsoft.com/office/officeart/2005/8/layout/orgChart1"/>
    <dgm:cxn modelId="{3896B5E3-476E-4D5E-A548-673DE83D6280}" type="presParOf" srcId="{12339333-D791-4C1C-8CE7-C8ADFC4373C9}" destId="{7B421247-BA49-4265-B201-9A458D91F51B}" srcOrd="1" destOrd="0" presId="urn:microsoft.com/office/officeart/2005/8/layout/orgChart1"/>
    <dgm:cxn modelId="{42B8A322-405F-4FC0-B411-47C82653A641}" type="presParOf" srcId="{7B421247-BA49-4265-B201-9A458D91F51B}" destId="{49E03673-F5CE-41F8-A32C-91156B2B295E}" srcOrd="0" destOrd="0" presId="urn:microsoft.com/office/officeart/2005/8/layout/orgChart1"/>
    <dgm:cxn modelId="{9921CBCE-5058-4C25-AD7A-656E077E8B36}" type="presParOf" srcId="{7B421247-BA49-4265-B201-9A458D91F51B}" destId="{B9648EDF-B9AE-4EB5-8422-47E49E82AC25}" srcOrd="1" destOrd="0" presId="urn:microsoft.com/office/officeart/2005/8/layout/orgChart1"/>
    <dgm:cxn modelId="{306D1841-7076-444D-9FF7-4F8506855030}" type="presParOf" srcId="{B9648EDF-B9AE-4EB5-8422-47E49E82AC25}" destId="{268BCEC9-567F-4AF2-BF09-3D66A2F44F5C}" srcOrd="0" destOrd="0" presId="urn:microsoft.com/office/officeart/2005/8/layout/orgChart1"/>
    <dgm:cxn modelId="{8FB9E09C-DDB6-448A-ACD7-7B8165CF1CBE}" type="presParOf" srcId="{268BCEC9-567F-4AF2-BF09-3D66A2F44F5C}" destId="{38ED8EF8-069C-4EE5-8462-5DDAF035ACE8}" srcOrd="0" destOrd="0" presId="urn:microsoft.com/office/officeart/2005/8/layout/orgChart1"/>
    <dgm:cxn modelId="{29D4D420-03D2-4517-9D73-DE971A1563EB}" type="presParOf" srcId="{268BCEC9-567F-4AF2-BF09-3D66A2F44F5C}" destId="{A3CA133B-1B12-49F3-AF97-C2A9EACD9C5C}" srcOrd="1" destOrd="0" presId="urn:microsoft.com/office/officeart/2005/8/layout/orgChart1"/>
    <dgm:cxn modelId="{9275A590-62AD-4E01-936D-41B5F3159859}" type="presParOf" srcId="{B9648EDF-B9AE-4EB5-8422-47E49E82AC25}" destId="{900EE2AD-6E58-43FD-9D12-9B164F721C65}" srcOrd="1" destOrd="0" presId="urn:microsoft.com/office/officeart/2005/8/layout/orgChart1"/>
    <dgm:cxn modelId="{EDE616BE-96D9-4663-AC8D-32848C0FC627}" type="presParOf" srcId="{B9648EDF-B9AE-4EB5-8422-47E49E82AC25}" destId="{CABEF3F7-ABE5-471A-8A23-F74997B1D927}" srcOrd="2" destOrd="0" presId="urn:microsoft.com/office/officeart/2005/8/layout/orgChart1"/>
    <dgm:cxn modelId="{8747CAB6-5DBF-4CB5-8E5E-DFACF647C047}" type="presParOf" srcId="{7B421247-BA49-4265-B201-9A458D91F51B}" destId="{6A11D557-A752-4637-B4B6-F079C4EB9941}" srcOrd="2" destOrd="0" presId="urn:microsoft.com/office/officeart/2005/8/layout/orgChart1"/>
    <dgm:cxn modelId="{D5BB56A9-29BC-46A0-B6D9-3FB4D7BD16E1}" type="presParOf" srcId="{7B421247-BA49-4265-B201-9A458D91F51B}" destId="{8A75FD00-5367-41A2-9B1D-89D382D30A06}" srcOrd="3" destOrd="0" presId="urn:microsoft.com/office/officeart/2005/8/layout/orgChart1"/>
    <dgm:cxn modelId="{C43AA432-9606-4AED-A6F9-0BE0CFD8E624}" type="presParOf" srcId="{8A75FD00-5367-41A2-9B1D-89D382D30A06}" destId="{BC061CE6-A912-4D6D-AA56-4BFC79C0E566}" srcOrd="0" destOrd="0" presId="urn:microsoft.com/office/officeart/2005/8/layout/orgChart1"/>
    <dgm:cxn modelId="{557EEE51-463E-47FF-A53F-9E815444CA03}" type="presParOf" srcId="{BC061CE6-A912-4D6D-AA56-4BFC79C0E566}" destId="{41D1C659-9460-483C-8BA8-1B7C7528108A}" srcOrd="0" destOrd="0" presId="urn:microsoft.com/office/officeart/2005/8/layout/orgChart1"/>
    <dgm:cxn modelId="{44DB82F6-7327-4DF6-AD3B-6DC6302DF2EA}" type="presParOf" srcId="{BC061CE6-A912-4D6D-AA56-4BFC79C0E566}" destId="{F63569BE-6BA8-4E86-B3AC-08BFB2B53546}" srcOrd="1" destOrd="0" presId="urn:microsoft.com/office/officeart/2005/8/layout/orgChart1"/>
    <dgm:cxn modelId="{704C61F6-39E9-4586-BF60-02786A27E621}" type="presParOf" srcId="{8A75FD00-5367-41A2-9B1D-89D382D30A06}" destId="{2B93F0EE-AFEE-4ED1-BD40-50904398E358}" srcOrd="1" destOrd="0" presId="urn:microsoft.com/office/officeart/2005/8/layout/orgChart1"/>
    <dgm:cxn modelId="{0847F3F7-A882-491C-A86F-7A5BA46513A8}" type="presParOf" srcId="{8A75FD00-5367-41A2-9B1D-89D382D30A06}" destId="{3AB28E5C-EA96-4DB0-8BAA-DE8E9FDF46FE}" srcOrd="2" destOrd="0" presId="urn:microsoft.com/office/officeart/2005/8/layout/orgChart1"/>
    <dgm:cxn modelId="{E9EB2FEA-B977-40DF-83B2-6CC8F8AD47F5}" type="presParOf" srcId="{12339333-D791-4C1C-8CE7-C8ADFC4373C9}" destId="{CD979624-3C41-49A8-B7C0-72DCB9CDB1A4}" srcOrd="2" destOrd="0" presId="urn:microsoft.com/office/officeart/2005/8/layout/orgChart1"/>
    <dgm:cxn modelId="{90621585-8C6D-4ECE-BC69-8A4120EEBD34}" type="presParOf" srcId="{EA97879A-97CE-4AA4-B34D-1CE245C38FEE}" destId="{CF40AD78-58C6-4B67-A84F-D688A577C21A}" srcOrd="2" destOrd="0" presId="urn:microsoft.com/office/officeart/2005/8/layout/orgChart1"/>
    <dgm:cxn modelId="{6D4B054A-CA7C-4A14-B2DD-B5AFF3A403FB}" type="presParOf" srcId="{7867C03F-01EE-4506-BB2F-0B40569BF97F}" destId="{9FC9DBD6-78EE-4F9A-B82B-3C753820B9D4}" srcOrd="2" destOrd="0" presId="urn:microsoft.com/office/officeart/2005/8/layout/orgChart1"/>
    <dgm:cxn modelId="{633FE441-09BA-4904-AC99-095DA07380A2}" type="presParOf" srcId="{7867C03F-01EE-4506-BB2F-0B40569BF97F}" destId="{8C3253C6-A3F0-4C62-8DE6-9161A918885E}" srcOrd="3" destOrd="0" presId="urn:microsoft.com/office/officeart/2005/8/layout/orgChart1"/>
    <dgm:cxn modelId="{C6A17A1E-4E71-494C-87EC-2D0E5728ACDC}" type="presParOf" srcId="{8C3253C6-A3F0-4C62-8DE6-9161A918885E}" destId="{40E41331-0317-4542-9BC2-DDF647C966C1}" srcOrd="0" destOrd="0" presId="urn:microsoft.com/office/officeart/2005/8/layout/orgChart1"/>
    <dgm:cxn modelId="{6F233EA8-3C6B-4D80-AFFF-30BAB4F82184}" type="presParOf" srcId="{40E41331-0317-4542-9BC2-DDF647C966C1}" destId="{A57C733A-F3B8-42F4-AE9A-20CE82302013}" srcOrd="0" destOrd="0" presId="urn:microsoft.com/office/officeart/2005/8/layout/orgChart1"/>
    <dgm:cxn modelId="{53CD8F92-F4F4-4E96-9F6E-F8AA8751DD6B}" type="presParOf" srcId="{40E41331-0317-4542-9BC2-DDF647C966C1}" destId="{6CB2D229-4406-42F3-A7C8-63F0AE275429}" srcOrd="1" destOrd="0" presId="urn:microsoft.com/office/officeart/2005/8/layout/orgChart1"/>
    <dgm:cxn modelId="{DE232A93-EF52-4A96-AD9D-610B981F0E9C}" type="presParOf" srcId="{8C3253C6-A3F0-4C62-8DE6-9161A918885E}" destId="{0AFD49FF-7DB8-4D24-87FB-D7C517FC273B}" srcOrd="1" destOrd="0" presId="urn:microsoft.com/office/officeart/2005/8/layout/orgChart1"/>
    <dgm:cxn modelId="{8A133D72-DA3A-40E4-AE9C-56907114771E}" type="presParOf" srcId="{0AFD49FF-7DB8-4D24-87FB-D7C517FC273B}" destId="{204B5D83-648A-4A36-83B3-3043B2946CEF}" srcOrd="0" destOrd="0" presId="urn:microsoft.com/office/officeart/2005/8/layout/orgChart1"/>
    <dgm:cxn modelId="{F7E1462B-015D-479C-9091-149EB14BCD38}" type="presParOf" srcId="{0AFD49FF-7DB8-4D24-87FB-D7C517FC273B}" destId="{3B75502E-4C51-4602-9597-346BA21A2ED6}" srcOrd="1" destOrd="0" presId="urn:microsoft.com/office/officeart/2005/8/layout/orgChart1"/>
    <dgm:cxn modelId="{DF25656A-4722-42E7-87F5-F0CC33F1B2CC}" type="presParOf" srcId="{3B75502E-4C51-4602-9597-346BA21A2ED6}" destId="{1C357F42-37E4-4CD4-A573-6F6EE71D2A20}" srcOrd="0" destOrd="0" presId="urn:microsoft.com/office/officeart/2005/8/layout/orgChart1"/>
    <dgm:cxn modelId="{95C7E15D-5C21-480F-8585-811CE6CAF119}" type="presParOf" srcId="{1C357F42-37E4-4CD4-A573-6F6EE71D2A20}" destId="{9115EC36-275B-482F-8402-EEDD327C3DC5}" srcOrd="0" destOrd="0" presId="urn:microsoft.com/office/officeart/2005/8/layout/orgChart1"/>
    <dgm:cxn modelId="{17937A97-0430-4C14-8668-37BC93F5512E}" type="presParOf" srcId="{1C357F42-37E4-4CD4-A573-6F6EE71D2A20}" destId="{A889B1A4-9B65-4290-9504-6F4FF738138F}" srcOrd="1" destOrd="0" presId="urn:microsoft.com/office/officeart/2005/8/layout/orgChart1"/>
    <dgm:cxn modelId="{6A8A02A3-F4AF-4642-AD62-D13088D93A9B}" type="presParOf" srcId="{3B75502E-4C51-4602-9597-346BA21A2ED6}" destId="{B1532A88-D2E7-4161-88E3-A02C9E451D63}" srcOrd="1" destOrd="0" presId="urn:microsoft.com/office/officeart/2005/8/layout/orgChart1"/>
    <dgm:cxn modelId="{7EE18C7F-15F9-4152-AA5D-CB9FA5FD56CE}" type="presParOf" srcId="{3B75502E-4C51-4602-9597-346BA21A2ED6}" destId="{5FC04D2A-05A1-4B30-B8E1-BCAA99041112}" srcOrd="2" destOrd="0" presId="urn:microsoft.com/office/officeart/2005/8/layout/orgChart1"/>
    <dgm:cxn modelId="{07BA7B13-53B1-41C1-B051-63E8CF6EF1F4}" type="presParOf" srcId="{8C3253C6-A3F0-4C62-8DE6-9161A918885E}" destId="{FE2DA20A-D96E-4B27-B7DE-4B981644AB20}" srcOrd="2" destOrd="0" presId="urn:microsoft.com/office/officeart/2005/8/layout/orgChart1"/>
    <dgm:cxn modelId="{DF28B3C4-B987-4B45-BB14-9096F36B5B6E}" type="presParOf" srcId="{7867C03F-01EE-4506-BB2F-0B40569BF97F}" destId="{B000C807-ECE3-4275-957E-F51E7FEC0E03}" srcOrd="4" destOrd="0" presId="urn:microsoft.com/office/officeart/2005/8/layout/orgChart1"/>
    <dgm:cxn modelId="{90C6F646-2557-40F4-8A74-027A34BDA100}" type="presParOf" srcId="{7867C03F-01EE-4506-BB2F-0B40569BF97F}" destId="{88EF4BED-4349-4BF9-ABED-7DD5082407F0}" srcOrd="5" destOrd="0" presId="urn:microsoft.com/office/officeart/2005/8/layout/orgChart1"/>
    <dgm:cxn modelId="{7076BBEA-A6C9-4AEB-BDE8-49DE582B7698}" type="presParOf" srcId="{88EF4BED-4349-4BF9-ABED-7DD5082407F0}" destId="{6FEFDC60-4DC8-43FF-B25D-9321223CE86C}" srcOrd="0" destOrd="0" presId="urn:microsoft.com/office/officeart/2005/8/layout/orgChart1"/>
    <dgm:cxn modelId="{C8E781BA-1929-4A10-A843-92717428C3DC}" type="presParOf" srcId="{6FEFDC60-4DC8-43FF-B25D-9321223CE86C}" destId="{78E57833-1CBA-4200-A830-8B415AEFDFF8}" srcOrd="0" destOrd="0" presId="urn:microsoft.com/office/officeart/2005/8/layout/orgChart1"/>
    <dgm:cxn modelId="{223FA677-8890-41E8-B26A-574B8CA337CE}" type="presParOf" srcId="{6FEFDC60-4DC8-43FF-B25D-9321223CE86C}" destId="{19A753AC-1EE7-4151-919A-780AB54AA4DB}" srcOrd="1" destOrd="0" presId="urn:microsoft.com/office/officeart/2005/8/layout/orgChart1"/>
    <dgm:cxn modelId="{FB628A52-88EF-422A-BA3C-12FEED408486}" type="presParOf" srcId="{88EF4BED-4349-4BF9-ABED-7DD5082407F0}" destId="{A3539F1A-5447-4114-8D90-AFB512EE382B}" srcOrd="1" destOrd="0" presId="urn:microsoft.com/office/officeart/2005/8/layout/orgChart1"/>
    <dgm:cxn modelId="{33E8CE36-648F-4730-8E6E-8DD48880EB57}" type="presParOf" srcId="{88EF4BED-4349-4BF9-ABED-7DD5082407F0}" destId="{C1FFAE83-2D3A-4E23-BFA6-6DD944C1DBD4}" srcOrd="2" destOrd="0" presId="urn:microsoft.com/office/officeart/2005/8/layout/orgChart1"/>
    <dgm:cxn modelId="{71AC24B1-78E1-4B35-A779-D09A72833185}" type="presParOf" srcId="{7867C03F-01EE-4506-BB2F-0B40569BF97F}" destId="{A2875FB2-601C-4727-845C-277615B7B0A7}" srcOrd="6" destOrd="0" presId="urn:microsoft.com/office/officeart/2005/8/layout/orgChart1"/>
    <dgm:cxn modelId="{87605F90-0972-4021-A844-DF32D9124B93}" type="presParOf" srcId="{7867C03F-01EE-4506-BB2F-0B40569BF97F}" destId="{9FBE6643-4E8E-4ABB-8157-CA83953855BC}" srcOrd="7" destOrd="0" presId="urn:microsoft.com/office/officeart/2005/8/layout/orgChart1"/>
    <dgm:cxn modelId="{98E7D58F-4342-4287-9F63-B5F2470B5C16}" type="presParOf" srcId="{9FBE6643-4E8E-4ABB-8157-CA83953855BC}" destId="{660CADFE-66F2-49EF-B9E0-0703606E0CA1}" srcOrd="0" destOrd="0" presId="urn:microsoft.com/office/officeart/2005/8/layout/orgChart1"/>
    <dgm:cxn modelId="{7D4E71B0-A582-4609-8360-F7AE8545B593}" type="presParOf" srcId="{660CADFE-66F2-49EF-B9E0-0703606E0CA1}" destId="{85A1A661-B040-4627-94DE-CFABF198AAB3}" srcOrd="0" destOrd="0" presId="urn:microsoft.com/office/officeart/2005/8/layout/orgChart1"/>
    <dgm:cxn modelId="{D04D00A8-4843-434B-87AA-998AC2766A04}" type="presParOf" srcId="{660CADFE-66F2-49EF-B9E0-0703606E0CA1}" destId="{F5D12BA7-F75A-4B60-A5B4-5707D33CFF4F}" srcOrd="1" destOrd="0" presId="urn:microsoft.com/office/officeart/2005/8/layout/orgChart1"/>
    <dgm:cxn modelId="{E76778B9-8D19-47F9-859C-97C0BF6E8D37}" type="presParOf" srcId="{9FBE6643-4E8E-4ABB-8157-CA83953855BC}" destId="{51763861-9138-4774-BC41-4F60E655E73B}" srcOrd="1" destOrd="0" presId="urn:microsoft.com/office/officeart/2005/8/layout/orgChart1"/>
    <dgm:cxn modelId="{C944A0EA-EA08-431E-9BD2-D6975AA465EE}" type="presParOf" srcId="{51763861-9138-4774-BC41-4F60E655E73B}" destId="{9B7ACFA8-FFEB-42E3-BDC3-FA8FE56CC5B7}" srcOrd="0" destOrd="0" presId="urn:microsoft.com/office/officeart/2005/8/layout/orgChart1"/>
    <dgm:cxn modelId="{E5BF7380-9967-4AF5-8D40-887BBFFDAC81}" type="presParOf" srcId="{51763861-9138-4774-BC41-4F60E655E73B}" destId="{30648A56-3BAF-4E12-BCE5-3B6DCD97D299}" srcOrd="1" destOrd="0" presId="urn:microsoft.com/office/officeart/2005/8/layout/orgChart1"/>
    <dgm:cxn modelId="{2A5B9FCF-0827-46F0-B621-5F118A3396EF}" type="presParOf" srcId="{30648A56-3BAF-4E12-BCE5-3B6DCD97D299}" destId="{1B096D8D-E997-4F83-AEFE-1290A0AB0383}" srcOrd="0" destOrd="0" presId="urn:microsoft.com/office/officeart/2005/8/layout/orgChart1"/>
    <dgm:cxn modelId="{72213953-9709-4A55-A409-A9D35F3A100A}" type="presParOf" srcId="{1B096D8D-E997-4F83-AEFE-1290A0AB0383}" destId="{9DB7F78A-BE6C-4FF8-9DEE-B65C7F74D468}" srcOrd="0" destOrd="0" presId="urn:microsoft.com/office/officeart/2005/8/layout/orgChart1"/>
    <dgm:cxn modelId="{A9796C76-D94F-4831-8BB2-F1924F64D6DD}" type="presParOf" srcId="{1B096D8D-E997-4F83-AEFE-1290A0AB0383}" destId="{85D414E1-A6C6-4C89-963B-68C7C53475B5}" srcOrd="1" destOrd="0" presId="urn:microsoft.com/office/officeart/2005/8/layout/orgChart1"/>
    <dgm:cxn modelId="{FC4B86CF-8F73-487D-83BD-38798F77FFCF}" type="presParOf" srcId="{30648A56-3BAF-4E12-BCE5-3B6DCD97D299}" destId="{0B1A76DE-AFD4-4982-8A3C-6EC5CB92DB96}" srcOrd="1" destOrd="0" presId="urn:microsoft.com/office/officeart/2005/8/layout/orgChart1"/>
    <dgm:cxn modelId="{31575D11-B9E7-4DA4-A2E2-A47889010008}" type="presParOf" srcId="{30648A56-3BAF-4E12-BCE5-3B6DCD97D299}" destId="{9059880F-D4DB-4BE1-9078-D0CE3239C620}" srcOrd="2" destOrd="0" presId="urn:microsoft.com/office/officeart/2005/8/layout/orgChart1"/>
    <dgm:cxn modelId="{4F277DB5-B85E-4672-A6AC-47B5F8D0BEFB}" type="presParOf" srcId="{51763861-9138-4774-BC41-4F60E655E73B}" destId="{5FCCE4DE-E17F-411C-BA7E-BB0EB6846C05}" srcOrd="2" destOrd="0" presId="urn:microsoft.com/office/officeart/2005/8/layout/orgChart1"/>
    <dgm:cxn modelId="{C5158F66-CAEC-4BBC-B5EE-1B2CDAB6C33E}" type="presParOf" srcId="{51763861-9138-4774-BC41-4F60E655E73B}" destId="{CDE5E031-A02F-4471-A07F-8A84BC8F13F5}" srcOrd="3" destOrd="0" presId="urn:microsoft.com/office/officeart/2005/8/layout/orgChart1"/>
    <dgm:cxn modelId="{4797722A-B814-454E-9B86-2A42BB9EF65C}" type="presParOf" srcId="{CDE5E031-A02F-4471-A07F-8A84BC8F13F5}" destId="{0B802C9A-E454-4A67-94FA-3831F212478F}" srcOrd="0" destOrd="0" presId="urn:microsoft.com/office/officeart/2005/8/layout/orgChart1"/>
    <dgm:cxn modelId="{BAE2F5F8-31F8-4F43-8605-4E80260EDAB0}" type="presParOf" srcId="{0B802C9A-E454-4A67-94FA-3831F212478F}" destId="{AF8DA337-E1F9-44FC-B3E3-A14F6B8B3548}" srcOrd="0" destOrd="0" presId="urn:microsoft.com/office/officeart/2005/8/layout/orgChart1"/>
    <dgm:cxn modelId="{5BE7A13B-525F-4D28-BB5B-806564FCA285}" type="presParOf" srcId="{0B802C9A-E454-4A67-94FA-3831F212478F}" destId="{CE7718E4-6F03-44F4-B7AD-87023CE11620}" srcOrd="1" destOrd="0" presId="urn:microsoft.com/office/officeart/2005/8/layout/orgChart1"/>
    <dgm:cxn modelId="{1FA240F0-AF22-4584-AD9C-F7DAD3EA5F83}" type="presParOf" srcId="{CDE5E031-A02F-4471-A07F-8A84BC8F13F5}" destId="{E386F50A-D3C4-47F8-8CE9-D43848E03999}" srcOrd="1" destOrd="0" presId="urn:microsoft.com/office/officeart/2005/8/layout/orgChart1"/>
    <dgm:cxn modelId="{3BBE7613-2B5A-4772-91C7-04D66597E6F5}" type="presParOf" srcId="{CDE5E031-A02F-4471-A07F-8A84BC8F13F5}" destId="{122448B1-00BC-4D99-BEA0-B38E02FF3DAB}" srcOrd="2" destOrd="0" presId="urn:microsoft.com/office/officeart/2005/8/layout/orgChart1"/>
    <dgm:cxn modelId="{6B63C34C-107D-4791-87A5-A6E625D280EC}" type="presParOf" srcId="{9FBE6643-4E8E-4ABB-8157-CA83953855BC}" destId="{D916F79C-B092-4A1D-9C3E-37FFF84DC870}" srcOrd="2" destOrd="0" presId="urn:microsoft.com/office/officeart/2005/8/layout/orgChart1"/>
    <dgm:cxn modelId="{BF842B5D-56D2-4E9B-B3B0-946853C50B9C}" type="presParOf" srcId="{7867C03F-01EE-4506-BB2F-0B40569BF97F}" destId="{E9E3F684-DF43-41A6-9DBF-E6A3A7F05836}" srcOrd="8" destOrd="0" presId="urn:microsoft.com/office/officeart/2005/8/layout/orgChart1"/>
    <dgm:cxn modelId="{3BCBD0AC-1E3E-4E10-91F6-F1E4581320D1}" type="presParOf" srcId="{7867C03F-01EE-4506-BB2F-0B40569BF97F}" destId="{AA83E40A-66CE-4285-BE22-40EF083EB164}" srcOrd="9" destOrd="0" presId="urn:microsoft.com/office/officeart/2005/8/layout/orgChart1"/>
    <dgm:cxn modelId="{12DB9DAC-621D-4811-BCE0-F70E8927D69F}" type="presParOf" srcId="{AA83E40A-66CE-4285-BE22-40EF083EB164}" destId="{D43CB538-C6AD-497E-8DA6-D04593A079AC}" srcOrd="0" destOrd="0" presId="urn:microsoft.com/office/officeart/2005/8/layout/orgChart1"/>
    <dgm:cxn modelId="{8C616778-F820-45C8-A627-A75AF02757A0}" type="presParOf" srcId="{D43CB538-C6AD-497E-8DA6-D04593A079AC}" destId="{25CEA289-2B6B-4464-A9F2-482790A47229}" srcOrd="0" destOrd="0" presId="urn:microsoft.com/office/officeart/2005/8/layout/orgChart1"/>
    <dgm:cxn modelId="{C215ECC7-0A60-4EAB-BA6E-1F06C8D73325}" type="presParOf" srcId="{D43CB538-C6AD-497E-8DA6-D04593A079AC}" destId="{0ED2E3AE-3D8A-4936-A601-F4BCEB3CF7C0}" srcOrd="1" destOrd="0" presId="urn:microsoft.com/office/officeart/2005/8/layout/orgChart1"/>
    <dgm:cxn modelId="{D947D26C-D646-4EF4-A8DB-E4B567A99707}" type="presParOf" srcId="{AA83E40A-66CE-4285-BE22-40EF083EB164}" destId="{8989AA72-A7E8-40B7-B40D-19E42AC7ECDC}" srcOrd="1" destOrd="0" presId="urn:microsoft.com/office/officeart/2005/8/layout/orgChart1"/>
    <dgm:cxn modelId="{1A8560C6-82BA-4CC4-8246-7BD67880F5CD}" type="presParOf" srcId="{8989AA72-A7E8-40B7-B40D-19E42AC7ECDC}" destId="{4CD63469-C361-4C87-ADBF-6D32305753EF}" srcOrd="0" destOrd="0" presId="urn:microsoft.com/office/officeart/2005/8/layout/orgChart1"/>
    <dgm:cxn modelId="{43372084-F31C-4FDD-AF58-6EBC6EB4C87F}" type="presParOf" srcId="{8989AA72-A7E8-40B7-B40D-19E42AC7ECDC}" destId="{AF7F3420-552C-4B8A-98EC-D947EE3EFC68}" srcOrd="1" destOrd="0" presId="urn:microsoft.com/office/officeart/2005/8/layout/orgChart1"/>
    <dgm:cxn modelId="{DE25EDEC-7029-4C07-B4C3-8AF48C5C6E1E}" type="presParOf" srcId="{AF7F3420-552C-4B8A-98EC-D947EE3EFC68}" destId="{0123FD31-FD30-49D9-A8C5-E56B560FE5F1}" srcOrd="0" destOrd="0" presId="urn:microsoft.com/office/officeart/2005/8/layout/orgChart1"/>
    <dgm:cxn modelId="{0C5E2F43-5CD5-4022-BD39-F6AFED896509}" type="presParOf" srcId="{0123FD31-FD30-49D9-A8C5-E56B560FE5F1}" destId="{2FDEF23F-4801-4BA9-A047-839E56B01403}" srcOrd="0" destOrd="0" presId="urn:microsoft.com/office/officeart/2005/8/layout/orgChart1"/>
    <dgm:cxn modelId="{28A62CA4-87C8-4911-8A0B-3682166AF3B7}" type="presParOf" srcId="{0123FD31-FD30-49D9-A8C5-E56B560FE5F1}" destId="{E00672BD-0766-40C3-A6D4-0AF4612E032D}" srcOrd="1" destOrd="0" presId="urn:microsoft.com/office/officeart/2005/8/layout/orgChart1"/>
    <dgm:cxn modelId="{F2F2DFDD-9585-4E55-ABC9-1F5744B79DF4}" type="presParOf" srcId="{AF7F3420-552C-4B8A-98EC-D947EE3EFC68}" destId="{6D8ED14B-621B-4C37-8AE2-38DE0D31BB98}" srcOrd="1" destOrd="0" presId="urn:microsoft.com/office/officeart/2005/8/layout/orgChart1"/>
    <dgm:cxn modelId="{6C51964A-1383-4385-AF2B-7D6049BA7132}" type="presParOf" srcId="{AF7F3420-552C-4B8A-98EC-D947EE3EFC68}" destId="{3C85EBB6-900B-4E6E-B7FD-24DEBB70D8D0}" srcOrd="2" destOrd="0" presId="urn:microsoft.com/office/officeart/2005/8/layout/orgChart1"/>
    <dgm:cxn modelId="{93AA74E5-D6A6-4B6F-941F-2DB106DD082E}" type="presParOf" srcId="{8989AA72-A7E8-40B7-B40D-19E42AC7ECDC}" destId="{1C40C3A2-0122-4367-A7B9-9F6C7233F9D8}" srcOrd="2" destOrd="0" presId="urn:microsoft.com/office/officeart/2005/8/layout/orgChart1"/>
    <dgm:cxn modelId="{AB04C18A-3359-4EF7-9E72-BB3E57EA712C}" type="presParOf" srcId="{8989AA72-A7E8-40B7-B40D-19E42AC7ECDC}" destId="{55648F12-F6F0-4D63-A389-4099DEB9EF0F}" srcOrd="3" destOrd="0" presId="urn:microsoft.com/office/officeart/2005/8/layout/orgChart1"/>
    <dgm:cxn modelId="{AC558FE4-A42D-4A2B-8685-1405671798E1}" type="presParOf" srcId="{55648F12-F6F0-4D63-A389-4099DEB9EF0F}" destId="{70C5E9A4-3241-40DE-81B1-95BBF9EC471A}" srcOrd="0" destOrd="0" presId="urn:microsoft.com/office/officeart/2005/8/layout/orgChart1"/>
    <dgm:cxn modelId="{43357632-69B2-4E61-A0DE-6BBCBFF73E54}" type="presParOf" srcId="{70C5E9A4-3241-40DE-81B1-95BBF9EC471A}" destId="{A2AD94CB-47EC-4347-8676-8BC726C9FBB0}" srcOrd="0" destOrd="0" presId="urn:microsoft.com/office/officeart/2005/8/layout/orgChart1"/>
    <dgm:cxn modelId="{4C4BBCE3-98DE-4A2B-B66A-620ED0FDCB6E}" type="presParOf" srcId="{70C5E9A4-3241-40DE-81B1-95BBF9EC471A}" destId="{AD7789FE-9C0B-4D6C-95D4-44D26F357DD9}" srcOrd="1" destOrd="0" presId="urn:microsoft.com/office/officeart/2005/8/layout/orgChart1"/>
    <dgm:cxn modelId="{0BDCD178-1151-4E37-BB50-F4A0227F5318}" type="presParOf" srcId="{55648F12-F6F0-4D63-A389-4099DEB9EF0F}" destId="{CF41B9E3-089E-4C89-AEF6-713ACF9C3648}" srcOrd="1" destOrd="0" presId="urn:microsoft.com/office/officeart/2005/8/layout/orgChart1"/>
    <dgm:cxn modelId="{131ECFB2-1E84-481B-85FA-73E1C202FA7A}" type="presParOf" srcId="{55648F12-F6F0-4D63-A389-4099DEB9EF0F}" destId="{D10214CD-7C93-434F-8336-3E96763F865B}" srcOrd="2" destOrd="0" presId="urn:microsoft.com/office/officeart/2005/8/layout/orgChart1"/>
    <dgm:cxn modelId="{D478E840-2B15-4E50-B24B-0D86C22EAAD4}" type="presParOf" srcId="{AA83E40A-66CE-4285-BE22-40EF083EB164}" destId="{DECB8E9B-18C7-45A3-B176-75D3693C1C91}" srcOrd="2" destOrd="0" presId="urn:microsoft.com/office/officeart/2005/8/layout/orgChart1"/>
    <dgm:cxn modelId="{5204D641-909B-4A4D-81D9-26E38353525E}" type="presParOf" srcId="{095C67D8-73C2-4AB5-9A1C-820490653432}" destId="{7E114D5A-AD67-4DF3-8CEC-8BF8D0C65120}" srcOrd="2" destOrd="0" presId="urn:microsoft.com/office/officeart/2005/8/layout/orgChar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65225E-FA8F-4F8E-91D0-6FB70931B09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0967A9DD-1D5A-431F-92EB-E7FB99B9CC58}">
      <dgm:prSet phldrT="[Text]" custT="1"/>
      <dgm:spPr>
        <a:xfrm>
          <a:off x="1987865" y="270137"/>
          <a:ext cx="1718261"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nume_conferinta = sosp</a:t>
          </a:r>
        </a:p>
      </dgm:t>
    </dgm:pt>
    <dgm:pt modelId="{CC1BFC7B-49C5-43A4-B064-737EC0482EDA}" type="parTrans" cxnId="{A7AA8476-20BC-4163-91AF-59F72599C3B2}">
      <dgm:prSet/>
      <dgm:spPr/>
      <dgm:t>
        <a:bodyPr/>
        <a:lstStyle/>
        <a:p>
          <a:endParaRPr lang="ro-RO" sz="800"/>
        </a:p>
      </dgm:t>
    </dgm:pt>
    <dgm:pt modelId="{3C01AB9B-DBA1-41A5-81CC-6FB63B9D9995}" type="sibTrans" cxnId="{A7AA8476-20BC-4163-91AF-59F72599C3B2}">
      <dgm:prSet/>
      <dgm:spPr/>
      <dgm:t>
        <a:bodyPr/>
        <a:lstStyle/>
        <a:p>
          <a:endParaRPr lang="ro-RO" sz="800"/>
        </a:p>
      </dgm:t>
    </dgm:pt>
    <dgm:pt modelId="{513569F6-1CE0-44C1-99D1-002DB67F22ED}">
      <dgm:prSet phldrT="[Text]" custT="1"/>
      <dgm:spPr>
        <a:xfrm>
          <a:off x="301280" y="835989"/>
          <a:ext cx="1164037"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categorie_conferinta = conferinta_academica</a:t>
          </a:r>
        </a:p>
      </dgm:t>
    </dgm:pt>
    <dgm:pt modelId="{3BF1D50E-A4B4-40E6-8D01-D1D883185B4C}" type="parTrans" cxnId="{391C1A1D-630F-49BF-A985-DC492F9C6717}">
      <dgm:prSet/>
      <dgm:spPr>
        <a:xfrm>
          <a:off x="883299" y="668625"/>
          <a:ext cx="1963696" cy="167364"/>
        </a:xfrm>
        <a:noFill/>
        <a:ln w="12700" cap="flat" cmpd="sng" algn="ctr">
          <a:solidFill>
            <a:srgbClr val="5B9BD5">
              <a:shade val="60000"/>
              <a:hueOff val="0"/>
              <a:satOff val="0"/>
              <a:lumOff val="0"/>
              <a:alphaOff val="0"/>
            </a:srgbClr>
          </a:solidFill>
          <a:prstDash val="solid"/>
          <a:miter lim="800000"/>
        </a:ln>
        <a:effectLst/>
      </dgm:spPr>
      <dgm:t>
        <a:bodyPr/>
        <a:lstStyle/>
        <a:p>
          <a:endParaRPr lang="ro-RO" sz="800"/>
        </a:p>
      </dgm:t>
    </dgm:pt>
    <dgm:pt modelId="{5B1D62A6-67E9-42E8-AABB-5E3721F31EFF}" type="sibTrans" cxnId="{391C1A1D-630F-49BF-A985-DC492F9C6717}">
      <dgm:prSet/>
      <dgm:spPr/>
      <dgm:t>
        <a:bodyPr/>
        <a:lstStyle/>
        <a:p>
          <a:endParaRPr lang="ro-RO" sz="800"/>
        </a:p>
      </dgm:t>
    </dgm:pt>
    <dgm:pt modelId="{817B09EC-A87E-4614-9799-795E0AFF4BF5}">
      <dgm:prSet phldrT="[Text]" custT="1"/>
      <dgm:spPr>
        <a:xfrm>
          <a:off x="1931880" y="847629"/>
          <a:ext cx="1225579"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domeniu_de_interes = inteligenta_artificiala</a:t>
          </a:r>
        </a:p>
      </dgm:t>
    </dgm:pt>
    <dgm:pt modelId="{62A35EC1-9130-425E-84BF-E688ECB13C9E}" type="parTrans" cxnId="{0C564B3A-D443-4756-91E2-76466281FCFB}">
      <dgm:prSet/>
      <dgm:spPr>
        <a:xfrm>
          <a:off x="2544670" y="668625"/>
          <a:ext cx="302325" cy="179004"/>
        </a:xfrm>
        <a:noFill/>
        <a:ln w="12700" cap="flat" cmpd="sng" algn="ctr">
          <a:solidFill>
            <a:srgbClr val="5B9BD5">
              <a:shade val="60000"/>
              <a:hueOff val="0"/>
              <a:satOff val="0"/>
              <a:lumOff val="0"/>
              <a:alphaOff val="0"/>
            </a:srgbClr>
          </a:solidFill>
          <a:prstDash val="solid"/>
          <a:miter lim="800000"/>
        </a:ln>
        <a:effectLst/>
      </dgm:spPr>
      <dgm:t>
        <a:bodyPr/>
        <a:lstStyle/>
        <a:p>
          <a:endParaRPr lang="ro-RO" sz="800"/>
        </a:p>
      </dgm:t>
    </dgm:pt>
    <dgm:pt modelId="{249F7D00-87AD-4874-BE99-03ED7E11A055}" type="sibTrans" cxnId="{0C564B3A-D443-4756-91E2-76466281FCFB}">
      <dgm:prSet/>
      <dgm:spPr/>
      <dgm:t>
        <a:bodyPr/>
        <a:lstStyle/>
        <a:p>
          <a:endParaRPr lang="ro-RO" sz="800"/>
        </a:p>
      </dgm:t>
    </dgm:pt>
    <dgm:pt modelId="{822B435B-804E-470F-B15D-8CC3A0D4427A}">
      <dgm:prSet phldrT="[Text]" custT="1"/>
      <dgm:spPr>
        <a:xfrm>
          <a:off x="3356704" y="847629"/>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tematica = generala</a:t>
          </a:r>
        </a:p>
      </dgm:t>
    </dgm:pt>
    <dgm:pt modelId="{D838AFB7-9AAD-4125-BD78-34463E3F454C}" type="parTrans" cxnId="{EDCAF29A-B775-493D-BBDC-4E40990B6E79}">
      <dgm:prSet/>
      <dgm:spPr>
        <a:xfrm>
          <a:off x="2846995" y="668625"/>
          <a:ext cx="908195" cy="179004"/>
        </a:xfrm>
        <a:noFill/>
        <a:ln w="12700" cap="flat" cmpd="sng" algn="ctr">
          <a:solidFill>
            <a:srgbClr val="5B9BD5">
              <a:shade val="60000"/>
              <a:hueOff val="0"/>
              <a:satOff val="0"/>
              <a:lumOff val="0"/>
              <a:alphaOff val="0"/>
            </a:srgbClr>
          </a:solidFill>
          <a:prstDash val="solid"/>
          <a:miter lim="800000"/>
        </a:ln>
        <a:effectLst/>
      </dgm:spPr>
      <dgm:t>
        <a:bodyPr/>
        <a:lstStyle/>
        <a:p>
          <a:endParaRPr lang="ro-RO" sz="800"/>
        </a:p>
      </dgm:t>
    </dgm:pt>
    <dgm:pt modelId="{F8FDD7B0-5EC4-4702-9259-5B03671E6259}" type="sibTrans" cxnId="{EDCAF29A-B775-493D-BBDC-4E40990B6E79}">
      <dgm:prSet/>
      <dgm:spPr/>
      <dgm:t>
        <a:bodyPr/>
        <a:lstStyle/>
        <a:p>
          <a:endParaRPr lang="ro-RO" sz="800"/>
        </a:p>
      </dgm:t>
    </dgm:pt>
    <dgm:pt modelId="{1C9F124B-8342-4FE8-B484-BD07FDA5157D}">
      <dgm:prSet phldrT="[Text]" custT="1"/>
      <dgm:spPr>
        <a:xfrm>
          <a:off x="4231104" y="835989"/>
          <a:ext cx="1161606"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poate_participa_la_conferinta_scumpa_in_strainatate = da</a:t>
          </a:r>
        </a:p>
      </dgm:t>
    </dgm:pt>
    <dgm:pt modelId="{B212445C-EA99-4EA7-BF51-397CD3B3AD68}" type="parTrans" cxnId="{7244DD74-4937-416B-B424-301246973E8A}">
      <dgm:prSet/>
      <dgm:spPr>
        <a:xfrm>
          <a:off x="2846995" y="668625"/>
          <a:ext cx="1964912" cy="167364"/>
        </a:xfrm>
        <a:noFill/>
        <a:ln w="12700" cap="flat" cmpd="sng" algn="ctr">
          <a:solidFill>
            <a:srgbClr val="5B9BD5">
              <a:shade val="60000"/>
              <a:hueOff val="0"/>
              <a:satOff val="0"/>
              <a:lumOff val="0"/>
              <a:alphaOff val="0"/>
            </a:srgbClr>
          </a:solidFill>
          <a:prstDash val="solid"/>
          <a:miter lim="800000"/>
        </a:ln>
        <a:effectLst/>
      </dgm:spPr>
      <dgm:t>
        <a:bodyPr/>
        <a:lstStyle/>
        <a:p>
          <a:endParaRPr lang="ro-RO" sz="800"/>
        </a:p>
      </dgm:t>
    </dgm:pt>
    <dgm:pt modelId="{6497065E-ED57-4955-A4C0-9ED2D67F1B2E}" type="sibTrans" cxnId="{7244DD74-4937-416B-B424-301246973E8A}">
      <dgm:prSet/>
      <dgm:spPr/>
      <dgm:t>
        <a:bodyPr/>
        <a:lstStyle/>
        <a:p>
          <a:endParaRPr lang="ro-RO" sz="800"/>
        </a:p>
      </dgm:t>
    </dgm:pt>
    <dgm:pt modelId="{85B169D7-F454-4F5B-86CD-0C29EADA2F0C}">
      <dgm:prSet phldrT="[Text]" custT="1"/>
      <dgm:spPr>
        <a:xfrm>
          <a:off x="2642" y="1401841"/>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nivel_pregatire_in_domeniu = foarte_mare</a:t>
          </a:r>
        </a:p>
      </dgm:t>
    </dgm:pt>
    <dgm:pt modelId="{6F5B5A82-776C-4FA5-B190-590B9B3535A6}" type="parTrans" cxnId="{0178DC30-9CDD-4C64-8F7F-DCB1D83C6D7E}">
      <dgm:prSet/>
      <dgm:spPr>
        <a:xfrm>
          <a:off x="401129" y="1234477"/>
          <a:ext cx="482169" cy="167364"/>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A42B7D2B-476C-4E92-A09E-FF159528DA08}" type="sibTrans" cxnId="{0178DC30-9CDD-4C64-8F7F-DCB1D83C6D7E}">
      <dgm:prSet/>
      <dgm:spPr/>
      <dgm:t>
        <a:bodyPr/>
        <a:lstStyle/>
        <a:p>
          <a:endParaRPr lang="ro-RO" sz="800"/>
        </a:p>
      </dgm:t>
    </dgm:pt>
    <dgm:pt modelId="{F671F08A-C5E6-4E64-8456-FD681F4DE364}">
      <dgm:prSet phldrT="[Text]" custT="1"/>
      <dgm:spPr>
        <a:xfrm>
          <a:off x="966981" y="1401841"/>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mediul_potrivit = academic</a:t>
          </a:r>
        </a:p>
      </dgm:t>
    </dgm:pt>
    <dgm:pt modelId="{E7B1FF88-B644-47C5-892F-CE5E7256E7F2}" type="parTrans" cxnId="{17C71756-AF2E-4100-BD40-E4253290BF03}">
      <dgm:prSet/>
      <dgm:spPr>
        <a:xfrm>
          <a:off x="883299" y="1234477"/>
          <a:ext cx="482169" cy="167364"/>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A674B3E2-DD1D-41FA-A119-4ACF581F6FC8}" type="sibTrans" cxnId="{17C71756-AF2E-4100-BD40-E4253290BF03}">
      <dgm:prSet/>
      <dgm:spPr/>
      <dgm:t>
        <a:bodyPr/>
        <a:lstStyle/>
        <a:p>
          <a:endParaRPr lang="ro-RO" sz="800"/>
        </a:p>
      </dgm:t>
    </dgm:pt>
    <dgm:pt modelId="{BF837964-919E-43B6-B7AC-A4F0FCB7C163}">
      <dgm:prSet phldrT="[Text]" custT="1"/>
      <dgm:spPr>
        <a:xfrm>
          <a:off x="201886" y="1967693"/>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lucreaza_in_cercetare = nu</a:t>
          </a:r>
        </a:p>
      </dgm:t>
    </dgm:pt>
    <dgm:pt modelId="{5DFF3A98-0466-40F2-BD26-9AE726C889D4}" type="parTrans" cxnId="{F20398F0-D7E2-4A8F-BF19-8F4669D716A9}">
      <dgm:prSet/>
      <dgm:spPr>
        <a:xfrm>
          <a:off x="82339" y="1800329"/>
          <a:ext cx="119546" cy="366608"/>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CDB2B5CA-135C-4F13-9DA5-740649E7714E}" type="sibTrans" cxnId="{F20398F0-D7E2-4A8F-BF19-8F4669D716A9}">
      <dgm:prSet/>
      <dgm:spPr/>
      <dgm:t>
        <a:bodyPr/>
        <a:lstStyle/>
        <a:p>
          <a:endParaRPr lang="ro-RO" sz="800"/>
        </a:p>
      </dgm:t>
    </dgm:pt>
    <dgm:pt modelId="{67746129-C051-44BD-BA8B-BC9342B3F26C}">
      <dgm:prSet phldrT="[Text]" custT="1"/>
      <dgm:spPr>
        <a:xfrm>
          <a:off x="1166225" y="1967693"/>
          <a:ext cx="846626"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doreste_sa_asculte_prezentari_cercetare = da</a:t>
          </a:r>
        </a:p>
      </dgm:t>
    </dgm:pt>
    <dgm:pt modelId="{2A0C9DB6-7C01-4E70-AD81-1A83D7E01D3C}" type="parTrans" cxnId="{DE6EAE16-F6DB-4274-9962-564B72A1FDE2}">
      <dgm:prSet/>
      <dgm:spPr>
        <a:xfrm>
          <a:off x="1046679" y="1800329"/>
          <a:ext cx="119546" cy="366608"/>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16938647-C50E-478C-9D84-ED5B343B6054}" type="sibTrans" cxnId="{DE6EAE16-F6DB-4274-9962-564B72A1FDE2}">
      <dgm:prSet/>
      <dgm:spPr/>
      <dgm:t>
        <a:bodyPr/>
        <a:lstStyle/>
        <a:p>
          <a:endParaRPr lang="ro-RO" sz="800"/>
        </a:p>
      </dgm:t>
    </dgm:pt>
    <dgm:pt modelId="{0B5E813A-450A-4D97-B6D8-A99F7C55C0A1}">
      <dgm:prSet phldrT="[Text]" custT="1"/>
      <dgm:spPr>
        <a:xfrm>
          <a:off x="1166225" y="2533545"/>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doreste_sa_prezinte = da</a:t>
          </a:r>
        </a:p>
      </dgm:t>
    </dgm:pt>
    <dgm:pt modelId="{C682E9EA-F02D-49A7-A397-F5CB9D91AE45}" type="parTrans" cxnId="{BFF1CE3E-24DA-46AF-A567-95053627A6E2}">
      <dgm:prSet/>
      <dgm:spPr>
        <a:xfrm>
          <a:off x="1046679" y="1800329"/>
          <a:ext cx="119546" cy="932460"/>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DCA33567-DB2B-4450-A8B9-2A719D2CB9D9}" type="sibTrans" cxnId="{BFF1CE3E-24DA-46AF-A567-95053627A6E2}">
      <dgm:prSet/>
      <dgm:spPr/>
      <dgm:t>
        <a:bodyPr/>
        <a:lstStyle/>
        <a:p>
          <a:endParaRPr lang="ro-RO" sz="800"/>
        </a:p>
      </dgm:t>
    </dgm:pt>
    <dgm:pt modelId="{B04B0D54-090B-4D69-916C-0981E98DCF05}">
      <dgm:prSet phldrT="[Text]" custT="1"/>
      <dgm:spPr>
        <a:xfrm>
          <a:off x="2180216" y="1401841"/>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interes_inteligenta_artificiala = nu</a:t>
          </a:r>
        </a:p>
      </dgm:t>
    </dgm:pt>
    <dgm:pt modelId="{869236B9-9A4C-4BBA-96AD-BEA1EC1C44E4}" type="parTrans" cxnId="{9413387D-4F1F-47B1-8F69-9423D5B23E56}">
      <dgm:prSet/>
      <dgm:spPr>
        <a:xfrm>
          <a:off x="2054438" y="1246117"/>
          <a:ext cx="125777" cy="354968"/>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999E0BA3-3722-4585-833A-979B486999E8}" type="sibTrans" cxnId="{9413387D-4F1F-47B1-8F69-9423D5B23E56}">
      <dgm:prSet/>
      <dgm:spPr/>
      <dgm:t>
        <a:bodyPr/>
        <a:lstStyle/>
        <a:p>
          <a:endParaRPr lang="ro-RO" sz="800"/>
        </a:p>
      </dgm:t>
    </dgm:pt>
    <dgm:pt modelId="{A1BBEB43-C27C-4216-9794-2536CA3665D6}">
      <dgm:prSet phldrT="[Text]" custT="1"/>
      <dgm:spPr>
        <a:xfrm>
          <a:off x="4521506" y="1401841"/>
          <a:ext cx="962251"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determina_buget = nu</a:t>
          </a:r>
        </a:p>
      </dgm:t>
    </dgm:pt>
    <dgm:pt modelId="{1B57FA68-DFB0-422E-8BEF-B981929A587C}" type="parTrans" cxnId="{8E35A491-79DD-4BB4-A197-657EF4BBB5B6}">
      <dgm:prSet/>
      <dgm:spPr>
        <a:xfrm>
          <a:off x="4347265" y="1234477"/>
          <a:ext cx="174240" cy="366608"/>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294BC5E2-AD61-4F85-B024-17B9102AEF79}" type="sibTrans" cxnId="{8E35A491-79DD-4BB4-A197-657EF4BBB5B6}">
      <dgm:prSet/>
      <dgm:spPr/>
      <dgm:t>
        <a:bodyPr/>
        <a:lstStyle/>
        <a:p>
          <a:endParaRPr lang="ro-RO" sz="800"/>
        </a:p>
      </dgm:t>
    </dgm:pt>
    <dgm:pt modelId="{5BB87E08-6587-49FF-B1DE-7D7FCEEB855F}">
      <dgm:prSet phldrT="[Text]" custT="1"/>
      <dgm:spPr>
        <a:xfrm>
          <a:off x="201886" y="2533545"/>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inscris_la_studii_universitare = nu</a:t>
          </a:r>
        </a:p>
      </dgm:t>
    </dgm:pt>
    <dgm:pt modelId="{360F5DC4-DDBF-4AE0-80D4-A0C0398BF658}" type="parTrans" cxnId="{9F6048AD-2F89-48FC-A8F2-2331C5A972C2}">
      <dgm:prSet/>
      <dgm:spPr>
        <a:xfrm>
          <a:off x="82339" y="1800329"/>
          <a:ext cx="119546" cy="932460"/>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BD35FC53-F680-463D-B75F-85C0AE828FC7}" type="sibTrans" cxnId="{9F6048AD-2F89-48FC-A8F2-2331C5A972C2}">
      <dgm:prSet/>
      <dgm:spPr/>
      <dgm:t>
        <a:bodyPr/>
        <a:lstStyle/>
        <a:p>
          <a:endParaRPr lang="ro-RO" sz="800"/>
        </a:p>
      </dgm:t>
    </dgm:pt>
    <dgm:pt modelId="{1E4A67BF-BE91-4DEA-9DE2-52B26E6D5931}">
      <dgm:prSet phldrT="[Text]" custT="1"/>
      <dgm:spPr>
        <a:xfrm>
          <a:off x="201886" y="3099397"/>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program_de_studii_finalizat = doctorat</a:t>
          </a:r>
        </a:p>
      </dgm:t>
    </dgm:pt>
    <dgm:pt modelId="{D4F1C29D-F727-4385-BBF2-BC301E107266}" type="parTrans" cxnId="{52995F6A-170E-4E4E-9D9E-7EAEA600E27E}">
      <dgm:prSet/>
      <dgm:spPr>
        <a:xfrm>
          <a:off x="82339" y="1800329"/>
          <a:ext cx="119546" cy="1498312"/>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5B61DA52-64B6-44A8-A59E-7647E45D3EBB}" type="sibTrans" cxnId="{52995F6A-170E-4E4E-9D9E-7EAEA600E27E}">
      <dgm:prSet/>
      <dgm:spPr/>
      <dgm:t>
        <a:bodyPr/>
        <a:lstStyle/>
        <a:p>
          <a:endParaRPr lang="ro-RO" sz="800"/>
        </a:p>
      </dgm:t>
    </dgm:pt>
    <dgm:pt modelId="{F238CEE4-0186-4062-A546-4A9C532A5014}">
      <dgm:prSet phldrT="[Text]" custT="1"/>
      <dgm:spPr>
        <a:xfrm>
          <a:off x="201886" y="3665249"/>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program_de_studii_in_domeniu = da</a:t>
          </a:r>
        </a:p>
      </dgm:t>
    </dgm:pt>
    <dgm:pt modelId="{7F637DF2-D227-45E4-88DB-CC781482E5C7}" type="parTrans" cxnId="{7E30F6A8-07B2-4144-9AAA-23196714C850}">
      <dgm:prSet/>
      <dgm:spPr>
        <a:xfrm>
          <a:off x="82339" y="1800329"/>
          <a:ext cx="119546" cy="2064164"/>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3DF86C14-FC79-44B2-9032-F2E71CE864A0}" type="sibTrans" cxnId="{7E30F6A8-07B2-4144-9AAA-23196714C850}">
      <dgm:prSet/>
      <dgm:spPr/>
      <dgm:t>
        <a:bodyPr/>
        <a:lstStyle/>
        <a:p>
          <a:endParaRPr lang="ro-RO" sz="800"/>
        </a:p>
      </dgm:t>
    </dgm:pt>
    <dgm:pt modelId="{17F2B47B-FEAE-4084-866E-CDA79BB132CE}">
      <dgm:prSet phldrT="[Text]" custT="1"/>
      <dgm:spPr>
        <a:xfrm>
          <a:off x="2180216" y="1967693"/>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interes_grafica_pe_calculator = nu</a:t>
          </a:r>
        </a:p>
      </dgm:t>
    </dgm:pt>
    <dgm:pt modelId="{B82F51B5-6054-4BB2-9398-3BC496D9BEAA}" type="parTrans" cxnId="{68E3EEB7-0284-478F-B168-A70964A538C7}">
      <dgm:prSet/>
      <dgm:spPr>
        <a:xfrm>
          <a:off x="2054438" y="1246117"/>
          <a:ext cx="125777" cy="920820"/>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BCCE443D-3680-4851-B11B-73183C5E240F}" type="sibTrans" cxnId="{68E3EEB7-0284-478F-B168-A70964A538C7}">
      <dgm:prSet/>
      <dgm:spPr/>
      <dgm:t>
        <a:bodyPr/>
        <a:lstStyle/>
        <a:p>
          <a:endParaRPr lang="ro-RO" sz="800"/>
        </a:p>
      </dgm:t>
    </dgm:pt>
    <dgm:pt modelId="{BD739216-4ABB-4572-B2B7-CF77609C42DA}">
      <dgm:prSet phldrT="[Text]" custT="1"/>
      <dgm:spPr>
        <a:xfrm>
          <a:off x="2180216" y="2533545"/>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interes_limbaje_de_programare = nu</a:t>
          </a:r>
        </a:p>
      </dgm:t>
    </dgm:pt>
    <dgm:pt modelId="{2522E3A7-CEE0-40CC-BA45-3929BF7F3586}" type="parTrans" cxnId="{29B7F1E8-2375-44F1-B7F6-6B61B289E0D6}">
      <dgm:prSet/>
      <dgm:spPr>
        <a:xfrm>
          <a:off x="2054438" y="1246117"/>
          <a:ext cx="125777" cy="1486672"/>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22774E3D-EAF3-4EC8-8FA0-178CA21C4512}" type="sibTrans" cxnId="{29B7F1E8-2375-44F1-B7F6-6B61B289E0D6}">
      <dgm:prSet/>
      <dgm:spPr/>
      <dgm:t>
        <a:bodyPr/>
        <a:lstStyle/>
        <a:p>
          <a:endParaRPr lang="ro-RO" sz="800"/>
        </a:p>
      </dgm:t>
    </dgm:pt>
    <dgm:pt modelId="{4919CE6F-04F8-4AF4-8C63-F1FCF8ED67EC}">
      <dgm:prSet phldrT="[Text]" custT="1"/>
      <dgm:spPr>
        <a:xfrm>
          <a:off x="2180216" y="3099397"/>
          <a:ext cx="796974" cy="39848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ro-RO" sz="800">
              <a:solidFill>
                <a:sysClr val="window" lastClr="FFFFFF"/>
              </a:solidFill>
              <a:latin typeface="Calibri"/>
              <a:ea typeface="+mn-ea"/>
              <a:cs typeface="+mn-cs"/>
            </a:rPr>
            <a:t>interes_sisteme_de_operare = da</a:t>
          </a:r>
        </a:p>
      </dgm:t>
    </dgm:pt>
    <dgm:pt modelId="{AD57B510-9CF9-4580-8B65-9685DE9AD074}" type="parTrans" cxnId="{650AF47A-99F7-429D-B51C-C7BD5A6EB7BF}">
      <dgm:prSet/>
      <dgm:spPr>
        <a:xfrm>
          <a:off x="2054438" y="1246117"/>
          <a:ext cx="125777" cy="2052524"/>
        </a:xfrm>
        <a:noFill/>
        <a:ln w="12700" cap="flat" cmpd="sng" algn="ctr">
          <a:solidFill>
            <a:srgbClr val="5B9BD5">
              <a:shade val="80000"/>
              <a:hueOff val="0"/>
              <a:satOff val="0"/>
              <a:lumOff val="0"/>
              <a:alphaOff val="0"/>
            </a:srgbClr>
          </a:solidFill>
          <a:prstDash val="solid"/>
          <a:miter lim="800000"/>
        </a:ln>
        <a:effectLst/>
      </dgm:spPr>
      <dgm:t>
        <a:bodyPr/>
        <a:lstStyle/>
        <a:p>
          <a:endParaRPr lang="ro-RO" sz="800"/>
        </a:p>
      </dgm:t>
    </dgm:pt>
    <dgm:pt modelId="{B27479CF-9A4B-481E-9677-2F17CC2A1A6B}" type="sibTrans" cxnId="{650AF47A-99F7-429D-B51C-C7BD5A6EB7BF}">
      <dgm:prSet/>
      <dgm:spPr/>
      <dgm:t>
        <a:bodyPr/>
        <a:lstStyle/>
        <a:p>
          <a:endParaRPr lang="ro-RO" sz="800"/>
        </a:p>
      </dgm:t>
    </dgm:pt>
    <dgm:pt modelId="{D0680F83-4B9E-4D35-971C-E82A83BFFBC8}" type="pres">
      <dgm:prSet presAssocID="{DA65225E-FA8F-4F8E-91D0-6FB70931B098}" presName="hierChild1" presStyleCnt="0">
        <dgm:presLayoutVars>
          <dgm:orgChart val="1"/>
          <dgm:chPref val="1"/>
          <dgm:dir/>
          <dgm:animOne val="branch"/>
          <dgm:animLvl val="lvl"/>
          <dgm:resizeHandles/>
        </dgm:presLayoutVars>
      </dgm:prSet>
      <dgm:spPr/>
      <dgm:t>
        <a:bodyPr/>
        <a:lstStyle/>
        <a:p>
          <a:endParaRPr lang="ro-RO"/>
        </a:p>
      </dgm:t>
    </dgm:pt>
    <dgm:pt modelId="{095C67D8-73C2-4AB5-9A1C-820490653432}" type="pres">
      <dgm:prSet presAssocID="{0967A9DD-1D5A-431F-92EB-E7FB99B9CC58}" presName="hierRoot1" presStyleCnt="0">
        <dgm:presLayoutVars>
          <dgm:hierBranch val="init"/>
        </dgm:presLayoutVars>
      </dgm:prSet>
      <dgm:spPr/>
    </dgm:pt>
    <dgm:pt modelId="{41A172A9-F69A-4841-9646-8E7CB7B82278}" type="pres">
      <dgm:prSet presAssocID="{0967A9DD-1D5A-431F-92EB-E7FB99B9CC58}" presName="rootComposite1" presStyleCnt="0"/>
      <dgm:spPr/>
    </dgm:pt>
    <dgm:pt modelId="{2FBBCD71-2A04-4FAF-B912-6A69D8D9B16D}" type="pres">
      <dgm:prSet presAssocID="{0967A9DD-1D5A-431F-92EB-E7FB99B9CC58}" presName="rootText1" presStyleLbl="node0" presStyleIdx="0" presStyleCnt="1" custScaleX="215598">
        <dgm:presLayoutVars>
          <dgm:chPref val="3"/>
        </dgm:presLayoutVars>
      </dgm:prSet>
      <dgm:spPr>
        <a:prstGeom prst="rect">
          <a:avLst/>
        </a:prstGeom>
      </dgm:spPr>
      <dgm:t>
        <a:bodyPr/>
        <a:lstStyle/>
        <a:p>
          <a:endParaRPr lang="ro-RO"/>
        </a:p>
      </dgm:t>
    </dgm:pt>
    <dgm:pt modelId="{CC0B3566-10AB-4BB7-A069-CE99642FBE3B}" type="pres">
      <dgm:prSet presAssocID="{0967A9DD-1D5A-431F-92EB-E7FB99B9CC58}" presName="rootConnector1" presStyleLbl="node1" presStyleIdx="0" presStyleCnt="0"/>
      <dgm:spPr/>
      <dgm:t>
        <a:bodyPr/>
        <a:lstStyle/>
        <a:p>
          <a:endParaRPr lang="ro-RO"/>
        </a:p>
      </dgm:t>
    </dgm:pt>
    <dgm:pt modelId="{7867C03F-01EE-4506-BB2F-0B40569BF97F}" type="pres">
      <dgm:prSet presAssocID="{0967A9DD-1D5A-431F-92EB-E7FB99B9CC58}" presName="hierChild2" presStyleCnt="0"/>
      <dgm:spPr/>
    </dgm:pt>
    <dgm:pt modelId="{D3323D27-2AC0-4F97-9260-B3193925602F}" type="pres">
      <dgm:prSet presAssocID="{3BF1D50E-A4B4-40E6-8D01-D1D883185B4C}" presName="Name37" presStyleLbl="parChTrans1D2" presStyleIdx="0" presStyleCnt="4"/>
      <dgm:spPr>
        <a:custGeom>
          <a:avLst/>
          <a:gdLst/>
          <a:ahLst/>
          <a:cxnLst/>
          <a:rect l="0" t="0" r="0" b="0"/>
          <a:pathLst>
            <a:path>
              <a:moveTo>
                <a:pt x="1963696" y="0"/>
              </a:moveTo>
              <a:lnTo>
                <a:pt x="1963696" y="83682"/>
              </a:lnTo>
              <a:lnTo>
                <a:pt x="0" y="83682"/>
              </a:lnTo>
              <a:lnTo>
                <a:pt x="0" y="167364"/>
              </a:lnTo>
            </a:path>
          </a:pathLst>
        </a:custGeom>
      </dgm:spPr>
      <dgm:t>
        <a:bodyPr/>
        <a:lstStyle/>
        <a:p>
          <a:endParaRPr lang="ro-RO"/>
        </a:p>
      </dgm:t>
    </dgm:pt>
    <dgm:pt modelId="{EA97879A-97CE-4AA4-B34D-1CE245C38FEE}" type="pres">
      <dgm:prSet presAssocID="{513569F6-1CE0-44C1-99D1-002DB67F22ED}" presName="hierRoot2" presStyleCnt="0">
        <dgm:presLayoutVars>
          <dgm:hierBranch val="init"/>
        </dgm:presLayoutVars>
      </dgm:prSet>
      <dgm:spPr/>
    </dgm:pt>
    <dgm:pt modelId="{936FB820-B7A7-46BA-B3D3-3E259A28B2E7}" type="pres">
      <dgm:prSet presAssocID="{513569F6-1CE0-44C1-99D1-002DB67F22ED}" presName="rootComposite" presStyleCnt="0"/>
      <dgm:spPr/>
    </dgm:pt>
    <dgm:pt modelId="{59CAB619-3F39-48CA-82E2-4FA383E11497}" type="pres">
      <dgm:prSet presAssocID="{513569F6-1CE0-44C1-99D1-002DB67F22ED}" presName="rootText" presStyleLbl="node2" presStyleIdx="0" presStyleCnt="4" custScaleX="146057">
        <dgm:presLayoutVars>
          <dgm:chPref val="3"/>
        </dgm:presLayoutVars>
      </dgm:prSet>
      <dgm:spPr>
        <a:prstGeom prst="rect">
          <a:avLst/>
        </a:prstGeom>
      </dgm:spPr>
      <dgm:t>
        <a:bodyPr/>
        <a:lstStyle/>
        <a:p>
          <a:endParaRPr lang="ro-RO"/>
        </a:p>
      </dgm:t>
    </dgm:pt>
    <dgm:pt modelId="{B1D465AC-ADF0-419E-B913-27E39EECDCD2}" type="pres">
      <dgm:prSet presAssocID="{513569F6-1CE0-44C1-99D1-002DB67F22ED}" presName="rootConnector" presStyleLbl="node2" presStyleIdx="0" presStyleCnt="4"/>
      <dgm:spPr/>
      <dgm:t>
        <a:bodyPr/>
        <a:lstStyle/>
        <a:p>
          <a:endParaRPr lang="ro-RO"/>
        </a:p>
      </dgm:t>
    </dgm:pt>
    <dgm:pt modelId="{43465E84-2556-4DBF-A529-11D4BCC7E95F}" type="pres">
      <dgm:prSet presAssocID="{513569F6-1CE0-44C1-99D1-002DB67F22ED}" presName="hierChild4" presStyleCnt="0"/>
      <dgm:spPr/>
    </dgm:pt>
    <dgm:pt modelId="{A5CE0D33-EEA7-4035-A594-13353867175E}" type="pres">
      <dgm:prSet presAssocID="{6F5B5A82-776C-4FA5-B190-590B9B3535A6}" presName="Name37" presStyleLbl="parChTrans1D3" presStyleIdx="0" presStyleCnt="7"/>
      <dgm:spPr>
        <a:custGeom>
          <a:avLst/>
          <a:gdLst/>
          <a:ahLst/>
          <a:cxnLst/>
          <a:rect l="0" t="0" r="0" b="0"/>
          <a:pathLst>
            <a:path>
              <a:moveTo>
                <a:pt x="482169" y="0"/>
              </a:moveTo>
              <a:lnTo>
                <a:pt x="482169" y="83682"/>
              </a:lnTo>
              <a:lnTo>
                <a:pt x="0" y="83682"/>
              </a:lnTo>
              <a:lnTo>
                <a:pt x="0" y="167364"/>
              </a:lnTo>
            </a:path>
          </a:pathLst>
        </a:custGeom>
      </dgm:spPr>
      <dgm:t>
        <a:bodyPr/>
        <a:lstStyle/>
        <a:p>
          <a:endParaRPr lang="ro-RO"/>
        </a:p>
      </dgm:t>
    </dgm:pt>
    <dgm:pt modelId="{B3D16344-E31D-4A1C-976F-08499A578147}" type="pres">
      <dgm:prSet presAssocID="{85B169D7-F454-4F5B-86CD-0C29EADA2F0C}" presName="hierRoot2" presStyleCnt="0">
        <dgm:presLayoutVars>
          <dgm:hierBranch val="init"/>
        </dgm:presLayoutVars>
      </dgm:prSet>
      <dgm:spPr/>
    </dgm:pt>
    <dgm:pt modelId="{0A9AC20F-FF0A-4660-9E5D-5865C217BA1B}" type="pres">
      <dgm:prSet presAssocID="{85B169D7-F454-4F5B-86CD-0C29EADA2F0C}" presName="rootComposite" presStyleCnt="0"/>
      <dgm:spPr/>
    </dgm:pt>
    <dgm:pt modelId="{2C5555CB-2DA6-420E-9159-477C1239D25C}" type="pres">
      <dgm:prSet presAssocID="{85B169D7-F454-4F5B-86CD-0C29EADA2F0C}" presName="rootText" presStyleLbl="node3" presStyleIdx="0" presStyleCnt="7">
        <dgm:presLayoutVars>
          <dgm:chPref val="3"/>
        </dgm:presLayoutVars>
      </dgm:prSet>
      <dgm:spPr>
        <a:prstGeom prst="rect">
          <a:avLst/>
        </a:prstGeom>
      </dgm:spPr>
      <dgm:t>
        <a:bodyPr/>
        <a:lstStyle/>
        <a:p>
          <a:endParaRPr lang="ro-RO"/>
        </a:p>
      </dgm:t>
    </dgm:pt>
    <dgm:pt modelId="{5CE07662-56CA-4136-8CEC-56258D993A28}" type="pres">
      <dgm:prSet presAssocID="{85B169D7-F454-4F5B-86CD-0C29EADA2F0C}" presName="rootConnector" presStyleLbl="node3" presStyleIdx="0" presStyleCnt="7"/>
      <dgm:spPr/>
      <dgm:t>
        <a:bodyPr/>
        <a:lstStyle/>
        <a:p>
          <a:endParaRPr lang="ro-RO"/>
        </a:p>
      </dgm:t>
    </dgm:pt>
    <dgm:pt modelId="{64312C43-A4CD-43C1-984B-446B07F8D1BE}" type="pres">
      <dgm:prSet presAssocID="{85B169D7-F454-4F5B-86CD-0C29EADA2F0C}" presName="hierChild4" presStyleCnt="0"/>
      <dgm:spPr/>
    </dgm:pt>
    <dgm:pt modelId="{4E3F5E45-0A5D-4612-9A0C-E06CDFF6408F}" type="pres">
      <dgm:prSet presAssocID="{5DFF3A98-0466-40F2-BD26-9AE726C889D4}" presName="Name37" presStyleLbl="parChTrans1D4" presStyleIdx="0" presStyleCnt="6"/>
      <dgm:spPr>
        <a:custGeom>
          <a:avLst/>
          <a:gdLst/>
          <a:ahLst/>
          <a:cxnLst/>
          <a:rect l="0" t="0" r="0" b="0"/>
          <a:pathLst>
            <a:path>
              <a:moveTo>
                <a:pt x="0" y="0"/>
              </a:moveTo>
              <a:lnTo>
                <a:pt x="0" y="366608"/>
              </a:lnTo>
              <a:lnTo>
                <a:pt x="119546" y="366608"/>
              </a:lnTo>
            </a:path>
          </a:pathLst>
        </a:custGeom>
      </dgm:spPr>
      <dgm:t>
        <a:bodyPr/>
        <a:lstStyle/>
        <a:p>
          <a:endParaRPr lang="ro-RO"/>
        </a:p>
      </dgm:t>
    </dgm:pt>
    <dgm:pt modelId="{9C797FAE-CAFB-4BEE-A9B2-3E164396C72E}" type="pres">
      <dgm:prSet presAssocID="{BF837964-919E-43B6-B7AC-A4F0FCB7C163}" presName="hierRoot2" presStyleCnt="0">
        <dgm:presLayoutVars>
          <dgm:hierBranch val="init"/>
        </dgm:presLayoutVars>
      </dgm:prSet>
      <dgm:spPr/>
    </dgm:pt>
    <dgm:pt modelId="{C62D8E21-D4E6-4F2B-9066-68B688FDC663}" type="pres">
      <dgm:prSet presAssocID="{BF837964-919E-43B6-B7AC-A4F0FCB7C163}" presName="rootComposite" presStyleCnt="0"/>
      <dgm:spPr/>
    </dgm:pt>
    <dgm:pt modelId="{453890A7-6C5C-427A-B090-580264C3B395}" type="pres">
      <dgm:prSet presAssocID="{BF837964-919E-43B6-B7AC-A4F0FCB7C163}" presName="rootText" presStyleLbl="node4" presStyleIdx="0" presStyleCnt="6">
        <dgm:presLayoutVars>
          <dgm:chPref val="3"/>
        </dgm:presLayoutVars>
      </dgm:prSet>
      <dgm:spPr>
        <a:prstGeom prst="rect">
          <a:avLst/>
        </a:prstGeom>
      </dgm:spPr>
      <dgm:t>
        <a:bodyPr/>
        <a:lstStyle/>
        <a:p>
          <a:endParaRPr lang="ro-RO"/>
        </a:p>
      </dgm:t>
    </dgm:pt>
    <dgm:pt modelId="{1FFB5451-774B-42C7-84CE-65F8A9CF6A15}" type="pres">
      <dgm:prSet presAssocID="{BF837964-919E-43B6-B7AC-A4F0FCB7C163}" presName="rootConnector" presStyleLbl="node4" presStyleIdx="0" presStyleCnt="6"/>
      <dgm:spPr/>
      <dgm:t>
        <a:bodyPr/>
        <a:lstStyle/>
        <a:p>
          <a:endParaRPr lang="ro-RO"/>
        </a:p>
      </dgm:t>
    </dgm:pt>
    <dgm:pt modelId="{35CFDF0A-23CE-41B6-B36C-FDFC6F0BCDC0}" type="pres">
      <dgm:prSet presAssocID="{BF837964-919E-43B6-B7AC-A4F0FCB7C163}" presName="hierChild4" presStyleCnt="0"/>
      <dgm:spPr/>
    </dgm:pt>
    <dgm:pt modelId="{EC763BBA-BF98-4A45-8F9F-AC71E449AF4A}" type="pres">
      <dgm:prSet presAssocID="{BF837964-919E-43B6-B7AC-A4F0FCB7C163}" presName="hierChild5" presStyleCnt="0"/>
      <dgm:spPr/>
    </dgm:pt>
    <dgm:pt modelId="{AD221B32-3785-4D31-89C9-285A564048B9}" type="pres">
      <dgm:prSet presAssocID="{360F5DC4-DDBF-4AE0-80D4-A0C0398BF658}" presName="Name37" presStyleLbl="parChTrans1D4" presStyleIdx="1" presStyleCnt="6"/>
      <dgm:spPr>
        <a:custGeom>
          <a:avLst/>
          <a:gdLst/>
          <a:ahLst/>
          <a:cxnLst/>
          <a:rect l="0" t="0" r="0" b="0"/>
          <a:pathLst>
            <a:path>
              <a:moveTo>
                <a:pt x="0" y="0"/>
              </a:moveTo>
              <a:lnTo>
                <a:pt x="0" y="932460"/>
              </a:lnTo>
              <a:lnTo>
                <a:pt x="119546" y="932460"/>
              </a:lnTo>
            </a:path>
          </a:pathLst>
        </a:custGeom>
      </dgm:spPr>
      <dgm:t>
        <a:bodyPr/>
        <a:lstStyle/>
        <a:p>
          <a:endParaRPr lang="ro-RO"/>
        </a:p>
      </dgm:t>
    </dgm:pt>
    <dgm:pt modelId="{BB5737EC-9910-4FF0-9E7F-C73A08C0DF36}" type="pres">
      <dgm:prSet presAssocID="{5BB87E08-6587-49FF-B1DE-7D7FCEEB855F}" presName="hierRoot2" presStyleCnt="0">
        <dgm:presLayoutVars>
          <dgm:hierBranch val="init"/>
        </dgm:presLayoutVars>
      </dgm:prSet>
      <dgm:spPr/>
    </dgm:pt>
    <dgm:pt modelId="{EBCAC18D-4FD5-4CF7-B049-E2DB2A539829}" type="pres">
      <dgm:prSet presAssocID="{5BB87E08-6587-49FF-B1DE-7D7FCEEB855F}" presName="rootComposite" presStyleCnt="0"/>
      <dgm:spPr/>
    </dgm:pt>
    <dgm:pt modelId="{6401937A-B075-4C99-B2A7-96727049C4B1}" type="pres">
      <dgm:prSet presAssocID="{5BB87E08-6587-49FF-B1DE-7D7FCEEB855F}" presName="rootText" presStyleLbl="node4" presStyleIdx="1" presStyleCnt="6">
        <dgm:presLayoutVars>
          <dgm:chPref val="3"/>
        </dgm:presLayoutVars>
      </dgm:prSet>
      <dgm:spPr>
        <a:prstGeom prst="rect">
          <a:avLst/>
        </a:prstGeom>
      </dgm:spPr>
      <dgm:t>
        <a:bodyPr/>
        <a:lstStyle/>
        <a:p>
          <a:endParaRPr lang="ro-RO"/>
        </a:p>
      </dgm:t>
    </dgm:pt>
    <dgm:pt modelId="{2EE37BD1-DE09-4488-98A0-083E237FA3F7}" type="pres">
      <dgm:prSet presAssocID="{5BB87E08-6587-49FF-B1DE-7D7FCEEB855F}" presName="rootConnector" presStyleLbl="node4" presStyleIdx="1" presStyleCnt="6"/>
      <dgm:spPr/>
      <dgm:t>
        <a:bodyPr/>
        <a:lstStyle/>
        <a:p>
          <a:endParaRPr lang="ro-RO"/>
        </a:p>
      </dgm:t>
    </dgm:pt>
    <dgm:pt modelId="{A72560C6-72D6-4074-864B-365D5A34F1BD}" type="pres">
      <dgm:prSet presAssocID="{5BB87E08-6587-49FF-B1DE-7D7FCEEB855F}" presName="hierChild4" presStyleCnt="0"/>
      <dgm:spPr/>
    </dgm:pt>
    <dgm:pt modelId="{6BA615B6-F28A-42C9-A5F6-1D63EDE1C792}" type="pres">
      <dgm:prSet presAssocID="{5BB87E08-6587-49FF-B1DE-7D7FCEEB855F}" presName="hierChild5" presStyleCnt="0"/>
      <dgm:spPr/>
    </dgm:pt>
    <dgm:pt modelId="{6CD12F9D-7FCB-4D53-9EAF-DC27C3B759BC}" type="pres">
      <dgm:prSet presAssocID="{D4F1C29D-F727-4385-BBF2-BC301E107266}" presName="Name37" presStyleLbl="parChTrans1D4" presStyleIdx="2" presStyleCnt="6"/>
      <dgm:spPr>
        <a:custGeom>
          <a:avLst/>
          <a:gdLst/>
          <a:ahLst/>
          <a:cxnLst/>
          <a:rect l="0" t="0" r="0" b="0"/>
          <a:pathLst>
            <a:path>
              <a:moveTo>
                <a:pt x="0" y="0"/>
              </a:moveTo>
              <a:lnTo>
                <a:pt x="0" y="1498312"/>
              </a:lnTo>
              <a:lnTo>
                <a:pt x="119546" y="1498312"/>
              </a:lnTo>
            </a:path>
          </a:pathLst>
        </a:custGeom>
      </dgm:spPr>
      <dgm:t>
        <a:bodyPr/>
        <a:lstStyle/>
        <a:p>
          <a:endParaRPr lang="ro-RO"/>
        </a:p>
      </dgm:t>
    </dgm:pt>
    <dgm:pt modelId="{C43D9766-460D-4980-9757-F9227F598C9D}" type="pres">
      <dgm:prSet presAssocID="{1E4A67BF-BE91-4DEA-9DE2-52B26E6D5931}" presName="hierRoot2" presStyleCnt="0">
        <dgm:presLayoutVars>
          <dgm:hierBranch val="init"/>
        </dgm:presLayoutVars>
      </dgm:prSet>
      <dgm:spPr/>
    </dgm:pt>
    <dgm:pt modelId="{34DE0452-2743-483E-BB2A-F1B18AE380A2}" type="pres">
      <dgm:prSet presAssocID="{1E4A67BF-BE91-4DEA-9DE2-52B26E6D5931}" presName="rootComposite" presStyleCnt="0"/>
      <dgm:spPr/>
    </dgm:pt>
    <dgm:pt modelId="{07551ED7-770D-45BD-BBA9-7CFAA61DB4E5}" type="pres">
      <dgm:prSet presAssocID="{1E4A67BF-BE91-4DEA-9DE2-52B26E6D5931}" presName="rootText" presStyleLbl="node4" presStyleIdx="2" presStyleCnt="6">
        <dgm:presLayoutVars>
          <dgm:chPref val="3"/>
        </dgm:presLayoutVars>
      </dgm:prSet>
      <dgm:spPr>
        <a:prstGeom prst="rect">
          <a:avLst/>
        </a:prstGeom>
      </dgm:spPr>
      <dgm:t>
        <a:bodyPr/>
        <a:lstStyle/>
        <a:p>
          <a:endParaRPr lang="ro-RO"/>
        </a:p>
      </dgm:t>
    </dgm:pt>
    <dgm:pt modelId="{B3BE158C-AE69-48DF-BE8C-CE690C12F8E2}" type="pres">
      <dgm:prSet presAssocID="{1E4A67BF-BE91-4DEA-9DE2-52B26E6D5931}" presName="rootConnector" presStyleLbl="node4" presStyleIdx="2" presStyleCnt="6"/>
      <dgm:spPr/>
      <dgm:t>
        <a:bodyPr/>
        <a:lstStyle/>
        <a:p>
          <a:endParaRPr lang="ro-RO"/>
        </a:p>
      </dgm:t>
    </dgm:pt>
    <dgm:pt modelId="{BF24CC46-1D43-4F5C-A62E-35B5024F8D5C}" type="pres">
      <dgm:prSet presAssocID="{1E4A67BF-BE91-4DEA-9DE2-52B26E6D5931}" presName="hierChild4" presStyleCnt="0"/>
      <dgm:spPr/>
    </dgm:pt>
    <dgm:pt modelId="{4B44DCCB-7C54-4CA4-993E-A500B3771A90}" type="pres">
      <dgm:prSet presAssocID="{1E4A67BF-BE91-4DEA-9DE2-52B26E6D5931}" presName="hierChild5" presStyleCnt="0"/>
      <dgm:spPr/>
    </dgm:pt>
    <dgm:pt modelId="{A18E1FDF-26F7-4DA9-B556-E14BDE369921}" type="pres">
      <dgm:prSet presAssocID="{7F637DF2-D227-45E4-88DB-CC781482E5C7}" presName="Name37" presStyleLbl="parChTrans1D4" presStyleIdx="3" presStyleCnt="6"/>
      <dgm:spPr>
        <a:custGeom>
          <a:avLst/>
          <a:gdLst/>
          <a:ahLst/>
          <a:cxnLst/>
          <a:rect l="0" t="0" r="0" b="0"/>
          <a:pathLst>
            <a:path>
              <a:moveTo>
                <a:pt x="0" y="0"/>
              </a:moveTo>
              <a:lnTo>
                <a:pt x="0" y="2064164"/>
              </a:lnTo>
              <a:lnTo>
                <a:pt x="119546" y="2064164"/>
              </a:lnTo>
            </a:path>
          </a:pathLst>
        </a:custGeom>
      </dgm:spPr>
      <dgm:t>
        <a:bodyPr/>
        <a:lstStyle/>
        <a:p>
          <a:endParaRPr lang="ro-RO"/>
        </a:p>
      </dgm:t>
    </dgm:pt>
    <dgm:pt modelId="{8F00D76F-EFDB-4A4E-8058-1F02B1CCC18A}" type="pres">
      <dgm:prSet presAssocID="{F238CEE4-0186-4062-A546-4A9C532A5014}" presName="hierRoot2" presStyleCnt="0">
        <dgm:presLayoutVars>
          <dgm:hierBranch val="init"/>
        </dgm:presLayoutVars>
      </dgm:prSet>
      <dgm:spPr/>
    </dgm:pt>
    <dgm:pt modelId="{3A9587BB-776C-4556-A825-E81BF6ED995A}" type="pres">
      <dgm:prSet presAssocID="{F238CEE4-0186-4062-A546-4A9C532A5014}" presName="rootComposite" presStyleCnt="0"/>
      <dgm:spPr/>
    </dgm:pt>
    <dgm:pt modelId="{F5C17F2E-3D81-4A08-941B-A5AD5692B18E}" type="pres">
      <dgm:prSet presAssocID="{F238CEE4-0186-4062-A546-4A9C532A5014}" presName="rootText" presStyleLbl="node4" presStyleIdx="3" presStyleCnt="6">
        <dgm:presLayoutVars>
          <dgm:chPref val="3"/>
        </dgm:presLayoutVars>
      </dgm:prSet>
      <dgm:spPr>
        <a:prstGeom prst="rect">
          <a:avLst/>
        </a:prstGeom>
      </dgm:spPr>
      <dgm:t>
        <a:bodyPr/>
        <a:lstStyle/>
        <a:p>
          <a:endParaRPr lang="ro-RO"/>
        </a:p>
      </dgm:t>
    </dgm:pt>
    <dgm:pt modelId="{76A0F731-DBCD-43ED-BB31-DD670FBBEF37}" type="pres">
      <dgm:prSet presAssocID="{F238CEE4-0186-4062-A546-4A9C532A5014}" presName="rootConnector" presStyleLbl="node4" presStyleIdx="3" presStyleCnt="6"/>
      <dgm:spPr/>
      <dgm:t>
        <a:bodyPr/>
        <a:lstStyle/>
        <a:p>
          <a:endParaRPr lang="ro-RO"/>
        </a:p>
      </dgm:t>
    </dgm:pt>
    <dgm:pt modelId="{BB336AF1-54B6-4E15-BE84-8FAC601F5C7C}" type="pres">
      <dgm:prSet presAssocID="{F238CEE4-0186-4062-A546-4A9C532A5014}" presName="hierChild4" presStyleCnt="0"/>
      <dgm:spPr/>
    </dgm:pt>
    <dgm:pt modelId="{FC6BCCEF-73C6-4138-A0FB-FE849CA9C146}" type="pres">
      <dgm:prSet presAssocID="{F238CEE4-0186-4062-A546-4A9C532A5014}" presName="hierChild5" presStyleCnt="0"/>
      <dgm:spPr/>
    </dgm:pt>
    <dgm:pt modelId="{DBB9143D-C2A2-49F5-87B2-E6B777FD276E}" type="pres">
      <dgm:prSet presAssocID="{85B169D7-F454-4F5B-86CD-0C29EADA2F0C}" presName="hierChild5" presStyleCnt="0"/>
      <dgm:spPr/>
    </dgm:pt>
    <dgm:pt modelId="{2EF5345F-B3FD-46BD-B49D-CF257D78D2F3}" type="pres">
      <dgm:prSet presAssocID="{E7B1FF88-B644-47C5-892F-CE5E7256E7F2}" presName="Name37" presStyleLbl="parChTrans1D3" presStyleIdx="1" presStyleCnt="7"/>
      <dgm:spPr>
        <a:custGeom>
          <a:avLst/>
          <a:gdLst/>
          <a:ahLst/>
          <a:cxnLst/>
          <a:rect l="0" t="0" r="0" b="0"/>
          <a:pathLst>
            <a:path>
              <a:moveTo>
                <a:pt x="0" y="0"/>
              </a:moveTo>
              <a:lnTo>
                <a:pt x="0" y="83682"/>
              </a:lnTo>
              <a:lnTo>
                <a:pt x="482169" y="83682"/>
              </a:lnTo>
              <a:lnTo>
                <a:pt x="482169" y="167364"/>
              </a:lnTo>
            </a:path>
          </a:pathLst>
        </a:custGeom>
      </dgm:spPr>
      <dgm:t>
        <a:bodyPr/>
        <a:lstStyle/>
        <a:p>
          <a:endParaRPr lang="ro-RO"/>
        </a:p>
      </dgm:t>
    </dgm:pt>
    <dgm:pt modelId="{12339333-D791-4C1C-8CE7-C8ADFC4373C9}" type="pres">
      <dgm:prSet presAssocID="{F671F08A-C5E6-4E64-8456-FD681F4DE364}" presName="hierRoot2" presStyleCnt="0">
        <dgm:presLayoutVars>
          <dgm:hierBranch val="init"/>
        </dgm:presLayoutVars>
      </dgm:prSet>
      <dgm:spPr/>
    </dgm:pt>
    <dgm:pt modelId="{90976634-3937-4858-867F-3485C5A277EC}" type="pres">
      <dgm:prSet presAssocID="{F671F08A-C5E6-4E64-8456-FD681F4DE364}" presName="rootComposite" presStyleCnt="0"/>
      <dgm:spPr/>
    </dgm:pt>
    <dgm:pt modelId="{86D53A16-73E6-4650-9C56-5D5296D51B8F}" type="pres">
      <dgm:prSet presAssocID="{F671F08A-C5E6-4E64-8456-FD681F4DE364}" presName="rootText" presStyleLbl="node3" presStyleIdx="1" presStyleCnt="7">
        <dgm:presLayoutVars>
          <dgm:chPref val="3"/>
        </dgm:presLayoutVars>
      </dgm:prSet>
      <dgm:spPr>
        <a:prstGeom prst="rect">
          <a:avLst/>
        </a:prstGeom>
      </dgm:spPr>
      <dgm:t>
        <a:bodyPr/>
        <a:lstStyle/>
        <a:p>
          <a:endParaRPr lang="ro-RO"/>
        </a:p>
      </dgm:t>
    </dgm:pt>
    <dgm:pt modelId="{EB009759-B5D4-4325-A042-EA42E68BDFC3}" type="pres">
      <dgm:prSet presAssocID="{F671F08A-C5E6-4E64-8456-FD681F4DE364}" presName="rootConnector" presStyleLbl="node3" presStyleIdx="1" presStyleCnt="7"/>
      <dgm:spPr/>
      <dgm:t>
        <a:bodyPr/>
        <a:lstStyle/>
        <a:p>
          <a:endParaRPr lang="ro-RO"/>
        </a:p>
      </dgm:t>
    </dgm:pt>
    <dgm:pt modelId="{7B421247-BA49-4265-B201-9A458D91F51B}" type="pres">
      <dgm:prSet presAssocID="{F671F08A-C5E6-4E64-8456-FD681F4DE364}" presName="hierChild4" presStyleCnt="0"/>
      <dgm:spPr/>
    </dgm:pt>
    <dgm:pt modelId="{49E03673-F5CE-41F8-A32C-91156B2B295E}" type="pres">
      <dgm:prSet presAssocID="{2A0C9DB6-7C01-4E70-AD81-1A83D7E01D3C}" presName="Name37" presStyleLbl="parChTrans1D4" presStyleIdx="4" presStyleCnt="6"/>
      <dgm:spPr>
        <a:custGeom>
          <a:avLst/>
          <a:gdLst/>
          <a:ahLst/>
          <a:cxnLst/>
          <a:rect l="0" t="0" r="0" b="0"/>
          <a:pathLst>
            <a:path>
              <a:moveTo>
                <a:pt x="0" y="0"/>
              </a:moveTo>
              <a:lnTo>
                <a:pt x="0" y="366608"/>
              </a:lnTo>
              <a:lnTo>
                <a:pt x="119546" y="366608"/>
              </a:lnTo>
            </a:path>
          </a:pathLst>
        </a:custGeom>
      </dgm:spPr>
      <dgm:t>
        <a:bodyPr/>
        <a:lstStyle/>
        <a:p>
          <a:endParaRPr lang="ro-RO"/>
        </a:p>
      </dgm:t>
    </dgm:pt>
    <dgm:pt modelId="{B9648EDF-B9AE-4EB5-8422-47E49E82AC25}" type="pres">
      <dgm:prSet presAssocID="{67746129-C051-44BD-BA8B-BC9342B3F26C}" presName="hierRoot2" presStyleCnt="0">
        <dgm:presLayoutVars>
          <dgm:hierBranch val="init"/>
        </dgm:presLayoutVars>
      </dgm:prSet>
      <dgm:spPr/>
    </dgm:pt>
    <dgm:pt modelId="{268BCEC9-567F-4AF2-BF09-3D66A2F44F5C}" type="pres">
      <dgm:prSet presAssocID="{67746129-C051-44BD-BA8B-BC9342B3F26C}" presName="rootComposite" presStyleCnt="0"/>
      <dgm:spPr/>
    </dgm:pt>
    <dgm:pt modelId="{38ED8EF8-069C-4EE5-8462-5DDAF035ACE8}" type="pres">
      <dgm:prSet presAssocID="{67746129-C051-44BD-BA8B-BC9342B3F26C}" presName="rootText" presStyleLbl="node4" presStyleIdx="4" presStyleCnt="6" custScaleX="106230">
        <dgm:presLayoutVars>
          <dgm:chPref val="3"/>
        </dgm:presLayoutVars>
      </dgm:prSet>
      <dgm:spPr>
        <a:prstGeom prst="rect">
          <a:avLst/>
        </a:prstGeom>
      </dgm:spPr>
      <dgm:t>
        <a:bodyPr/>
        <a:lstStyle/>
        <a:p>
          <a:endParaRPr lang="ro-RO"/>
        </a:p>
      </dgm:t>
    </dgm:pt>
    <dgm:pt modelId="{A3CA133B-1B12-49F3-AF97-C2A9EACD9C5C}" type="pres">
      <dgm:prSet presAssocID="{67746129-C051-44BD-BA8B-BC9342B3F26C}" presName="rootConnector" presStyleLbl="node4" presStyleIdx="4" presStyleCnt="6"/>
      <dgm:spPr/>
      <dgm:t>
        <a:bodyPr/>
        <a:lstStyle/>
        <a:p>
          <a:endParaRPr lang="ro-RO"/>
        </a:p>
      </dgm:t>
    </dgm:pt>
    <dgm:pt modelId="{900EE2AD-6E58-43FD-9D12-9B164F721C65}" type="pres">
      <dgm:prSet presAssocID="{67746129-C051-44BD-BA8B-BC9342B3F26C}" presName="hierChild4" presStyleCnt="0"/>
      <dgm:spPr/>
    </dgm:pt>
    <dgm:pt modelId="{CABEF3F7-ABE5-471A-8A23-F74997B1D927}" type="pres">
      <dgm:prSet presAssocID="{67746129-C051-44BD-BA8B-BC9342B3F26C}" presName="hierChild5" presStyleCnt="0"/>
      <dgm:spPr/>
    </dgm:pt>
    <dgm:pt modelId="{6A11D557-A752-4637-B4B6-F079C4EB9941}" type="pres">
      <dgm:prSet presAssocID="{C682E9EA-F02D-49A7-A397-F5CB9D91AE45}" presName="Name37" presStyleLbl="parChTrans1D4" presStyleIdx="5" presStyleCnt="6"/>
      <dgm:spPr>
        <a:custGeom>
          <a:avLst/>
          <a:gdLst/>
          <a:ahLst/>
          <a:cxnLst/>
          <a:rect l="0" t="0" r="0" b="0"/>
          <a:pathLst>
            <a:path>
              <a:moveTo>
                <a:pt x="0" y="0"/>
              </a:moveTo>
              <a:lnTo>
                <a:pt x="0" y="932460"/>
              </a:lnTo>
              <a:lnTo>
                <a:pt x="119546" y="932460"/>
              </a:lnTo>
            </a:path>
          </a:pathLst>
        </a:custGeom>
      </dgm:spPr>
      <dgm:t>
        <a:bodyPr/>
        <a:lstStyle/>
        <a:p>
          <a:endParaRPr lang="ro-RO"/>
        </a:p>
      </dgm:t>
    </dgm:pt>
    <dgm:pt modelId="{8A75FD00-5367-41A2-9B1D-89D382D30A06}" type="pres">
      <dgm:prSet presAssocID="{0B5E813A-450A-4D97-B6D8-A99F7C55C0A1}" presName="hierRoot2" presStyleCnt="0">
        <dgm:presLayoutVars>
          <dgm:hierBranch val="init"/>
        </dgm:presLayoutVars>
      </dgm:prSet>
      <dgm:spPr/>
    </dgm:pt>
    <dgm:pt modelId="{BC061CE6-A912-4D6D-AA56-4BFC79C0E566}" type="pres">
      <dgm:prSet presAssocID="{0B5E813A-450A-4D97-B6D8-A99F7C55C0A1}" presName="rootComposite" presStyleCnt="0"/>
      <dgm:spPr/>
    </dgm:pt>
    <dgm:pt modelId="{41D1C659-9460-483C-8BA8-1B7C7528108A}" type="pres">
      <dgm:prSet presAssocID="{0B5E813A-450A-4D97-B6D8-A99F7C55C0A1}" presName="rootText" presStyleLbl="node4" presStyleIdx="5" presStyleCnt="6">
        <dgm:presLayoutVars>
          <dgm:chPref val="3"/>
        </dgm:presLayoutVars>
      </dgm:prSet>
      <dgm:spPr>
        <a:prstGeom prst="rect">
          <a:avLst/>
        </a:prstGeom>
      </dgm:spPr>
      <dgm:t>
        <a:bodyPr/>
        <a:lstStyle/>
        <a:p>
          <a:endParaRPr lang="ro-RO"/>
        </a:p>
      </dgm:t>
    </dgm:pt>
    <dgm:pt modelId="{F63569BE-6BA8-4E86-B3AC-08BFB2B53546}" type="pres">
      <dgm:prSet presAssocID="{0B5E813A-450A-4D97-B6D8-A99F7C55C0A1}" presName="rootConnector" presStyleLbl="node4" presStyleIdx="5" presStyleCnt="6"/>
      <dgm:spPr/>
      <dgm:t>
        <a:bodyPr/>
        <a:lstStyle/>
        <a:p>
          <a:endParaRPr lang="ro-RO"/>
        </a:p>
      </dgm:t>
    </dgm:pt>
    <dgm:pt modelId="{2B93F0EE-AFEE-4ED1-BD40-50904398E358}" type="pres">
      <dgm:prSet presAssocID="{0B5E813A-450A-4D97-B6D8-A99F7C55C0A1}" presName="hierChild4" presStyleCnt="0"/>
      <dgm:spPr/>
    </dgm:pt>
    <dgm:pt modelId="{3AB28E5C-EA96-4DB0-8BAA-DE8E9FDF46FE}" type="pres">
      <dgm:prSet presAssocID="{0B5E813A-450A-4D97-B6D8-A99F7C55C0A1}" presName="hierChild5" presStyleCnt="0"/>
      <dgm:spPr/>
    </dgm:pt>
    <dgm:pt modelId="{CD979624-3C41-49A8-B7C0-72DCB9CDB1A4}" type="pres">
      <dgm:prSet presAssocID="{F671F08A-C5E6-4E64-8456-FD681F4DE364}" presName="hierChild5" presStyleCnt="0"/>
      <dgm:spPr/>
    </dgm:pt>
    <dgm:pt modelId="{CF40AD78-58C6-4B67-A84F-D688A577C21A}" type="pres">
      <dgm:prSet presAssocID="{513569F6-1CE0-44C1-99D1-002DB67F22ED}" presName="hierChild5" presStyleCnt="0"/>
      <dgm:spPr/>
    </dgm:pt>
    <dgm:pt modelId="{9FC9DBD6-78EE-4F9A-B82B-3C753820B9D4}" type="pres">
      <dgm:prSet presAssocID="{62A35EC1-9130-425E-84BF-E688ECB13C9E}" presName="Name37" presStyleLbl="parChTrans1D2" presStyleIdx="1" presStyleCnt="4"/>
      <dgm:spPr>
        <a:custGeom>
          <a:avLst/>
          <a:gdLst/>
          <a:ahLst/>
          <a:cxnLst/>
          <a:rect l="0" t="0" r="0" b="0"/>
          <a:pathLst>
            <a:path>
              <a:moveTo>
                <a:pt x="302325" y="0"/>
              </a:moveTo>
              <a:lnTo>
                <a:pt x="302325" y="95322"/>
              </a:lnTo>
              <a:lnTo>
                <a:pt x="0" y="95322"/>
              </a:lnTo>
              <a:lnTo>
                <a:pt x="0" y="179004"/>
              </a:lnTo>
            </a:path>
          </a:pathLst>
        </a:custGeom>
      </dgm:spPr>
      <dgm:t>
        <a:bodyPr/>
        <a:lstStyle/>
        <a:p>
          <a:endParaRPr lang="ro-RO"/>
        </a:p>
      </dgm:t>
    </dgm:pt>
    <dgm:pt modelId="{8C3253C6-A3F0-4C62-8DE6-9161A918885E}" type="pres">
      <dgm:prSet presAssocID="{817B09EC-A87E-4614-9799-795E0AFF4BF5}" presName="hierRoot2" presStyleCnt="0">
        <dgm:presLayoutVars>
          <dgm:hierBranch val="init"/>
        </dgm:presLayoutVars>
      </dgm:prSet>
      <dgm:spPr/>
    </dgm:pt>
    <dgm:pt modelId="{40E41331-0317-4542-9BC2-DDF647C966C1}" type="pres">
      <dgm:prSet presAssocID="{817B09EC-A87E-4614-9799-795E0AFF4BF5}" presName="rootComposite" presStyleCnt="0"/>
      <dgm:spPr/>
    </dgm:pt>
    <dgm:pt modelId="{A57C733A-F3B8-42F4-AE9A-20CE82302013}" type="pres">
      <dgm:prSet presAssocID="{817B09EC-A87E-4614-9799-795E0AFF4BF5}" presName="rootText" presStyleLbl="node2" presStyleIdx="1" presStyleCnt="4" custScaleX="153779" custLinFactNeighborX="7285" custLinFactNeighborY="2921">
        <dgm:presLayoutVars>
          <dgm:chPref val="3"/>
        </dgm:presLayoutVars>
      </dgm:prSet>
      <dgm:spPr>
        <a:prstGeom prst="rect">
          <a:avLst/>
        </a:prstGeom>
      </dgm:spPr>
      <dgm:t>
        <a:bodyPr/>
        <a:lstStyle/>
        <a:p>
          <a:endParaRPr lang="ro-RO"/>
        </a:p>
      </dgm:t>
    </dgm:pt>
    <dgm:pt modelId="{6CB2D229-4406-42F3-A7C8-63F0AE275429}" type="pres">
      <dgm:prSet presAssocID="{817B09EC-A87E-4614-9799-795E0AFF4BF5}" presName="rootConnector" presStyleLbl="node2" presStyleIdx="1" presStyleCnt="4"/>
      <dgm:spPr/>
      <dgm:t>
        <a:bodyPr/>
        <a:lstStyle/>
        <a:p>
          <a:endParaRPr lang="ro-RO"/>
        </a:p>
      </dgm:t>
    </dgm:pt>
    <dgm:pt modelId="{0AFD49FF-7DB8-4D24-87FB-D7C517FC273B}" type="pres">
      <dgm:prSet presAssocID="{817B09EC-A87E-4614-9799-795E0AFF4BF5}" presName="hierChild4" presStyleCnt="0"/>
      <dgm:spPr/>
    </dgm:pt>
    <dgm:pt modelId="{204B5D83-648A-4A36-83B3-3043B2946CEF}" type="pres">
      <dgm:prSet presAssocID="{869236B9-9A4C-4BBA-96AD-BEA1EC1C44E4}" presName="Name37" presStyleLbl="parChTrans1D3" presStyleIdx="2" presStyleCnt="7"/>
      <dgm:spPr>
        <a:custGeom>
          <a:avLst/>
          <a:gdLst/>
          <a:ahLst/>
          <a:cxnLst/>
          <a:rect l="0" t="0" r="0" b="0"/>
          <a:pathLst>
            <a:path>
              <a:moveTo>
                <a:pt x="0" y="0"/>
              </a:moveTo>
              <a:lnTo>
                <a:pt x="0" y="354968"/>
              </a:lnTo>
              <a:lnTo>
                <a:pt x="125777" y="354968"/>
              </a:lnTo>
            </a:path>
          </a:pathLst>
        </a:custGeom>
      </dgm:spPr>
      <dgm:t>
        <a:bodyPr/>
        <a:lstStyle/>
        <a:p>
          <a:endParaRPr lang="ro-RO"/>
        </a:p>
      </dgm:t>
    </dgm:pt>
    <dgm:pt modelId="{3B75502E-4C51-4602-9597-346BA21A2ED6}" type="pres">
      <dgm:prSet presAssocID="{B04B0D54-090B-4D69-916C-0981E98DCF05}" presName="hierRoot2" presStyleCnt="0">
        <dgm:presLayoutVars>
          <dgm:hierBranch val="init"/>
        </dgm:presLayoutVars>
      </dgm:prSet>
      <dgm:spPr/>
    </dgm:pt>
    <dgm:pt modelId="{1C357F42-37E4-4CD4-A573-6F6EE71D2A20}" type="pres">
      <dgm:prSet presAssocID="{B04B0D54-090B-4D69-916C-0981E98DCF05}" presName="rootComposite" presStyleCnt="0"/>
      <dgm:spPr/>
    </dgm:pt>
    <dgm:pt modelId="{9115EC36-275B-482F-8402-EEDD327C3DC5}" type="pres">
      <dgm:prSet presAssocID="{B04B0D54-090B-4D69-916C-0981E98DCF05}" presName="rootText" presStyleLbl="node3" presStyleIdx="2" presStyleCnt="7">
        <dgm:presLayoutVars>
          <dgm:chPref val="3"/>
        </dgm:presLayoutVars>
      </dgm:prSet>
      <dgm:spPr>
        <a:prstGeom prst="rect">
          <a:avLst/>
        </a:prstGeom>
      </dgm:spPr>
      <dgm:t>
        <a:bodyPr/>
        <a:lstStyle/>
        <a:p>
          <a:endParaRPr lang="ro-RO"/>
        </a:p>
      </dgm:t>
    </dgm:pt>
    <dgm:pt modelId="{A889B1A4-9B65-4290-9504-6F4FF738138F}" type="pres">
      <dgm:prSet presAssocID="{B04B0D54-090B-4D69-916C-0981E98DCF05}" presName="rootConnector" presStyleLbl="node3" presStyleIdx="2" presStyleCnt="7"/>
      <dgm:spPr/>
      <dgm:t>
        <a:bodyPr/>
        <a:lstStyle/>
        <a:p>
          <a:endParaRPr lang="ro-RO"/>
        </a:p>
      </dgm:t>
    </dgm:pt>
    <dgm:pt modelId="{B1532A88-D2E7-4161-88E3-A02C9E451D63}" type="pres">
      <dgm:prSet presAssocID="{B04B0D54-090B-4D69-916C-0981E98DCF05}" presName="hierChild4" presStyleCnt="0"/>
      <dgm:spPr/>
    </dgm:pt>
    <dgm:pt modelId="{5FC04D2A-05A1-4B30-B8E1-BCAA99041112}" type="pres">
      <dgm:prSet presAssocID="{B04B0D54-090B-4D69-916C-0981E98DCF05}" presName="hierChild5" presStyleCnt="0"/>
      <dgm:spPr/>
    </dgm:pt>
    <dgm:pt modelId="{EF534E33-8176-45D9-9FC9-4C797B228CCB}" type="pres">
      <dgm:prSet presAssocID="{B82F51B5-6054-4BB2-9398-3BC496D9BEAA}" presName="Name37" presStyleLbl="parChTrans1D3" presStyleIdx="3" presStyleCnt="7"/>
      <dgm:spPr>
        <a:custGeom>
          <a:avLst/>
          <a:gdLst/>
          <a:ahLst/>
          <a:cxnLst/>
          <a:rect l="0" t="0" r="0" b="0"/>
          <a:pathLst>
            <a:path>
              <a:moveTo>
                <a:pt x="0" y="0"/>
              </a:moveTo>
              <a:lnTo>
                <a:pt x="0" y="920820"/>
              </a:lnTo>
              <a:lnTo>
                <a:pt x="125777" y="920820"/>
              </a:lnTo>
            </a:path>
          </a:pathLst>
        </a:custGeom>
      </dgm:spPr>
      <dgm:t>
        <a:bodyPr/>
        <a:lstStyle/>
        <a:p>
          <a:endParaRPr lang="ro-RO"/>
        </a:p>
      </dgm:t>
    </dgm:pt>
    <dgm:pt modelId="{C9A1460A-AB37-4E99-80D2-EBD2FE8BDB4C}" type="pres">
      <dgm:prSet presAssocID="{17F2B47B-FEAE-4084-866E-CDA79BB132CE}" presName="hierRoot2" presStyleCnt="0">
        <dgm:presLayoutVars>
          <dgm:hierBranch val="init"/>
        </dgm:presLayoutVars>
      </dgm:prSet>
      <dgm:spPr/>
    </dgm:pt>
    <dgm:pt modelId="{71ED960D-6ED7-45FF-ACE5-71C2FFD89508}" type="pres">
      <dgm:prSet presAssocID="{17F2B47B-FEAE-4084-866E-CDA79BB132CE}" presName="rootComposite" presStyleCnt="0"/>
      <dgm:spPr/>
    </dgm:pt>
    <dgm:pt modelId="{C163B396-03CA-4A34-A817-E8EBDE79D4A1}" type="pres">
      <dgm:prSet presAssocID="{17F2B47B-FEAE-4084-866E-CDA79BB132CE}" presName="rootText" presStyleLbl="node3" presStyleIdx="3" presStyleCnt="7">
        <dgm:presLayoutVars>
          <dgm:chPref val="3"/>
        </dgm:presLayoutVars>
      </dgm:prSet>
      <dgm:spPr>
        <a:prstGeom prst="rect">
          <a:avLst/>
        </a:prstGeom>
      </dgm:spPr>
      <dgm:t>
        <a:bodyPr/>
        <a:lstStyle/>
        <a:p>
          <a:endParaRPr lang="ro-RO"/>
        </a:p>
      </dgm:t>
    </dgm:pt>
    <dgm:pt modelId="{739245F1-DA82-4220-9F2F-73C59CE47F88}" type="pres">
      <dgm:prSet presAssocID="{17F2B47B-FEAE-4084-866E-CDA79BB132CE}" presName="rootConnector" presStyleLbl="node3" presStyleIdx="3" presStyleCnt="7"/>
      <dgm:spPr/>
      <dgm:t>
        <a:bodyPr/>
        <a:lstStyle/>
        <a:p>
          <a:endParaRPr lang="ro-RO"/>
        </a:p>
      </dgm:t>
    </dgm:pt>
    <dgm:pt modelId="{708D3490-C9C1-437C-9602-A1853B61F51E}" type="pres">
      <dgm:prSet presAssocID="{17F2B47B-FEAE-4084-866E-CDA79BB132CE}" presName="hierChild4" presStyleCnt="0"/>
      <dgm:spPr/>
    </dgm:pt>
    <dgm:pt modelId="{D8DC6484-4BA2-4B9D-9EC0-0EEA8BF02826}" type="pres">
      <dgm:prSet presAssocID="{17F2B47B-FEAE-4084-866E-CDA79BB132CE}" presName="hierChild5" presStyleCnt="0"/>
      <dgm:spPr/>
    </dgm:pt>
    <dgm:pt modelId="{49E78BB3-3148-49B3-AC9D-C58A098FE5F5}" type="pres">
      <dgm:prSet presAssocID="{2522E3A7-CEE0-40CC-BA45-3929BF7F3586}" presName="Name37" presStyleLbl="parChTrans1D3" presStyleIdx="4" presStyleCnt="7"/>
      <dgm:spPr>
        <a:custGeom>
          <a:avLst/>
          <a:gdLst/>
          <a:ahLst/>
          <a:cxnLst/>
          <a:rect l="0" t="0" r="0" b="0"/>
          <a:pathLst>
            <a:path>
              <a:moveTo>
                <a:pt x="0" y="0"/>
              </a:moveTo>
              <a:lnTo>
                <a:pt x="0" y="1486672"/>
              </a:lnTo>
              <a:lnTo>
                <a:pt x="125777" y="1486672"/>
              </a:lnTo>
            </a:path>
          </a:pathLst>
        </a:custGeom>
      </dgm:spPr>
      <dgm:t>
        <a:bodyPr/>
        <a:lstStyle/>
        <a:p>
          <a:endParaRPr lang="ro-RO"/>
        </a:p>
      </dgm:t>
    </dgm:pt>
    <dgm:pt modelId="{421B7B47-BEE4-4A89-AFCC-EC3055A4CB43}" type="pres">
      <dgm:prSet presAssocID="{BD739216-4ABB-4572-B2B7-CF77609C42DA}" presName="hierRoot2" presStyleCnt="0">
        <dgm:presLayoutVars>
          <dgm:hierBranch val="init"/>
        </dgm:presLayoutVars>
      </dgm:prSet>
      <dgm:spPr/>
    </dgm:pt>
    <dgm:pt modelId="{21B37C66-C730-4C4E-99F7-C1AE213D7F78}" type="pres">
      <dgm:prSet presAssocID="{BD739216-4ABB-4572-B2B7-CF77609C42DA}" presName="rootComposite" presStyleCnt="0"/>
      <dgm:spPr/>
    </dgm:pt>
    <dgm:pt modelId="{EF46493C-BA80-4138-9177-3C7D2C15168E}" type="pres">
      <dgm:prSet presAssocID="{BD739216-4ABB-4572-B2B7-CF77609C42DA}" presName="rootText" presStyleLbl="node3" presStyleIdx="4" presStyleCnt="7">
        <dgm:presLayoutVars>
          <dgm:chPref val="3"/>
        </dgm:presLayoutVars>
      </dgm:prSet>
      <dgm:spPr>
        <a:prstGeom prst="rect">
          <a:avLst/>
        </a:prstGeom>
      </dgm:spPr>
      <dgm:t>
        <a:bodyPr/>
        <a:lstStyle/>
        <a:p>
          <a:endParaRPr lang="ro-RO"/>
        </a:p>
      </dgm:t>
    </dgm:pt>
    <dgm:pt modelId="{3900D728-C433-40FB-9043-9B62DC35BA86}" type="pres">
      <dgm:prSet presAssocID="{BD739216-4ABB-4572-B2B7-CF77609C42DA}" presName="rootConnector" presStyleLbl="node3" presStyleIdx="4" presStyleCnt="7"/>
      <dgm:spPr/>
      <dgm:t>
        <a:bodyPr/>
        <a:lstStyle/>
        <a:p>
          <a:endParaRPr lang="ro-RO"/>
        </a:p>
      </dgm:t>
    </dgm:pt>
    <dgm:pt modelId="{9AA5AF99-B00F-4379-8A24-8A1E1044610D}" type="pres">
      <dgm:prSet presAssocID="{BD739216-4ABB-4572-B2B7-CF77609C42DA}" presName="hierChild4" presStyleCnt="0"/>
      <dgm:spPr/>
    </dgm:pt>
    <dgm:pt modelId="{9C56CC0C-00F5-4444-B143-32CD9B3DA4E1}" type="pres">
      <dgm:prSet presAssocID="{BD739216-4ABB-4572-B2B7-CF77609C42DA}" presName="hierChild5" presStyleCnt="0"/>
      <dgm:spPr/>
    </dgm:pt>
    <dgm:pt modelId="{F30EE985-8E80-4E09-BB89-4773EF3C0929}" type="pres">
      <dgm:prSet presAssocID="{AD57B510-9CF9-4580-8B65-9685DE9AD074}" presName="Name37" presStyleLbl="parChTrans1D3" presStyleIdx="5" presStyleCnt="7"/>
      <dgm:spPr>
        <a:custGeom>
          <a:avLst/>
          <a:gdLst/>
          <a:ahLst/>
          <a:cxnLst/>
          <a:rect l="0" t="0" r="0" b="0"/>
          <a:pathLst>
            <a:path>
              <a:moveTo>
                <a:pt x="0" y="0"/>
              </a:moveTo>
              <a:lnTo>
                <a:pt x="0" y="2052524"/>
              </a:lnTo>
              <a:lnTo>
                <a:pt x="125777" y="2052524"/>
              </a:lnTo>
            </a:path>
          </a:pathLst>
        </a:custGeom>
      </dgm:spPr>
      <dgm:t>
        <a:bodyPr/>
        <a:lstStyle/>
        <a:p>
          <a:endParaRPr lang="ro-RO"/>
        </a:p>
      </dgm:t>
    </dgm:pt>
    <dgm:pt modelId="{BD958C00-F62B-433B-B5F5-7E9340FAFCA4}" type="pres">
      <dgm:prSet presAssocID="{4919CE6F-04F8-4AF4-8C63-F1FCF8ED67EC}" presName="hierRoot2" presStyleCnt="0">
        <dgm:presLayoutVars>
          <dgm:hierBranch val="init"/>
        </dgm:presLayoutVars>
      </dgm:prSet>
      <dgm:spPr/>
    </dgm:pt>
    <dgm:pt modelId="{CF04A109-6C00-4D16-8705-CF1E286F7FDA}" type="pres">
      <dgm:prSet presAssocID="{4919CE6F-04F8-4AF4-8C63-F1FCF8ED67EC}" presName="rootComposite" presStyleCnt="0"/>
      <dgm:spPr/>
    </dgm:pt>
    <dgm:pt modelId="{F1CA75A9-CB07-4367-98AC-366CA0ADF9F0}" type="pres">
      <dgm:prSet presAssocID="{4919CE6F-04F8-4AF4-8C63-F1FCF8ED67EC}" presName="rootText" presStyleLbl="node3" presStyleIdx="5" presStyleCnt="7">
        <dgm:presLayoutVars>
          <dgm:chPref val="3"/>
        </dgm:presLayoutVars>
      </dgm:prSet>
      <dgm:spPr>
        <a:prstGeom prst="rect">
          <a:avLst/>
        </a:prstGeom>
      </dgm:spPr>
      <dgm:t>
        <a:bodyPr/>
        <a:lstStyle/>
        <a:p>
          <a:endParaRPr lang="ro-RO"/>
        </a:p>
      </dgm:t>
    </dgm:pt>
    <dgm:pt modelId="{0BC8D1A0-398D-4B6B-AF95-E1ADAF9D2A15}" type="pres">
      <dgm:prSet presAssocID="{4919CE6F-04F8-4AF4-8C63-F1FCF8ED67EC}" presName="rootConnector" presStyleLbl="node3" presStyleIdx="5" presStyleCnt="7"/>
      <dgm:spPr/>
      <dgm:t>
        <a:bodyPr/>
        <a:lstStyle/>
        <a:p>
          <a:endParaRPr lang="ro-RO"/>
        </a:p>
      </dgm:t>
    </dgm:pt>
    <dgm:pt modelId="{F5810EDA-66DE-4DE3-B646-DED2909A70DE}" type="pres">
      <dgm:prSet presAssocID="{4919CE6F-04F8-4AF4-8C63-F1FCF8ED67EC}" presName="hierChild4" presStyleCnt="0"/>
      <dgm:spPr/>
    </dgm:pt>
    <dgm:pt modelId="{3372F934-773D-41B7-B77B-E741E8E9F6E4}" type="pres">
      <dgm:prSet presAssocID="{4919CE6F-04F8-4AF4-8C63-F1FCF8ED67EC}" presName="hierChild5" presStyleCnt="0"/>
      <dgm:spPr/>
    </dgm:pt>
    <dgm:pt modelId="{FE2DA20A-D96E-4B27-B7DE-4B981644AB20}" type="pres">
      <dgm:prSet presAssocID="{817B09EC-A87E-4614-9799-795E0AFF4BF5}" presName="hierChild5" presStyleCnt="0"/>
      <dgm:spPr/>
    </dgm:pt>
    <dgm:pt modelId="{B000C807-ECE3-4275-957E-F51E7FEC0E03}" type="pres">
      <dgm:prSet presAssocID="{D838AFB7-9AAD-4125-BD78-34463E3F454C}" presName="Name37" presStyleLbl="parChTrans1D2" presStyleIdx="2" presStyleCnt="4"/>
      <dgm:spPr>
        <a:custGeom>
          <a:avLst/>
          <a:gdLst/>
          <a:ahLst/>
          <a:cxnLst/>
          <a:rect l="0" t="0" r="0" b="0"/>
          <a:pathLst>
            <a:path>
              <a:moveTo>
                <a:pt x="0" y="0"/>
              </a:moveTo>
              <a:lnTo>
                <a:pt x="0" y="95322"/>
              </a:lnTo>
              <a:lnTo>
                <a:pt x="908195" y="95322"/>
              </a:lnTo>
              <a:lnTo>
                <a:pt x="908195" y="179004"/>
              </a:lnTo>
            </a:path>
          </a:pathLst>
        </a:custGeom>
      </dgm:spPr>
      <dgm:t>
        <a:bodyPr/>
        <a:lstStyle/>
        <a:p>
          <a:endParaRPr lang="ro-RO"/>
        </a:p>
      </dgm:t>
    </dgm:pt>
    <dgm:pt modelId="{88EF4BED-4349-4BF9-ABED-7DD5082407F0}" type="pres">
      <dgm:prSet presAssocID="{822B435B-804E-470F-B15D-8CC3A0D4427A}" presName="hierRoot2" presStyleCnt="0">
        <dgm:presLayoutVars>
          <dgm:hierBranch val="init"/>
        </dgm:presLayoutVars>
      </dgm:prSet>
      <dgm:spPr/>
    </dgm:pt>
    <dgm:pt modelId="{6FEFDC60-4DC8-43FF-B25D-9321223CE86C}" type="pres">
      <dgm:prSet presAssocID="{822B435B-804E-470F-B15D-8CC3A0D4427A}" presName="rootComposite" presStyleCnt="0"/>
      <dgm:spPr/>
    </dgm:pt>
    <dgm:pt modelId="{78E57833-1CBA-4200-A830-8B415AEFDFF8}" type="pres">
      <dgm:prSet presAssocID="{822B435B-804E-470F-B15D-8CC3A0D4427A}" presName="rootText" presStyleLbl="node2" presStyleIdx="2" presStyleCnt="4" custLinFactNeighborX="11285" custLinFactNeighborY="2921">
        <dgm:presLayoutVars>
          <dgm:chPref val="3"/>
        </dgm:presLayoutVars>
      </dgm:prSet>
      <dgm:spPr>
        <a:prstGeom prst="rect">
          <a:avLst/>
        </a:prstGeom>
      </dgm:spPr>
      <dgm:t>
        <a:bodyPr/>
        <a:lstStyle/>
        <a:p>
          <a:endParaRPr lang="ro-RO"/>
        </a:p>
      </dgm:t>
    </dgm:pt>
    <dgm:pt modelId="{19A753AC-1EE7-4151-919A-780AB54AA4DB}" type="pres">
      <dgm:prSet presAssocID="{822B435B-804E-470F-B15D-8CC3A0D4427A}" presName="rootConnector" presStyleLbl="node2" presStyleIdx="2" presStyleCnt="4"/>
      <dgm:spPr/>
      <dgm:t>
        <a:bodyPr/>
        <a:lstStyle/>
        <a:p>
          <a:endParaRPr lang="ro-RO"/>
        </a:p>
      </dgm:t>
    </dgm:pt>
    <dgm:pt modelId="{A3539F1A-5447-4114-8D90-AFB512EE382B}" type="pres">
      <dgm:prSet presAssocID="{822B435B-804E-470F-B15D-8CC3A0D4427A}" presName="hierChild4" presStyleCnt="0"/>
      <dgm:spPr/>
    </dgm:pt>
    <dgm:pt modelId="{C1FFAE83-2D3A-4E23-BFA6-6DD944C1DBD4}" type="pres">
      <dgm:prSet presAssocID="{822B435B-804E-470F-B15D-8CC3A0D4427A}" presName="hierChild5" presStyleCnt="0"/>
      <dgm:spPr/>
    </dgm:pt>
    <dgm:pt modelId="{E9E3F684-DF43-41A6-9DBF-E6A3A7F05836}" type="pres">
      <dgm:prSet presAssocID="{B212445C-EA99-4EA7-BF51-397CD3B3AD68}" presName="Name37" presStyleLbl="parChTrans1D2" presStyleIdx="3" presStyleCnt="4"/>
      <dgm:spPr>
        <a:custGeom>
          <a:avLst/>
          <a:gdLst/>
          <a:ahLst/>
          <a:cxnLst/>
          <a:rect l="0" t="0" r="0" b="0"/>
          <a:pathLst>
            <a:path>
              <a:moveTo>
                <a:pt x="0" y="0"/>
              </a:moveTo>
              <a:lnTo>
                <a:pt x="0" y="83682"/>
              </a:lnTo>
              <a:lnTo>
                <a:pt x="1964912" y="83682"/>
              </a:lnTo>
              <a:lnTo>
                <a:pt x="1964912" y="167364"/>
              </a:lnTo>
            </a:path>
          </a:pathLst>
        </a:custGeom>
      </dgm:spPr>
      <dgm:t>
        <a:bodyPr/>
        <a:lstStyle/>
        <a:p>
          <a:endParaRPr lang="ro-RO"/>
        </a:p>
      </dgm:t>
    </dgm:pt>
    <dgm:pt modelId="{AA83E40A-66CE-4285-BE22-40EF083EB164}" type="pres">
      <dgm:prSet presAssocID="{1C9F124B-8342-4FE8-B484-BD07FDA5157D}" presName="hierRoot2" presStyleCnt="0">
        <dgm:presLayoutVars>
          <dgm:hierBranch val="init"/>
        </dgm:presLayoutVars>
      </dgm:prSet>
      <dgm:spPr/>
    </dgm:pt>
    <dgm:pt modelId="{D43CB538-C6AD-497E-8DA6-D04593A079AC}" type="pres">
      <dgm:prSet presAssocID="{1C9F124B-8342-4FE8-B484-BD07FDA5157D}" presName="rootComposite" presStyleCnt="0"/>
      <dgm:spPr/>
    </dgm:pt>
    <dgm:pt modelId="{25CEA289-2B6B-4464-A9F2-482790A47229}" type="pres">
      <dgm:prSet presAssocID="{1C9F124B-8342-4FE8-B484-BD07FDA5157D}" presName="rootText" presStyleLbl="node2" presStyleIdx="3" presStyleCnt="4" custScaleX="145752">
        <dgm:presLayoutVars>
          <dgm:chPref val="3"/>
        </dgm:presLayoutVars>
      </dgm:prSet>
      <dgm:spPr>
        <a:prstGeom prst="rect">
          <a:avLst/>
        </a:prstGeom>
      </dgm:spPr>
      <dgm:t>
        <a:bodyPr/>
        <a:lstStyle/>
        <a:p>
          <a:endParaRPr lang="ro-RO"/>
        </a:p>
      </dgm:t>
    </dgm:pt>
    <dgm:pt modelId="{0ED2E3AE-3D8A-4936-A601-F4BCEB3CF7C0}" type="pres">
      <dgm:prSet presAssocID="{1C9F124B-8342-4FE8-B484-BD07FDA5157D}" presName="rootConnector" presStyleLbl="node2" presStyleIdx="3" presStyleCnt="4"/>
      <dgm:spPr/>
      <dgm:t>
        <a:bodyPr/>
        <a:lstStyle/>
        <a:p>
          <a:endParaRPr lang="ro-RO"/>
        </a:p>
      </dgm:t>
    </dgm:pt>
    <dgm:pt modelId="{8989AA72-A7E8-40B7-B40D-19E42AC7ECDC}" type="pres">
      <dgm:prSet presAssocID="{1C9F124B-8342-4FE8-B484-BD07FDA5157D}" presName="hierChild4" presStyleCnt="0"/>
      <dgm:spPr/>
    </dgm:pt>
    <dgm:pt modelId="{4CD63469-C361-4C87-ADBF-6D32305753EF}" type="pres">
      <dgm:prSet presAssocID="{1B57FA68-DFB0-422E-8BEF-B981929A587C}" presName="Name37" presStyleLbl="parChTrans1D3" presStyleIdx="6" presStyleCnt="7"/>
      <dgm:spPr>
        <a:custGeom>
          <a:avLst/>
          <a:gdLst/>
          <a:ahLst/>
          <a:cxnLst/>
          <a:rect l="0" t="0" r="0" b="0"/>
          <a:pathLst>
            <a:path>
              <a:moveTo>
                <a:pt x="0" y="0"/>
              </a:moveTo>
              <a:lnTo>
                <a:pt x="0" y="366608"/>
              </a:lnTo>
              <a:lnTo>
                <a:pt x="174240" y="366608"/>
              </a:lnTo>
            </a:path>
          </a:pathLst>
        </a:custGeom>
      </dgm:spPr>
      <dgm:t>
        <a:bodyPr/>
        <a:lstStyle/>
        <a:p>
          <a:endParaRPr lang="ro-RO"/>
        </a:p>
      </dgm:t>
    </dgm:pt>
    <dgm:pt modelId="{AF7F3420-552C-4B8A-98EC-D947EE3EFC68}" type="pres">
      <dgm:prSet presAssocID="{A1BBEB43-C27C-4216-9794-2536CA3665D6}" presName="hierRoot2" presStyleCnt="0">
        <dgm:presLayoutVars>
          <dgm:hierBranch val="init"/>
        </dgm:presLayoutVars>
      </dgm:prSet>
      <dgm:spPr/>
    </dgm:pt>
    <dgm:pt modelId="{0123FD31-FD30-49D9-A8C5-E56B560FE5F1}" type="pres">
      <dgm:prSet presAssocID="{A1BBEB43-C27C-4216-9794-2536CA3665D6}" presName="rootComposite" presStyleCnt="0"/>
      <dgm:spPr/>
    </dgm:pt>
    <dgm:pt modelId="{2FDEF23F-4801-4BA9-A047-839E56B01403}" type="pres">
      <dgm:prSet presAssocID="{A1BBEB43-C27C-4216-9794-2536CA3665D6}" presName="rootText" presStyleLbl="node3" presStyleIdx="6" presStyleCnt="7" custScaleX="120738">
        <dgm:presLayoutVars>
          <dgm:chPref val="3"/>
        </dgm:presLayoutVars>
      </dgm:prSet>
      <dgm:spPr>
        <a:prstGeom prst="rect">
          <a:avLst/>
        </a:prstGeom>
      </dgm:spPr>
      <dgm:t>
        <a:bodyPr/>
        <a:lstStyle/>
        <a:p>
          <a:endParaRPr lang="ro-RO"/>
        </a:p>
      </dgm:t>
    </dgm:pt>
    <dgm:pt modelId="{E00672BD-0766-40C3-A6D4-0AF4612E032D}" type="pres">
      <dgm:prSet presAssocID="{A1BBEB43-C27C-4216-9794-2536CA3665D6}" presName="rootConnector" presStyleLbl="node3" presStyleIdx="6" presStyleCnt="7"/>
      <dgm:spPr/>
      <dgm:t>
        <a:bodyPr/>
        <a:lstStyle/>
        <a:p>
          <a:endParaRPr lang="ro-RO"/>
        </a:p>
      </dgm:t>
    </dgm:pt>
    <dgm:pt modelId="{6D8ED14B-621B-4C37-8AE2-38DE0D31BB98}" type="pres">
      <dgm:prSet presAssocID="{A1BBEB43-C27C-4216-9794-2536CA3665D6}" presName="hierChild4" presStyleCnt="0"/>
      <dgm:spPr/>
    </dgm:pt>
    <dgm:pt modelId="{3C85EBB6-900B-4E6E-B7FD-24DEBB70D8D0}" type="pres">
      <dgm:prSet presAssocID="{A1BBEB43-C27C-4216-9794-2536CA3665D6}" presName="hierChild5" presStyleCnt="0"/>
      <dgm:spPr/>
    </dgm:pt>
    <dgm:pt modelId="{DECB8E9B-18C7-45A3-B176-75D3693C1C91}" type="pres">
      <dgm:prSet presAssocID="{1C9F124B-8342-4FE8-B484-BD07FDA5157D}" presName="hierChild5" presStyleCnt="0"/>
      <dgm:spPr/>
    </dgm:pt>
    <dgm:pt modelId="{7E114D5A-AD67-4DF3-8CEC-8BF8D0C65120}" type="pres">
      <dgm:prSet presAssocID="{0967A9DD-1D5A-431F-92EB-E7FB99B9CC58}" presName="hierChild3" presStyleCnt="0"/>
      <dgm:spPr/>
    </dgm:pt>
  </dgm:ptLst>
  <dgm:cxnLst>
    <dgm:cxn modelId="{DC66BCA1-DFC7-4DCA-84E3-0F2EE063B7D9}" type="presOf" srcId="{F671F08A-C5E6-4E64-8456-FD681F4DE364}" destId="{86D53A16-73E6-4650-9C56-5D5296D51B8F}" srcOrd="0" destOrd="0" presId="urn:microsoft.com/office/officeart/2005/8/layout/orgChart1"/>
    <dgm:cxn modelId="{1F015B87-4CAC-4EF6-AD23-494D20B0C082}" type="presOf" srcId="{E7B1FF88-B644-47C5-892F-CE5E7256E7F2}" destId="{2EF5345F-B3FD-46BD-B49D-CF257D78D2F3}" srcOrd="0" destOrd="0" presId="urn:microsoft.com/office/officeart/2005/8/layout/orgChart1"/>
    <dgm:cxn modelId="{D8EA9799-FADE-4BB0-8F1A-5B2AE58EEF0A}" type="presOf" srcId="{BD739216-4ABB-4572-B2B7-CF77609C42DA}" destId="{EF46493C-BA80-4138-9177-3C7D2C15168E}" srcOrd="0" destOrd="0" presId="urn:microsoft.com/office/officeart/2005/8/layout/orgChart1"/>
    <dgm:cxn modelId="{29B7F1E8-2375-44F1-B7F6-6B61B289E0D6}" srcId="{817B09EC-A87E-4614-9799-795E0AFF4BF5}" destId="{BD739216-4ABB-4572-B2B7-CF77609C42DA}" srcOrd="2" destOrd="0" parTransId="{2522E3A7-CEE0-40CC-BA45-3929BF7F3586}" sibTransId="{22774E3D-EAF3-4EC8-8FA0-178CA21C4512}"/>
    <dgm:cxn modelId="{65C5D4AB-47C5-405C-B398-4078CA68DAAE}" type="presOf" srcId="{F671F08A-C5E6-4E64-8456-FD681F4DE364}" destId="{EB009759-B5D4-4325-A042-EA42E68BDFC3}" srcOrd="1" destOrd="0" presId="urn:microsoft.com/office/officeart/2005/8/layout/orgChart1"/>
    <dgm:cxn modelId="{25DEBA25-493C-4336-8238-A2BDF03335A8}" type="presOf" srcId="{817B09EC-A87E-4614-9799-795E0AFF4BF5}" destId="{6CB2D229-4406-42F3-A7C8-63F0AE275429}" srcOrd="1" destOrd="0" presId="urn:microsoft.com/office/officeart/2005/8/layout/orgChart1"/>
    <dgm:cxn modelId="{70C76DF3-162A-4DA0-869E-F212FBE4789A}" type="presOf" srcId="{B212445C-EA99-4EA7-BF51-397CD3B3AD68}" destId="{E9E3F684-DF43-41A6-9DBF-E6A3A7F05836}" srcOrd="0" destOrd="0" presId="urn:microsoft.com/office/officeart/2005/8/layout/orgChart1"/>
    <dgm:cxn modelId="{987E26AC-CFBB-4A08-A002-5E58EA6462B2}" type="presOf" srcId="{BF837964-919E-43B6-B7AC-A4F0FCB7C163}" destId="{453890A7-6C5C-427A-B090-580264C3B395}" srcOrd="0" destOrd="0" presId="urn:microsoft.com/office/officeart/2005/8/layout/orgChart1"/>
    <dgm:cxn modelId="{E2B8F7EE-F25A-4EA6-84A7-8D72F7DCCD01}" type="presOf" srcId="{D838AFB7-9AAD-4125-BD78-34463E3F454C}" destId="{B000C807-ECE3-4275-957E-F51E7FEC0E03}" srcOrd="0" destOrd="0" presId="urn:microsoft.com/office/officeart/2005/8/layout/orgChart1"/>
    <dgm:cxn modelId="{004746B2-8FCE-4A63-AF4D-3600949D4E2A}" type="presOf" srcId="{A1BBEB43-C27C-4216-9794-2536CA3665D6}" destId="{E00672BD-0766-40C3-A6D4-0AF4612E032D}" srcOrd="1" destOrd="0" presId="urn:microsoft.com/office/officeart/2005/8/layout/orgChart1"/>
    <dgm:cxn modelId="{F8A31CB2-F9B7-4385-B93C-64813ECAFF2E}" type="presOf" srcId="{1C9F124B-8342-4FE8-B484-BD07FDA5157D}" destId="{0ED2E3AE-3D8A-4936-A601-F4BCEB3CF7C0}" srcOrd="1" destOrd="0" presId="urn:microsoft.com/office/officeart/2005/8/layout/orgChart1"/>
    <dgm:cxn modelId="{35C626C0-D8AD-4B12-966C-33D5684EDF17}" type="presOf" srcId="{B04B0D54-090B-4D69-916C-0981E98DCF05}" destId="{9115EC36-275B-482F-8402-EEDD327C3DC5}" srcOrd="0" destOrd="0" presId="urn:microsoft.com/office/officeart/2005/8/layout/orgChart1"/>
    <dgm:cxn modelId="{975B07BE-FF46-4D68-9443-7AB2F03E15B8}" type="presOf" srcId="{17F2B47B-FEAE-4084-866E-CDA79BB132CE}" destId="{739245F1-DA82-4220-9F2F-73C59CE47F88}" srcOrd="1" destOrd="0" presId="urn:microsoft.com/office/officeart/2005/8/layout/orgChart1"/>
    <dgm:cxn modelId="{5B4C9A56-646C-4C37-93E9-E430EAEB6C6F}" type="presOf" srcId="{5BB87E08-6587-49FF-B1DE-7D7FCEEB855F}" destId="{2EE37BD1-DE09-4488-98A0-083E237FA3F7}" srcOrd="1" destOrd="0" presId="urn:microsoft.com/office/officeart/2005/8/layout/orgChart1"/>
    <dgm:cxn modelId="{0178DC30-9CDD-4C64-8F7F-DCB1D83C6D7E}" srcId="{513569F6-1CE0-44C1-99D1-002DB67F22ED}" destId="{85B169D7-F454-4F5B-86CD-0C29EADA2F0C}" srcOrd="0" destOrd="0" parTransId="{6F5B5A82-776C-4FA5-B190-590B9B3535A6}" sibTransId="{A42B7D2B-476C-4E92-A09E-FF159528DA08}"/>
    <dgm:cxn modelId="{558B3D74-1949-4684-9640-EE31FF95D3FC}" type="presOf" srcId="{BD739216-4ABB-4572-B2B7-CF77609C42DA}" destId="{3900D728-C433-40FB-9043-9B62DC35BA86}" srcOrd="1" destOrd="0" presId="urn:microsoft.com/office/officeart/2005/8/layout/orgChart1"/>
    <dgm:cxn modelId="{DE6EAE16-F6DB-4274-9962-564B72A1FDE2}" srcId="{F671F08A-C5E6-4E64-8456-FD681F4DE364}" destId="{67746129-C051-44BD-BA8B-BC9342B3F26C}" srcOrd="0" destOrd="0" parTransId="{2A0C9DB6-7C01-4E70-AD81-1A83D7E01D3C}" sibTransId="{16938647-C50E-478C-9D84-ED5B343B6054}"/>
    <dgm:cxn modelId="{DA091739-429F-42CD-9608-0046F025FA84}" type="presOf" srcId="{C682E9EA-F02D-49A7-A397-F5CB9D91AE45}" destId="{6A11D557-A752-4637-B4B6-F079C4EB9941}" srcOrd="0" destOrd="0" presId="urn:microsoft.com/office/officeart/2005/8/layout/orgChart1"/>
    <dgm:cxn modelId="{4CEEACD0-3199-410E-9E1B-8ACDCC8F6399}" type="presOf" srcId="{817B09EC-A87E-4614-9799-795E0AFF4BF5}" destId="{A57C733A-F3B8-42F4-AE9A-20CE82302013}" srcOrd="0" destOrd="0" presId="urn:microsoft.com/office/officeart/2005/8/layout/orgChart1"/>
    <dgm:cxn modelId="{6119059C-75C2-46D2-8F71-E820D8A05EBD}" type="presOf" srcId="{513569F6-1CE0-44C1-99D1-002DB67F22ED}" destId="{B1D465AC-ADF0-419E-B913-27E39EECDCD2}" srcOrd="1" destOrd="0" presId="urn:microsoft.com/office/officeart/2005/8/layout/orgChart1"/>
    <dgm:cxn modelId="{9F6048AD-2F89-48FC-A8F2-2331C5A972C2}" srcId="{85B169D7-F454-4F5B-86CD-0C29EADA2F0C}" destId="{5BB87E08-6587-49FF-B1DE-7D7FCEEB855F}" srcOrd="1" destOrd="0" parTransId="{360F5DC4-DDBF-4AE0-80D4-A0C0398BF658}" sibTransId="{BD35FC53-F680-463D-B75F-85C0AE828FC7}"/>
    <dgm:cxn modelId="{6F7BDC0E-DC3B-4CB1-9E1F-04D4CF941D3D}" type="presOf" srcId="{67746129-C051-44BD-BA8B-BC9342B3F26C}" destId="{A3CA133B-1B12-49F3-AF97-C2A9EACD9C5C}" srcOrd="1" destOrd="0" presId="urn:microsoft.com/office/officeart/2005/8/layout/orgChart1"/>
    <dgm:cxn modelId="{A7AA8476-20BC-4163-91AF-59F72599C3B2}" srcId="{DA65225E-FA8F-4F8E-91D0-6FB70931B098}" destId="{0967A9DD-1D5A-431F-92EB-E7FB99B9CC58}" srcOrd="0" destOrd="0" parTransId="{CC1BFC7B-49C5-43A4-B064-737EC0482EDA}" sibTransId="{3C01AB9B-DBA1-41A5-81CC-6FB63B9D9995}"/>
    <dgm:cxn modelId="{930943AF-F617-4426-B859-3C373E4B4680}" type="presOf" srcId="{A1BBEB43-C27C-4216-9794-2536CA3665D6}" destId="{2FDEF23F-4801-4BA9-A047-839E56B01403}" srcOrd="0" destOrd="0" presId="urn:microsoft.com/office/officeart/2005/8/layout/orgChart1"/>
    <dgm:cxn modelId="{F0A80F33-0D72-41EE-8996-C602B99F186A}" type="presOf" srcId="{D4F1C29D-F727-4385-BBF2-BC301E107266}" destId="{6CD12F9D-7FCB-4D53-9EAF-DC27C3B759BC}" srcOrd="0" destOrd="0" presId="urn:microsoft.com/office/officeart/2005/8/layout/orgChart1"/>
    <dgm:cxn modelId="{650AF47A-99F7-429D-B51C-C7BD5A6EB7BF}" srcId="{817B09EC-A87E-4614-9799-795E0AFF4BF5}" destId="{4919CE6F-04F8-4AF4-8C63-F1FCF8ED67EC}" srcOrd="3" destOrd="0" parTransId="{AD57B510-9CF9-4580-8B65-9685DE9AD074}" sibTransId="{B27479CF-9A4B-481E-9677-2F17CC2A1A6B}"/>
    <dgm:cxn modelId="{0C564B3A-D443-4756-91E2-76466281FCFB}" srcId="{0967A9DD-1D5A-431F-92EB-E7FB99B9CC58}" destId="{817B09EC-A87E-4614-9799-795E0AFF4BF5}" srcOrd="1" destOrd="0" parTransId="{62A35EC1-9130-425E-84BF-E688ECB13C9E}" sibTransId="{249F7D00-87AD-4874-BE99-03ED7E11A055}"/>
    <dgm:cxn modelId="{7D9AF52A-25B5-4873-B22E-57C81C130166}" type="presOf" srcId="{0967A9DD-1D5A-431F-92EB-E7FB99B9CC58}" destId="{2FBBCD71-2A04-4FAF-B912-6A69D8D9B16D}" srcOrd="0" destOrd="0" presId="urn:microsoft.com/office/officeart/2005/8/layout/orgChart1"/>
    <dgm:cxn modelId="{D2A02041-8625-4B8E-ACB2-8AAB81D1E195}" type="presOf" srcId="{7F637DF2-D227-45E4-88DB-CC781482E5C7}" destId="{A18E1FDF-26F7-4DA9-B556-E14BDE369921}" srcOrd="0" destOrd="0" presId="urn:microsoft.com/office/officeart/2005/8/layout/orgChart1"/>
    <dgm:cxn modelId="{2A990AFA-3531-4338-8F15-B1280FC5A787}" type="presOf" srcId="{4919CE6F-04F8-4AF4-8C63-F1FCF8ED67EC}" destId="{0BC8D1A0-398D-4B6B-AF95-E1ADAF9D2A15}" srcOrd="1" destOrd="0" presId="urn:microsoft.com/office/officeart/2005/8/layout/orgChart1"/>
    <dgm:cxn modelId="{049F1C13-0BB6-4485-9B53-2460D8CA159F}" type="presOf" srcId="{0B5E813A-450A-4D97-B6D8-A99F7C55C0A1}" destId="{F63569BE-6BA8-4E86-B3AC-08BFB2B53546}" srcOrd="1" destOrd="0" presId="urn:microsoft.com/office/officeart/2005/8/layout/orgChart1"/>
    <dgm:cxn modelId="{C0458375-204D-421C-A9A9-C14D84ABE453}" type="presOf" srcId="{1E4A67BF-BE91-4DEA-9DE2-52B26E6D5931}" destId="{07551ED7-770D-45BD-BBA9-7CFAA61DB4E5}" srcOrd="0" destOrd="0" presId="urn:microsoft.com/office/officeart/2005/8/layout/orgChart1"/>
    <dgm:cxn modelId="{B1D9872B-22C8-4DE5-B565-2C54A06A652C}" type="presOf" srcId="{0B5E813A-450A-4D97-B6D8-A99F7C55C0A1}" destId="{41D1C659-9460-483C-8BA8-1B7C7528108A}" srcOrd="0" destOrd="0" presId="urn:microsoft.com/office/officeart/2005/8/layout/orgChart1"/>
    <dgm:cxn modelId="{D049BF73-C5AE-40CC-A712-C4CEBE275F43}" type="presOf" srcId="{67746129-C051-44BD-BA8B-BC9342B3F26C}" destId="{38ED8EF8-069C-4EE5-8462-5DDAF035ACE8}" srcOrd="0" destOrd="0" presId="urn:microsoft.com/office/officeart/2005/8/layout/orgChart1"/>
    <dgm:cxn modelId="{2FE5592C-D54F-48ED-B704-C1ADA2142D6D}" type="presOf" srcId="{DA65225E-FA8F-4F8E-91D0-6FB70931B098}" destId="{D0680F83-4B9E-4D35-971C-E82A83BFFBC8}" srcOrd="0" destOrd="0" presId="urn:microsoft.com/office/officeart/2005/8/layout/orgChart1"/>
    <dgm:cxn modelId="{17C71756-AF2E-4100-BD40-E4253290BF03}" srcId="{513569F6-1CE0-44C1-99D1-002DB67F22ED}" destId="{F671F08A-C5E6-4E64-8456-FD681F4DE364}" srcOrd="1" destOrd="0" parTransId="{E7B1FF88-B644-47C5-892F-CE5E7256E7F2}" sibTransId="{A674B3E2-DD1D-41FA-A119-4ACF581F6FC8}"/>
    <dgm:cxn modelId="{7E30F6A8-07B2-4144-9AAA-23196714C850}" srcId="{85B169D7-F454-4F5B-86CD-0C29EADA2F0C}" destId="{F238CEE4-0186-4062-A546-4A9C532A5014}" srcOrd="3" destOrd="0" parTransId="{7F637DF2-D227-45E4-88DB-CC781482E5C7}" sibTransId="{3DF86C14-FC79-44B2-9032-F2E71CE864A0}"/>
    <dgm:cxn modelId="{147B5B26-2067-4AA8-A2CD-9717661B19A7}" type="presOf" srcId="{513569F6-1CE0-44C1-99D1-002DB67F22ED}" destId="{59CAB619-3F39-48CA-82E2-4FA383E11497}" srcOrd="0" destOrd="0" presId="urn:microsoft.com/office/officeart/2005/8/layout/orgChart1"/>
    <dgm:cxn modelId="{68E3EEB7-0284-478F-B168-A70964A538C7}" srcId="{817B09EC-A87E-4614-9799-795E0AFF4BF5}" destId="{17F2B47B-FEAE-4084-866E-CDA79BB132CE}" srcOrd="1" destOrd="0" parTransId="{B82F51B5-6054-4BB2-9398-3BC496D9BEAA}" sibTransId="{BCCE443D-3680-4851-B11B-73183C5E240F}"/>
    <dgm:cxn modelId="{4339663A-56A2-40EE-A611-6FC52AF6E8BC}" type="presOf" srcId="{B04B0D54-090B-4D69-916C-0981E98DCF05}" destId="{A889B1A4-9B65-4290-9504-6F4FF738138F}" srcOrd="1" destOrd="0" presId="urn:microsoft.com/office/officeart/2005/8/layout/orgChart1"/>
    <dgm:cxn modelId="{9413387D-4F1F-47B1-8F69-9423D5B23E56}" srcId="{817B09EC-A87E-4614-9799-795E0AFF4BF5}" destId="{B04B0D54-090B-4D69-916C-0981E98DCF05}" srcOrd="0" destOrd="0" parTransId="{869236B9-9A4C-4BBA-96AD-BEA1EC1C44E4}" sibTransId="{999E0BA3-3722-4585-833A-979B486999E8}"/>
    <dgm:cxn modelId="{174A191C-C320-4A7E-829A-1F130F435C72}" type="presOf" srcId="{4919CE6F-04F8-4AF4-8C63-F1FCF8ED67EC}" destId="{F1CA75A9-CB07-4367-98AC-366CA0ADF9F0}" srcOrd="0" destOrd="0" presId="urn:microsoft.com/office/officeart/2005/8/layout/orgChart1"/>
    <dgm:cxn modelId="{7244DD74-4937-416B-B424-301246973E8A}" srcId="{0967A9DD-1D5A-431F-92EB-E7FB99B9CC58}" destId="{1C9F124B-8342-4FE8-B484-BD07FDA5157D}" srcOrd="3" destOrd="0" parTransId="{B212445C-EA99-4EA7-BF51-397CD3B3AD68}" sibTransId="{6497065E-ED57-4955-A4C0-9ED2D67F1B2E}"/>
    <dgm:cxn modelId="{833D1C53-EEFB-4B44-96A4-A87D47AF177D}" type="presOf" srcId="{F238CEE4-0186-4062-A546-4A9C532A5014}" destId="{F5C17F2E-3D81-4A08-941B-A5AD5692B18E}" srcOrd="0" destOrd="0" presId="urn:microsoft.com/office/officeart/2005/8/layout/orgChart1"/>
    <dgm:cxn modelId="{BFF1CE3E-24DA-46AF-A567-95053627A6E2}" srcId="{F671F08A-C5E6-4E64-8456-FD681F4DE364}" destId="{0B5E813A-450A-4D97-B6D8-A99F7C55C0A1}" srcOrd="1" destOrd="0" parTransId="{C682E9EA-F02D-49A7-A397-F5CB9D91AE45}" sibTransId="{DCA33567-DB2B-4450-A8B9-2A719D2CB9D9}"/>
    <dgm:cxn modelId="{391C1A1D-630F-49BF-A985-DC492F9C6717}" srcId="{0967A9DD-1D5A-431F-92EB-E7FB99B9CC58}" destId="{513569F6-1CE0-44C1-99D1-002DB67F22ED}" srcOrd="0" destOrd="0" parTransId="{3BF1D50E-A4B4-40E6-8D01-D1D883185B4C}" sibTransId="{5B1D62A6-67E9-42E8-AABB-5E3721F31EFF}"/>
    <dgm:cxn modelId="{AB2F9BD0-EFDF-4C7C-93E8-3FC51754EEB5}" type="presOf" srcId="{1C9F124B-8342-4FE8-B484-BD07FDA5157D}" destId="{25CEA289-2B6B-4464-A9F2-482790A47229}" srcOrd="0" destOrd="0" presId="urn:microsoft.com/office/officeart/2005/8/layout/orgChart1"/>
    <dgm:cxn modelId="{6F32D927-CDCB-4162-94E7-0764F45C2DD9}" type="presOf" srcId="{F238CEE4-0186-4062-A546-4A9C532A5014}" destId="{76A0F731-DBCD-43ED-BB31-DD670FBBEF37}" srcOrd="1" destOrd="0" presId="urn:microsoft.com/office/officeart/2005/8/layout/orgChart1"/>
    <dgm:cxn modelId="{6CA4833D-4426-49F7-AB81-1BA2B2B1A13D}" type="presOf" srcId="{B82F51B5-6054-4BB2-9398-3BC496D9BEAA}" destId="{EF534E33-8176-45D9-9FC9-4C797B228CCB}" srcOrd="0" destOrd="0" presId="urn:microsoft.com/office/officeart/2005/8/layout/orgChart1"/>
    <dgm:cxn modelId="{2A058EE6-F1BF-49C1-95C7-6CAEE4C76C80}" type="presOf" srcId="{5BB87E08-6587-49FF-B1DE-7D7FCEEB855F}" destId="{6401937A-B075-4C99-B2A7-96727049C4B1}" srcOrd="0" destOrd="0" presId="urn:microsoft.com/office/officeart/2005/8/layout/orgChart1"/>
    <dgm:cxn modelId="{58074819-8640-4E3B-ADA9-F485702EECBD}" type="presOf" srcId="{360F5DC4-DDBF-4AE0-80D4-A0C0398BF658}" destId="{AD221B32-3785-4D31-89C9-285A564048B9}" srcOrd="0" destOrd="0" presId="urn:microsoft.com/office/officeart/2005/8/layout/orgChart1"/>
    <dgm:cxn modelId="{B0823429-32A0-4AF2-8167-1BBDFF8A1422}" type="presOf" srcId="{1E4A67BF-BE91-4DEA-9DE2-52B26E6D5931}" destId="{B3BE158C-AE69-48DF-BE8C-CE690C12F8E2}" srcOrd="1" destOrd="0" presId="urn:microsoft.com/office/officeart/2005/8/layout/orgChart1"/>
    <dgm:cxn modelId="{2D33117A-AF0E-40AF-BE3F-A9C2A8B7AF68}" type="presOf" srcId="{5DFF3A98-0466-40F2-BD26-9AE726C889D4}" destId="{4E3F5E45-0A5D-4612-9A0C-E06CDFF6408F}" srcOrd="0" destOrd="0" presId="urn:microsoft.com/office/officeart/2005/8/layout/orgChart1"/>
    <dgm:cxn modelId="{1324E50A-3556-4327-B7A3-7D901F098CE6}" type="presOf" srcId="{62A35EC1-9130-425E-84BF-E688ECB13C9E}" destId="{9FC9DBD6-78EE-4F9A-B82B-3C753820B9D4}" srcOrd="0" destOrd="0" presId="urn:microsoft.com/office/officeart/2005/8/layout/orgChart1"/>
    <dgm:cxn modelId="{E0537D7E-8CA6-4A06-B06F-8446207856A2}" type="presOf" srcId="{BF837964-919E-43B6-B7AC-A4F0FCB7C163}" destId="{1FFB5451-774B-42C7-84CE-65F8A9CF6A15}" srcOrd="1" destOrd="0" presId="urn:microsoft.com/office/officeart/2005/8/layout/orgChart1"/>
    <dgm:cxn modelId="{4B04FDB7-536B-44B2-9DD6-56E53049329F}" type="presOf" srcId="{869236B9-9A4C-4BBA-96AD-BEA1EC1C44E4}" destId="{204B5D83-648A-4A36-83B3-3043B2946CEF}" srcOrd="0" destOrd="0" presId="urn:microsoft.com/office/officeart/2005/8/layout/orgChart1"/>
    <dgm:cxn modelId="{52995F6A-170E-4E4E-9D9E-7EAEA600E27E}" srcId="{85B169D7-F454-4F5B-86CD-0C29EADA2F0C}" destId="{1E4A67BF-BE91-4DEA-9DE2-52B26E6D5931}" srcOrd="2" destOrd="0" parTransId="{D4F1C29D-F727-4385-BBF2-BC301E107266}" sibTransId="{5B61DA52-64B6-44A8-A59E-7647E45D3EBB}"/>
    <dgm:cxn modelId="{5D1EF151-1807-45B4-8AC6-E0E3C51EC351}" type="presOf" srcId="{0967A9DD-1D5A-431F-92EB-E7FB99B9CC58}" destId="{CC0B3566-10AB-4BB7-A069-CE99642FBE3B}" srcOrd="1" destOrd="0" presId="urn:microsoft.com/office/officeart/2005/8/layout/orgChart1"/>
    <dgm:cxn modelId="{79CFAB79-637E-44DB-B5F2-846188DB2227}" type="presOf" srcId="{822B435B-804E-470F-B15D-8CC3A0D4427A}" destId="{78E57833-1CBA-4200-A830-8B415AEFDFF8}" srcOrd="0" destOrd="0" presId="urn:microsoft.com/office/officeart/2005/8/layout/orgChart1"/>
    <dgm:cxn modelId="{FC5D4DBB-24E1-4759-83D4-7BF9CDDBDA87}" type="presOf" srcId="{85B169D7-F454-4F5B-86CD-0C29EADA2F0C}" destId="{5CE07662-56CA-4136-8CEC-56258D993A28}" srcOrd="1" destOrd="0" presId="urn:microsoft.com/office/officeart/2005/8/layout/orgChart1"/>
    <dgm:cxn modelId="{940394DC-A4B9-4E9F-B13A-49182B08CE58}" type="presOf" srcId="{85B169D7-F454-4F5B-86CD-0C29EADA2F0C}" destId="{2C5555CB-2DA6-420E-9159-477C1239D25C}" srcOrd="0" destOrd="0" presId="urn:microsoft.com/office/officeart/2005/8/layout/orgChart1"/>
    <dgm:cxn modelId="{9C538732-AFB4-4BFF-A079-157A1AF801E8}" type="presOf" srcId="{1B57FA68-DFB0-422E-8BEF-B981929A587C}" destId="{4CD63469-C361-4C87-ADBF-6D32305753EF}" srcOrd="0" destOrd="0" presId="urn:microsoft.com/office/officeart/2005/8/layout/orgChart1"/>
    <dgm:cxn modelId="{B314DE8F-75BD-4576-92FE-DA932592D058}" type="presOf" srcId="{3BF1D50E-A4B4-40E6-8D01-D1D883185B4C}" destId="{D3323D27-2AC0-4F97-9260-B3193925602F}" srcOrd="0" destOrd="0" presId="urn:microsoft.com/office/officeart/2005/8/layout/orgChart1"/>
    <dgm:cxn modelId="{8E35A491-79DD-4BB4-A197-657EF4BBB5B6}" srcId="{1C9F124B-8342-4FE8-B484-BD07FDA5157D}" destId="{A1BBEB43-C27C-4216-9794-2536CA3665D6}" srcOrd="0" destOrd="0" parTransId="{1B57FA68-DFB0-422E-8BEF-B981929A587C}" sibTransId="{294BC5E2-AD61-4F85-B024-17B9102AEF79}"/>
    <dgm:cxn modelId="{EDCAF29A-B775-493D-BBDC-4E40990B6E79}" srcId="{0967A9DD-1D5A-431F-92EB-E7FB99B9CC58}" destId="{822B435B-804E-470F-B15D-8CC3A0D4427A}" srcOrd="2" destOrd="0" parTransId="{D838AFB7-9AAD-4125-BD78-34463E3F454C}" sibTransId="{F8FDD7B0-5EC4-4702-9259-5B03671E6259}"/>
    <dgm:cxn modelId="{F20398F0-D7E2-4A8F-BF19-8F4669D716A9}" srcId="{85B169D7-F454-4F5B-86CD-0C29EADA2F0C}" destId="{BF837964-919E-43B6-B7AC-A4F0FCB7C163}" srcOrd="0" destOrd="0" parTransId="{5DFF3A98-0466-40F2-BD26-9AE726C889D4}" sibTransId="{CDB2B5CA-135C-4F13-9DA5-740649E7714E}"/>
    <dgm:cxn modelId="{8E90C182-7F49-4839-BF51-49D0E3F7294C}" type="presOf" srcId="{822B435B-804E-470F-B15D-8CC3A0D4427A}" destId="{19A753AC-1EE7-4151-919A-780AB54AA4DB}" srcOrd="1" destOrd="0" presId="urn:microsoft.com/office/officeart/2005/8/layout/orgChart1"/>
    <dgm:cxn modelId="{D017A704-307A-4B0C-A0FD-F21E14250123}" type="presOf" srcId="{17F2B47B-FEAE-4084-866E-CDA79BB132CE}" destId="{C163B396-03CA-4A34-A817-E8EBDE79D4A1}" srcOrd="0" destOrd="0" presId="urn:microsoft.com/office/officeart/2005/8/layout/orgChart1"/>
    <dgm:cxn modelId="{BE738FFF-DF35-4FDC-9FFF-81DCB5ED8FD2}" type="presOf" srcId="{2522E3A7-CEE0-40CC-BA45-3929BF7F3586}" destId="{49E78BB3-3148-49B3-AC9D-C58A098FE5F5}" srcOrd="0" destOrd="0" presId="urn:microsoft.com/office/officeart/2005/8/layout/orgChart1"/>
    <dgm:cxn modelId="{AE91A8CE-77C5-4490-B1EB-C01B3F869192}" type="presOf" srcId="{2A0C9DB6-7C01-4E70-AD81-1A83D7E01D3C}" destId="{49E03673-F5CE-41F8-A32C-91156B2B295E}" srcOrd="0" destOrd="0" presId="urn:microsoft.com/office/officeart/2005/8/layout/orgChart1"/>
    <dgm:cxn modelId="{02704AB2-9A97-413B-8CAB-8D7AC192CF04}" type="presOf" srcId="{AD57B510-9CF9-4580-8B65-9685DE9AD074}" destId="{F30EE985-8E80-4E09-BB89-4773EF3C0929}" srcOrd="0" destOrd="0" presId="urn:microsoft.com/office/officeart/2005/8/layout/orgChart1"/>
    <dgm:cxn modelId="{8409AB6F-BEBC-41AD-B554-3AC5AAA24461}" type="presOf" srcId="{6F5B5A82-776C-4FA5-B190-590B9B3535A6}" destId="{A5CE0D33-EEA7-4035-A594-13353867175E}" srcOrd="0" destOrd="0" presId="urn:microsoft.com/office/officeart/2005/8/layout/orgChart1"/>
    <dgm:cxn modelId="{DFF4FFBB-5FEC-46BC-8919-DE652241DBAB}" type="presParOf" srcId="{D0680F83-4B9E-4D35-971C-E82A83BFFBC8}" destId="{095C67D8-73C2-4AB5-9A1C-820490653432}" srcOrd="0" destOrd="0" presId="urn:microsoft.com/office/officeart/2005/8/layout/orgChart1"/>
    <dgm:cxn modelId="{C66D005F-ABD6-47A9-81C7-C41FDC18B784}" type="presParOf" srcId="{095C67D8-73C2-4AB5-9A1C-820490653432}" destId="{41A172A9-F69A-4841-9646-8E7CB7B82278}" srcOrd="0" destOrd="0" presId="urn:microsoft.com/office/officeart/2005/8/layout/orgChart1"/>
    <dgm:cxn modelId="{B2860600-7A0E-4FEE-9A37-64DEE1053FFB}" type="presParOf" srcId="{41A172A9-F69A-4841-9646-8E7CB7B82278}" destId="{2FBBCD71-2A04-4FAF-B912-6A69D8D9B16D}" srcOrd="0" destOrd="0" presId="urn:microsoft.com/office/officeart/2005/8/layout/orgChart1"/>
    <dgm:cxn modelId="{CA635BF8-0D6C-4794-9E5C-260832326729}" type="presParOf" srcId="{41A172A9-F69A-4841-9646-8E7CB7B82278}" destId="{CC0B3566-10AB-4BB7-A069-CE99642FBE3B}" srcOrd="1" destOrd="0" presId="urn:microsoft.com/office/officeart/2005/8/layout/orgChart1"/>
    <dgm:cxn modelId="{3FE03A47-40D9-447B-92F2-E8B4CC0F9B0A}" type="presParOf" srcId="{095C67D8-73C2-4AB5-9A1C-820490653432}" destId="{7867C03F-01EE-4506-BB2F-0B40569BF97F}" srcOrd="1" destOrd="0" presId="urn:microsoft.com/office/officeart/2005/8/layout/orgChart1"/>
    <dgm:cxn modelId="{0A345732-43FF-4A4F-BC4E-433A8099BD57}" type="presParOf" srcId="{7867C03F-01EE-4506-BB2F-0B40569BF97F}" destId="{D3323D27-2AC0-4F97-9260-B3193925602F}" srcOrd="0" destOrd="0" presId="urn:microsoft.com/office/officeart/2005/8/layout/orgChart1"/>
    <dgm:cxn modelId="{02A5284E-FAE0-48F6-9DFF-846EC2220A9F}" type="presParOf" srcId="{7867C03F-01EE-4506-BB2F-0B40569BF97F}" destId="{EA97879A-97CE-4AA4-B34D-1CE245C38FEE}" srcOrd="1" destOrd="0" presId="urn:microsoft.com/office/officeart/2005/8/layout/orgChart1"/>
    <dgm:cxn modelId="{1B3266CE-0E9D-48CC-A77A-A616EED68873}" type="presParOf" srcId="{EA97879A-97CE-4AA4-B34D-1CE245C38FEE}" destId="{936FB820-B7A7-46BA-B3D3-3E259A28B2E7}" srcOrd="0" destOrd="0" presId="urn:microsoft.com/office/officeart/2005/8/layout/orgChart1"/>
    <dgm:cxn modelId="{4DC22080-4D2C-45C1-A23B-145651EA20E2}" type="presParOf" srcId="{936FB820-B7A7-46BA-B3D3-3E259A28B2E7}" destId="{59CAB619-3F39-48CA-82E2-4FA383E11497}" srcOrd="0" destOrd="0" presId="urn:microsoft.com/office/officeart/2005/8/layout/orgChart1"/>
    <dgm:cxn modelId="{632D7E89-1F6E-434D-8C9F-C62CFFAA56F4}" type="presParOf" srcId="{936FB820-B7A7-46BA-B3D3-3E259A28B2E7}" destId="{B1D465AC-ADF0-419E-B913-27E39EECDCD2}" srcOrd="1" destOrd="0" presId="urn:microsoft.com/office/officeart/2005/8/layout/orgChart1"/>
    <dgm:cxn modelId="{8A0D5DBB-535D-4398-A32A-974E97CF84EB}" type="presParOf" srcId="{EA97879A-97CE-4AA4-B34D-1CE245C38FEE}" destId="{43465E84-2556-4DBF-A529-11D4BCC7E95F}" srcOrd="1" destOrd="0" presId="urn:microsoft.com/office/officeart/2005/8/layout/orgChart1"/>
    <dgm:cxn modelId="{8CF69BBA-C126-445E-A65D-64A30EDCABDD}" type="presParOf" srcId="{43465E84-2556-4DBF-A529-11D4BCC7E95F}" destId="{A5CE0D33-EEA7-4035-A594-13353867175E}" srcOrd="0" destOrd="0" presId="urn:microsoft.com/office/officeart/2005/8/layout/orgChart1"/>
    <dgm:cxn modelId="{84A45358-EA49-4F8B-BE25-338E69DAE1A8}" type="presParOf" srcId="{43465E84-2556-4DBF-A529-11D4BCC7E95F}" destId="{B3D16344-E31D-4A1C-976F-08499A578147}" srcOrd="1" destOrd="0" presId="urn:microsoft.com/office/officeart/2005/8/layout/orgChart1"/>
    <dgm:cxn modelId="{CC36683C-527C-4B43-8FA4-103CD05855E4}" type="presParOf" srcId="{B3D16344-E31D-4A1C-976F-08499A578147}" destId="{0A9AC20F-FF0A-4660-9E5D-5865C217BA1B}" srcOrd="0" destOrd="0" presId="urn:microsoft.com/office/officeart/2005/8/layout/orgChart1"/>
    <dgm:cxn modelId="{4F0E3A20-8D0A-4AB0-A3B8-04FCEE3F8FD5}" type="presParOf" srcId="{0A9AC20F-FF0A-4660-9E5D-5865C217BA1B}" destId="{2C5555CB-2DA6-420E-9159-477C1239D25C}" srcOrd="0" destOrd="0" presId="urn:microsoft.com/office/officeart/2005/8/layout/orgChart1"/>
    <dgm:cxn modelId="{6B659560-13A6-402E-8BFD-7A02969FD701}" type="presParOf" srcId="{0A9AC20F-FF0A-4660-9E5D-5865C217BA1B}" destId="{5CE07662-56CA-4136-8CEC-56258D993A28}" srcOrd="1" destOrd="0" presId="urn:microsoft.com/office/officeart/2005/8/layout/orgChart1"/>
    <dgm:cxn modelId="{A6FF528D-8E6D-4EE8-849F-2D1AAB793676}" type="presParOf" srcId="{B3D16344-E31D-4A1C-976F-08499A578147}" destId="{64312C43-A4CD-43C1-984B-446B07F8D1BE}" srcOrd="1" destOrd="0" presId="urn:microsoft.com/office/officeart/2005/8/layout/orgChart1"/>
    <dgm:cxn modelId="{13F1E867-D22F-4705-A1C3-6F64F52CBFB0}" type="presParOf" srcId="{64312C43-A4CD-43C1-984B-446B07F8D1BE}" destId="{4E3F5E45-0A5D-4612-9A0C-E06CDFF6408F}" srcOrd="0" destOrd="0" presId="urn:microsoft.com/office/officeart/2005/8/layout/orgChart1"/>
    <dgm:cxn modelId="{5C1493F9-691D-41B0-AAA7-C18209836F71}" type="presParOf" srcId="{64312C43-A4CD-43C1-984B-446B07F8D1BE}" destId="{9C797FAE-CAFB-4BEE-A9B2-3E164396C72E}" srcOrd="1" destOrd="0" presId="urn:microsoft.com/office/officeart/2005/8/layout/orgChart1"/>
    <dgm:cxn modelId="{AA68B773-03CC-41F4-BB94-B440C31F05B4}" type="presParOf" srcId="{9C797FAE-CAFB-4BEE-A9B2-3E164396C72E}" destId="{C62D8E21-D4E6-4F2B-9066-68B688FDC663}" srcOrd="0" destOrd="0" presId="urn:microsoft.com/office/officeart/2005/8/layout/orgChart1"/>
    <dgm:cxn modelId="{8ECCB299-2232-448C-B0E0-694867048228}" type="presParOf" srcId="{C62D8E21-D4E6-4F2B-9066-68B688FDC663}" destId="{453890A7-6C5C-427A-B090-580264C3B395}" srcOrd="0" destOrd="0" presId="urn:microsoft.com/office/officeart/2005/8/layout/orgChart1"/>
    <dgm:cxn modelId="{2F2E2D91-3953-465D-865F-E7E469C80E37}" type="presParOf" srcId="{C62D8E21-D4E6-4F2B-9066-68B688FDC663}" destId="{1FFB5451-774B-42C7-84CE-65F8A9CF6A15}" srcOrd="1" destOrd="0" presId="urn:microsoft.com/office/officeart/2005/8/layout/orgChart1"/>
    <dgm:cxn modelId="{3AEDE649-8F7D-41D6-BBE6-FD737C5169F1}" type="presParOf" srcId="{9C797FAE-CAFB-4BEE-A9B2-3E164396C72E}" destId="{35CFDF0A-23CE-41B6-B36C-FDFC6F0BCDC0}" srcOrd="1" destOrd="0" presId="urn:microsoft.com/office/officeart/2005/8/layout/orgChart1"/>
    <dgm:cxn modelId="{0A82E04A-2872-4BD9-85CA-96F2B30FBB8A}" type="presParOf" srcId="{9C797FAE-CAFB-4BEE-A9B2-3E164396C72E}" destId="{EC763BBA-BF98-4A45-8F9F-AC71E449AF4A}" srcOrd="2" destOrd="0" presId="urn:microsoft.com/office/officeart/2005/8/layout/orgChart1"/>
    <dgm:cxn modelId="{C8C86816-B7CE-424A-BD50-F54857A61892}" type="presParOf" srcId="{64312C43-A4CD-43C1-984B-446B07F8D1BE}" destId="{AD221B32-3785-4D31-89C9-285A564048B9}" srcOrd="2" destOrd="0" presId="urn:microsoft.com/office/officeart/2005/8/layout/orgChart1"/>
    <dgm:cxn modelId="{B7E8F39D-FC4F-4D58-BAA7-480082C71C35}" type="presParOf" srcId="{64312C43-A4CD-43C1-984B-446B07F8D1BE}" destId="{BB5737EC-9910-4FF0-9E7F-C73A08C0DF36}" srcOrd="3" destOrd="0" presId="urn:microsoft.com/office/officeart/2005/8/layout/orgChart1"/>
    <dgm:cxn modelId="{7878C00C-48E9-4EAF-BE64-4051750AE251}" type="presParOf" srcId="{BB5737EC-9910-4FF0-9E7F-C73A08C0DF36}" destId="{EBCAC18D-4FD5-4CF7-B049-E2DB2A539829}" srcOrd="0" destOrd="0" presId="urn:microsoft.com/office/officeart/2005/8/layout/orgChart1"/>
    <dgm:cxn modelId="{4C8E2515-A03F-4D29-B53C-2AF03E0335E1}" type="presParOf" srcId="{EBCAC18D-4FD5-4CF7-B049-E2DB2A539829}" destId="{6401937A-B075-4C99-B2A7-96727049C4B1}" srcOrd="0" destOrd="0" presId="urn:microsoft.com/office/officeart/2005/8/layout/orgChart1"/>
    <dgm:cxn modelId="{1E93BA3A-AC74-41A9-A27A-904A78532BB2}" type="presParOf" srcId="{EBCAC18D-4FD5-4CF7-B049-E2DB2A539829}" destId="{2EE37BD1-DE09-4488-98A0-083E237FA3F7}" srcOrd="1" destOrd="0" presId="urn:microsoft.com/office/officeart/2005/8/layout/orgChart1"/>
    <dgm:cxn modelId="{E18DF8C3-DA43-4BCB-B108-65EB9D2667F1}" type="presParOf" srcId="{BB5737EC-9910-4FF0-9E7F-C73A08C0DF36}" destId="{A72560C6-72D6-4074-864B-365D5A34F1BD}" srcOrd="1" destOrd="0" presId="urn:microsoft.com/office/officeart/2005/8/layout/orgChart1"/>
    <dgm:cxn modelId="{8EBA01C1-3514-438F-B380-32CF39FE9800}" type="presParOf" srcId="{BB5737EC-9910-4FF0-9E7F-C73A08C0DF36}" destId="{6BA615B6-F28A-42C9-A5F6-1D63EDE1C792}" srcOrd="2" destOrd="0" presId="urn:microsoft.com/office/officeart/2005/8/layout/orgChart1"/>
    <dgm:cxn modelId="{B46EEB1B-393B-4F06-AEDF-D149E3ED92A4}" type="presParOf" srcId="{64312C43-A4CD-43C1-984B-446B07F8D1BE}" destId="{6CD12F9D-7FCB-4D53-9EAF-DC27C3B759BC}" srcOrd="4" destOrd="0" presId="urn:microsoft.com/office/officeart/2005/8/layout/orgChart1"/>
    <dgm:cxn modelId="{2649B8FE-54EA-4D81-9B4A-1D6EE993B81E}" type="presParOf" srcId="{64312C43-A4CD-43C1-984B-446B07F8D1BE}" destId="{C43D9766-460D-4980-9757-F9227F598C9D}" srcOrd="5" destOrd="0" presId="urn:microsoft.com/office/officeart/2005/8/layout/orgChart1"/>
    <dgm:cxn modelId="{39275A71-DF6A-4E55-9D2A-7E29DE0C2C9F}" type="presParOf" srcId="{C43D9766-460D-4980-9757-F9227F598C9D}" destId="{34DE0452-2743-483E-BB2A-F1B18AE380A2}" srcOrd="0" destOrd="0" presId="urn:microsoft.com/office/officeart/2005/8/layout/orgChart1"/>
    <dgm:cxn modelId="{6278FFE0-FCF8-426C-B7DD-F984D533404E}" type="presParOf" srcId="{34DE0452-2743-483E-BB2A-F1B18AE380A2}" destId="{07551ED7-770D-45BD-BBA9-7CFAA61DB4E5}" srcOrd="0" destOrd="0" presId="urn:microsoft.com/office/officeart/2005/8/layout/orgChart1"/>
    <dgm:cxn modelId="{6B830E73-0221-4235-944C-20A59034E252}" type="presParOf" srcId="{34DE0452-2743-483E-BB2A-F1B18AE380A2}" destId="{B3BE158C-AE69-48DF-BE8C-CE690C12F8E2}" srcOrd="1" destOrd="0" presId="urn:microsoft.com/office/officeart/2005/8/layout/orgChart1"/>
    <dgm:cxn modelId="{BF6644CD-26C4-46B4-8A8B-398CD2C8EC0C}" type="presParOf" srcId="{C43D9766-460D-4980-9757-F9227F598C9D}" destId="{BF24CC46-1D43-4F5C-A62E-35B5024F8D5C}" srcOrd="1" destOrd="0" presId="urn:microsoft.com/office/officeart/2005/8/layout/orgChart1"/>
    <dgm:cxn modelId="{04E155E2-5A97-468C-AFBA-95C45E7BDA29}" type="presParOf" srcId="{C43D9766-460D-4980-9757-F9227F598C9D}" destId="{4B44DCCB-7C54-4CA4-993E-A500B3771A90}" srcOrd="2" destOrd="0" presId="urn:microsoft.com/office/officeart/2005/8/layout/orgChart1"/>
    <dgm:cxn modelId="{3312AA3B-AEF7-4F9C-A8C5-7D079E8B4E80}" type="presParOf" srcId="{64312C43-A4CD-43C1-984B-446B07F8D1BE}" destId="{A18E1FDF-26F7-4DA9-B556-E14BDE369921}" srcOrd="6" destOrd="0" presId="urn:microsoft.com/office/officeart/2005/8/layout/orgChart1"/>
    <dgm:cxn modelId="{695B7038-8501-4359-A2D8-6B42BB70EC20}" type="presParOf" srcId="{64312C43-A4CD-43C1-984B-446B07F8D1BE}" destId="{8F00D76F-EFDB-4A4E-8058-1F02B1CCC18A}" srcOrd="7" destOrd="0" presId="urn:microsoft.com/office/officeart/2005/8/layout/orgChart1"/>
    <dgm:cxn modelId="{80A92E8D-C9BE-4501-833A-99596404E2D5}" type="presParOf" srcId="{8F00D76F-EFDB-4A4E-8058-1F02B1CCC18A}" destId="{3A9587BB-776C-4556-A825-E81BF6ED995A}" srcOrd="0" destOrd="0" presId="urn:microsoft.com/office/officeart/2005/8/layout/orgChart1"/>
    <dgm:cxn modelId="{3C419025-1F15-4F52-9637-89EDE0B8D0B4}" type="presParOf" srcId="{3A9587BB-776C-4556-A825-E81BF6ED995A}" destId="{F5C17F2E-3D81-4A08-941B-A5AD5692B18E}" srcOrd="0" destOrd="0" presId="urn:microsoft.com/office/officeart/2005/8/layout/orgChart1"/>
    <dgm:cxn modelId="{1CACF979-0179-4668-BEF2-75E4BE7A042A}" type="presParOf" srcId="{3A9587BB-776C-4556-A825-E81BF6ED995A}" destId="{76A0F731-DBCD-43ED-BB31-DD670FBBEF37}" srcOrd="1" destOrd="0" presId="urn:microsoft.com/office/officeart/2005/8/layout/orgChart1"/>
    <dgm:cxn modelId="{B55A5E16-D5F8-46E5-8CD1-B16B42FBA963}" type="presParOf" srcId="{8F00D76F-EFDB-4A4E-8058-1F02B1CCC18A}" destId="{BB336AF1-54B6-4E15-BE84-8FAC601F5C7C}" srcOrd="1" destOrd="0" presId="urn:microsoft.com/office/officeart/2005/8/layout/orgChart1"/>
    <dgm:cxn modelId="{FDE80CFB-91F9-4948-9605-F922CADE3585}" type="presParOf" srcId="{8F00D76F-EFDB-4A4E-8058-1F02B1CCC18A}" destId="{FC6BCCEF-73C6-4138-A0FB-FE849CA9C146}" srcOrd="2" destOrd="0" presId="urn:microsoft.com/office/officeart/2005/8/layout/orgChart1"/>
    <dgm:cxn modelId="{8D7BCC9D-40CD-4C22-B2F7-1C91F7034489}" type="presParOf" srcId="{B3D16344-E31D-4A1C-976F-08499A578147}" destId="{DBB9143D-C2A2-49F5-87B2-E6B777FD276E}" srcOrd="2" destOrd="0" presId="urn:microsoft.com/office/officeart/2005/8/layout/orgChart1"/>
    <dgm:cxn modelId="{C60B0D5A-4718-4A4F-93F2-AE5B420EE5AC}" type="presParOf" srcId="{43465E84-2556-4DBF-A529-11D4BCC7E95F}" destId="{2EF5345F-B3FD-46BD-B49D-CF257D78D2F3}" srcOrd="2" destOrd="0" presId="urn:microsoft.com/office/officeart/2005/8/layout/orgChart1"/>
    <dgm:cxn modelId="{7B3BB146-F812-4069-93CE-B16BFA5524E7}" type="presParOf" srcId="{43465E84-2556-4DBF-A529-11D4BCC7E95F}" destId="{12339333-D791-4C1C-8CE7-C8ADFC4373C9}" srcOrd="3" destOrd="0" presId="urn:microsoft.com/office/officeart/2005/8/layout/orgChart1"/>
    <dgm:cxn modelId="{1EBD7653-6716-4329-8246-65D18F736340}" type="presParOf" srcId="{12339333-D791-4C1C-8CE7-C8ADFC4373C9}" destId="{90976634-3937-4858-867F-3485C5A277EC}" srcOrd="0" destOrd="0" presId="urn:microsoft.com/office/officeart/2005/8/layout/orgChart1"/>
    <dgm:cxn modelId="{75577D71-C610-44A8-9D9F-3361A392FB2A}" type="presParOf" srcId="{90976634-3937-4858-867F-3485C5A277EC}" destId="{86D53A16-73E6-4650-9C56-5D5296D51B8F}" srcOrd="0" destOrd="0" presId="urn:microsoft.com/office/officeart/2005/8/layout/orgChart1"/>
    <dgm:cxn modelId="{0B4DD881-F483-4D3A-880D-46B1FC702A94}" type="presParOf" srcId="{90976634-3937-4858-867F-3485C5A277EC}" destId="{EB009759-B5D4-4325-A042-EA42E68BDFC3}" srcOrd="1" destOrd="0" presId="urn:microsoft.com/office/officeart/2005/8/layout/orgChart1"/>
    <dgm:cxn modelId="{F8B43B41-7B41-4CB6-A686-D5E7ED2AA5F3}" type="presParOf" srcId="{12339333-D791-4C1C-8CE7-C8ADFC4373C9}" destId="{7B421247-BA49-4265-B201-9A458D91F51B}" srcOrd="1" destOrd="0" presId="urn:microsoft.com/office/officeart/2005/8/layout/orgChart1"/>
    <dgm:cxn modelId="{789B65BC-AA39-49F7-9FA3-2FD5B24380A3}" type="presParOf" srcId="{7B421247-BA49-4265-B201-9A458D91F51B}" destId="{49E03673-F5CE-41F8-A32C-91156B2B295E}" srcOrd="0" destOrd="0" presId="urn:microsoft.com/office/officeart/2005/8/layout/orgChart1"/>
    <dgm:cxn modelId="{BEC21F81-B552-4066-A049-F2EDF312D391}" type="presParOf" srcId="{7B421247-BA49-4265-B201-9A458D91F51B}" destId="{B9648EDF-B9AE-4EB5-8422-47E49E82AC25}" srcOrd="1" destOrd="0" presId="urn:microsoft.com/office/officeart/2005/8/layout/orgChart1"/>
    <dgm:cxn modelId="{1ED85302-4712-4022-9E4E-E79419EC7C48}" type="presParOf" srcId="{B9648EDF-B9AE-4EB5-8422-47E49E82AC25}" destId="{268BCEC9-567F-4AF2-BF09-3D66A2F44F5C}" srcOrd="0" destOrd="0" presId="urn:microsoft.com/office/officeart/2005/8/layout/orgChart1"/>
    <dgm:cxn modelId="{884D24F0-E1BF-42E4-B3DC-A0585DC257E3}" type="presParOf" srcId="{268BCEC9-567F-4AF2-BF09-3D66A2F44F5C}" destId="{38ED8EF8-069C-4EE5-8462-5DDAF035ACE8}" srcOrd="0" destOrd="0" presId="urn:microsoft.com/office/officeart/2005/8/layout/orgChart1"/>
    <dgm:cxn modelId="{E8BC13F4-2BCE-48EB-9FE0-AC5565E8647D}" type="presParOf" srcId="{268BCEC9-567F-4AF2-BF09-3D66A2F44F5C}" destId="{A3CA133B-1B12-49F3-AF97-C2A9EACD9C5C}" srcOrd="1" destOrd="0" presId="urn:microsoft.com/office/officeart/2005/8/layout/orgChart1"/>
    <dgm:cxn modelId="{1E27D8CE-3B3E-436C-B70B-F291D2EC2F0F}" type="presParOf" srcId="{B9648EDF-B9AE-4EB5-8422-47E49E82AC25}" destId="{900EE2AD-6E58-43FD-9D12-9B164F721C65}" srcOrd="1" destOrd="0" presId="urn:microsoft.com/office/officeart/2005/8/layout/orgChart1"/>
    <dgm:cxn modelId="{059E7CE1-A2BB-4BA0-B44C-6F3D7306FB4C}" type="presParOf" srcId="{B9648EDF-B9AE-4EB5-8422-47E49E82AC25}" destId="{CABEF3F7-ABE5-471A-8A23-F74997B1D927}" srcOrd="2" destOrd="0" presId="urn:microsoft.com/office/officeart/2005/8/layout/orgChart1"/>
    <dgm:cxn modelId="{CA06A6C2-59BB-4086-A627-212983B659A3}" type="presParOf" srcId="{7B421247-BA49-4265-B201-9A458D91F51B}" destId="{6A11D557-A752-4637-B4B6-F079C4EB9941}" srcOrd="2" destOrd="0" presId="urn:microsoft.com/office/officeart/2005/8/layout/orgChart1"/>
    <dgm:cxn modelId="{427FBF19-6F72-44C5-9798-013B9A5042F2}" type="presParOf" srcId="{7B421247-BA49-4265-B201-9A458D91F51B}" destId="{8A75FD00-5367-41A2-9B1D-89D382D30A06}" srcOrd="3" destOrd="0" presId="urn:microsoft.com/office/officeart/2005/8/layout/orgChart1"/>
    <dgm:cxn modelId="{D71EA0CD-E2E1-43A1-A52B-1E312CBC93C4}" type="presParOf" srcId="{8A75FD00-5367-41A2-9B1D-89D382D30A06}" destId="{BC061CE6-A912-4D6D-AA56-4BFC79C0E566}" srcOrd="0" destOrd="0" presId="urn:microsoft.com/office/officeart/2005/8/layout/orgChart1"/>
    <dgm:cxn modelId="{FDD64957-D24C-44B2-93D4-A2C532D5EFA6}" type="presParOf" srcId="{BC061CE6-A912-4D6D-AA56-4BFC79C0E566}" destId="{41D1C659-9460-483C-8BA8-1B7C7528108A}" srcOrd="0" destOrd="0" presId="urn:microsoft.com/office/officeart/2005/8/layout/orgChart1"/>
    <dgm:cxn modelId="{8113FCD1-D3A8-4FC3-BB41-1752FDA66D06}" type="presParOf" srcId="{BC061CE6-A912-4D6D-AA56-4BFC79C0E566}" destId="{F63569BE-6BA8-4E86-B3AC-08BFB2B53546}" srcOrd="1" destOrd="0" presId="urn:microsoft.com/office/officeart/2005/8/layout/orgChart1"/>
    <dgm:cxn modelId="{388EB3BC-0138-4214-8AE5-68133E4CA380}" type="presParOf" srcId="{8A75FD00-5367-41A2-9B1D-89D382D30A06}" destId="{2B93F0EE-AFEE-4ED1-BD40-50904398E358}" srcOrd="1" destOrd="0" presId="urn:microsoft.com/office/officeart/2005/8/layout/orgChart1"/>
    <dgm:cxn modelId="{3F5EE499-8EC0-4010-A6EC-7BC4675C1C05}" type="presParOf" srcId="{8A75FD00-5367-41A2-9B1D-89D382D30A06}" destId="{3AB28E5C-EA96-4DB0-8BAA-DE8E9FDF46FE}" srcOrd="2" destOrd="0" presId="urn:microsoft.com/office/officeart/2005/8/layout/orgChart1"/>
    <dgm:cxn modelId="{A523EF96-27FA-4C5A-AD85-AE246CBEF603}" type="presParOf" srcId="{12339333-D791-4C1C-8CE7-C8ADFC4373C9}" destId="{CD979624-3C41-49A8-B7C0-72DCB9CDB1A4}" srcOrd="2" destOrd="0" presId="urn:microsoft.com/office/officeart/2005/8/layout/orgChart1"/>
    <dgm:cxn modelId="{3335A0D9-5AEE-4F2A-99DA-2C29E635715D}" type="presParOf" srcId="{EA97879A-97CE-4AA4-B34D-1CE245C38FEE}" destId="{CF40AD78-58C6-4B67-A84F-D688A577C21A}" srcOrd="2" destOrd="0" presId="urn:microsoft.com/office/officeart/2005/8/layout/orgChart1"/>
    <dgm:cxn modelId="{56788CD2-009A-4CB8-A9B4-9E2FEA48C7F5}" type="presParOf" srcId="{7867C03F-01EE-4506-BB2F-0B40569BF97F}" destId="{9FC9DBD6-78EE-4F9A-B82B-3C753820B9D4}" srcOrd="2" destOrd="0" presId="urn:microsoft.com/office/officeart/2005/8/layout/orgChart1"/>
    <dgm:cxn modelId="{0F44F202-F43E-4180-948B-FAED7DB6BD04}" type="presParOf" srcId="{7867C03F-01EE-4506-BB2F-0B40569BF97F}" destId="{8C3253C6-A3F0-4C62-8DE6-9161A918885E}" srcOrd="3" destOrd="0" presId="urn:microsoft.com/office/officeart/2005/8/layout/orgChart1"/>
    <dgm:cxn modelId="{6B786CF4-311A-45E3-8405-F1B2D85684EB}" type="presParOf" srcId="{8C3253C6-A3F0-4C62-8DE6-9161A918885E}" destId="{40E41331-0317-4542-9BC2-DDF647C966C1}" srcOrd="0" destOrd="0" presId="urn:microsoft.com/office/officeart/2005/8/layout/orgChart1"/>
    <dgm:cxn modelId="{6F51A67A-3AAD-4D15-A013-E1532BEB1D61}" type="presParOf" srcId="{40E41331-0317-4542-9BC2-DDF647C966C1}" destId="{A57C733A-F3B8-42F4-AE9A-20CE82302013}" srcOrd="0" destOrd="0" presId="urn:microsoft.com/office/officeart/2005/8/layout/orgChart1"/>
    <dgm:cxn modelId="{A8AF8327-2645-4A9A-B5C8-A5BC83F0F79A}" type="presParOf" srcId="{40E41331-0317-4542-9BC2-DDF647C966C1}" destId="{6CB2D229-4406-42F3-A7C8-63F0AE275429}" srcOrd="1" destOrd="0" presId="urn:microsoft.com/office/officeart/2005/8/layout/orgChart1"/>
    <dgm:cxn modelId="{444F0FFE-BD5F-43EE-9C96-DFDE2954C64D}" type="presParOf" srcId="{8C3253C6-A3F0-4C62-8DE6-9161A918885E}" destId="{0AFD49FF-7DB8-4D24-87FB-D7C517FC273B}" srcOrd="1" destOrd="0" presId="urn:microsoft.com/office/officeart/2005/8/layout/orgChart1"/>
    <dgm:cxn modelId="{0E006023-B2A3-4C30-9CE0-E05B5491A294}" type="presParOf" srcId="{0AFD49FF-7DB8-4D24-87FB-D7C517FC273B}" destId="{204B5D83-648A-4A36-83B3-3043B2946CEF}" srcOrd="0" destOrd="0" presId="urn:microsoft.com/office/officeart/2005/8/layout/orgChart1"/>
    <dgm:cxn modelId="{CA602211-5ACB-440E-A749-695C886FDE01}" type="presParOf" srcId="{0AFD49FF-7DB8-4D24-87FB-D7C517FC273B}" destId="{3B75502E-4C51-4602-9597-346BA21A2ED6}" srcOrd="1" destOrd="0" presId="urn:microsoft.com/office/officeart/2005/8/layout/orgChart1"/>
    <dgm:cxn modelId="{71656A5A-7271-42F0-820E-86A97E17333D}" type="presParOf" srcId="{3B75502E-4C51-4602-9597-346BA21A2ED6}" destId="{1C357F42-37E4-4CD4-A573-6F6EE71D2A20}" srcOrd="0" destOrd="0" presId="urn:microsoft.com/office/officeart/2005/8/layout/orgChart1"/>
    <dgm:cxn modelId="{ACD25B41-527C-4571-BAFE-34E589B0554C}" type="presParOf" srcId="{1C357F42-37E4-4CD4-A573-6F6EE71D2A20}" destId="{9115EC36-275B-482F-8402-EEDD327C3DC5}" srcOrd="0" destOrd="0" presId="urn:microsoft.com/office/officeart/2005/8/layout/orgChart1"/>
    <dgm:cxn modelId="{CC9D6927-3447-4818-BF86-393A699343D8}" type="presParOf" srcId="{1C357F42-37E4-4CD4-A573-6F6EE71D2A20}" destId="{A889B1A4-9B65-4290-9504-6F4FF738138F}" srcOrd="1" destOrd="0" presId="urn:microsoft.com/office/officeart/2005/8/layout/orgChart1"/>
    <dgm:cxn modelId="{57422A38-9111-4499-B09E-A3056C704759}" type="presParOf" srcId="{3B75502E-4C51-4602-9597-346BA21A2ED6}" destId="{B1532A88-D2E7-4161-88E3-A02C9E451D63}" srcOrd="1" destOrd="0" presId="urn:microsoft.com/office/officeart/2005/8/layout/orgChart1"/>
    <dgm:cxn modelId="{8B04071C-5C64-4D63-889E-7DBB291D49AD}" type="presParOf" srcId="{3B75502E-4C51-4602-9597-346BA21A2ED6}" destId="{5FC04D2A-05A1-4B30-B8E1-BCAA99041112}" srcOrd="2" destOrd="0" presId="urn:microsoft.com/office/officeart/2005/8/layout/orgChart1"/>
    <dgm:cxn modelId="{C492E98D-D6C3-4361-8CB0-62A5879EA0CA}" type="presParOf" srcId="{0AFD49FF-7DB8-4D24-87FB-D7C517FC273B}" destId="{EF534E33-8176-45D9-9FC9-4C797B228CCB}" srcOrd="2" destOrd="0" presId="urn:microsoft.com/office/officeart/2005/8/layout/orgChart1"/>
    <dgm:cxn modelId="{5329F8BD-189F-4161-8B8C-93787B941FA6}" type="presParOf" srcId="{0AFD49FF-7DB8-4D24-87FB-D7C517FC273B}" destId="{C9A1460A-AB37-4E99-80D2-EBD2FE8BDB4C}" srcOrd="3" destOrd="0" presId="urn:microsoft.com/office/officeart/2005/8/layout/orgChart1"/>
    <dgm:cxn modelId="{3242A373-08A4-4388-8E13-0E2E11313B5F}" type="presParOf" srcId="{C9A1460A-AB37-4E99-80D2-EBD2FE8BDB4C}" destId="{71ED960D-6ED7-45FF-ACE5-71C2FFD89508}" srcOrd="0" destOrd="0" presId="urn:microsoft.com/office/officeart/2005/8/layout/orgChart1"/>
    <dgm:cxn modelId="{E417D99D-0791-45BA-AD6A-72F180A5E554}" type="presParOf" srcId="{71ED960D-6ED7-45FF-ACE5-71C2FFD89508}" destId="{C163B396-03CA-4A34-A817-E8EBDE79D4A1}" srcOrd="0" destOrd="0" presId="urn:microsoft.com/office/officeart/2005/8/layout/orgChart1"/>
    <dgm:cxn modelId="{B7D37D5F-A0A7-477C-B4D4-1EB74D75292D}" type="presParOf" srcId="{71ED960D-6ED7-45FF-ACE5-71C2FFD89508}" destId="{739245F1-DA82-4220-9F2F-73C59CE47F88}" srcOrd="1" destOrd="0" presId="urn:microsoft.com/office/officeart/2005/8/layout/orgChart1"/>
    <dgm:cxn modelId="{9EE6F314-E597-4C6B-85C0-8BE89B3575C7}" type="presParOf" srcId="{C9A1460A-AB37-4E99-80D2-EBD2FE8BDB4C}" destId="{708D3490-C9C1-437C-9602-A1853B61F51E}" srcOrd="1" destOrd="0" presId="urn:microsoft.com/office/officeart/2005/8/layout/orgChart1"/>
    <dgm:cxn modelId="{1417EF70-448B-4D82-90A2-87C0753A4703}" type="presParOf" srcId="{C9A1460A-AB37-4E99-80D2-EBD2FE8BDB4C}" destId="{D8DC6484-4BA2-4B9D-9EC0-0EEA8BF02826}" srcOrd="2" destOrd="0" presId="urn:microsoft.com/office/officeart/2005/8/layout/orgChart1"/>
    <dgm:cxn modelId="{4A89E6CD-2569-4345-94AB-4C01C65CD962}" type="presParOf" srcId="{0AFD49FF-7DB8-4D24-87FB-D7C517FC273B}" destId="{49E78BB3-3148-49B3-AC9D-C58A098FE5F5}" srcOrd="4" destOrd="0" presId="urn:microsoft.com/office/officeart/2005/8/layout/orgChart1"/>
    <dgm:cxn modelId="{70AA9008-55B0-4B3A-A9B8-88B0CDB6E02F}" type="presParOf" srcId="{0AFD49FF-7DB8-4D24-87FB-D7C517FC273B}" destId="{421B7B47-BEE4-4A89-AFCC-EC3055A4CB43}" srcOrd="5" destOrd="0" presId="urn:microsoft.com/office/officeart/2005/8/layout/orgChart1"/>
    <dgm:cxn modelId="{E272FF08-EDA5-4260-B00D-5569003C884F}" type="presParOf" srcId="{421B7B47-BEE4-4A89-AFCC-EC3055A4CB43}" destId="{21B37C66-C730-4C4E-99F7-C1AE213D7F78}" srcOrd="0" destOrd="0" presId="urn:microsoft.com/office/officeart/2005/8/layout/orgChart1"/>
    <dgm:cxn modelId="{A37A3F96-6C13-43EB-9266-8EF966DDCF8C}" type="presParOf" srcId="{21B37C66-C730-4C4E-99F7-C1AE213D7F78}" destId="{EF46493C-BA80-4138-9177-3C7D2C15168E}" srcOrd="0" destOrd="0" presId="urn:microsoft.com/office/officeart/2005/8/layout/orgChart1"/>
    <dgm:cxn modelId="{77D1D3BB-F19F-4546-AE17-B64344782C22}" type="presParOf" srcId="{21B37C66-C730-4C4E-99F7-C1AE213D7F78}" destId="{3900D728-C433-40FB-9043-9B62DC35BA86}" srcOrd="1" destOrd="0" presId="urn:microsoft.com/office/officeart/2005/8/layout/orgChart1"/>
    <dgm:cxn modelId="{F91AA3CC-FDFB-4301-B7DC-C579348F6E0B}" type="presParOf" srcId="{421B7B47-BEE4-4A89-AFCC-EC3055A4CB43}" destId="{9AA5AF99-B00F-4379-8A24-8A1E1044610D}" srcOrd="1" destOrd="0" presId="urn:microsoft.com/office/officeart/2005/8/layout/orgChart1"/>
    <dgm:cxn modelId="{A226B91B-6881-4D55-8C7A-07202E9A794B}" type="presParOf" srcId="{421B7B47-BEE4-4A89-AFCC-EC3055A4CB43}" destId="{9C56CC0C-00F5-4444-B143-32CD9B3DA4E1}" srcOrd="2" destOrd="0" presId="urn:microsoft.com/office/officeart/2005/8/layout/orgChart1"/>
    <dgm:cxn modelId="{DD4C6F74-48B6-45D0-A828-087C633BD553}" type="presParOf" srcId="{0AFD49FF-7DB8-4D24-87FB-D7C517FC273B}" destId="{F30EE985-8E80-4E09-BB89-4773EF3C0929}" srcOrd="6" destOrd="0" presId="urn:microsoft.com/office/officeart/2005/8/layout/orgChart1"/>
    <dgm:cxn modelId="{6DD95020-843E-4013-9FC4-EC014F246BEA}" type="presParOf" srcId="{0AFD49FF-7DB8-4D24-87FB-D7C517FC273B}" destId="{BD958C00-F62B-433B-B5F5-7E9340FAFCA4}" srcOrd="7" destOrd="0" presId="urn:microsoft.com/office/officeart/2005/8/layout/orgChart1"/>
    <dgm:cxn modelId="{DE75DE9E-FA86-431B-8D73-F24C9D95A920}" type="presParOf" srcId="{BD958C00-F62B-433B-B5F5-7E9340FAFCA4}" destId="{CF04A109-6C00-4D16-8705-CF1E286F7FDA}" srcOrd="0" destOrd="0" presId="urn:microsoft.com/office/officeart/2005/8/layout/orgChart1"/>
    <dgm:cxn modelId="{9E997BAD-8DD3-413F-A49C-8B65B092D003}" type="presParOf" srcId="{CF04A109-6C00-4D16-8705-CF1E286F7FDA}" destId="{F1CA75A9-CB07-4367-98AC-366CA0ADF9F0}" srcOrd="0" destOrd="0" presId="urn:microsoft.com/office/officeart/2005/8/layout/orgChart1"/>
    <dgm:cxn modelId="{4F8FFAD3-9C12-4CCD-B8F6-8C68876A415B}" type="presParOf" srcId="{CF04A109-6C00-4D16-8705-CF1E286F7FDA}" destId="{0BC8D1A0-398D-4B6B-AF95-E1ADAF9D2A15}" srcOrd="1" destOrd="0" presId="urn:microsoft.com/office/officeart/2005/8/layout/orgChart1"/>
    <dgm:cxn modelId="{D2AFC5C4-0AB2-4D94-A6F8-714341DB6B39}" type="presParOf" srcId="{BD958C00-F62B-433B-B5F5-7E9340FAFCA4}" destId="{F5810EDA-66DE-4DE3-B646-DED2909A70DE}" srcOrd="1" destOrd="0" presId="urn:microsoft.com/office/officeart/2005/8/layout/orgChart1"/>
    <dgm:cxn modelId="{81F6B756-3A6F-4D87-95A3-BC2C7FA240BB}" type="presParOf" srcId="{BD958C00-F62B-433B-B5F5-7E9340FAFCA4}" destId="{3372F934-773D-41B7-B77B-E741E8E9F6E4}" srcOrd="2" destOrd="0" presId="urn:microsoft.com/office/officeart/2005/8/layout/orgChart1"/>
    <dgm:cxn modelId="{16C4029F-7AFB-4F8C-93A9-F053601A036E}" type="presParOf" srcId="{8C3253C6-A3F0-4C62-8DE6-9161A918885E}" destId="{FE2DA20A-D96E-4B27-B7DE-4B981644AB20}" srcOrd="2" destOrd="0" presId="urn:microsoft.com/office/officeart/2005/8/layout/orgChart1"/>
    <dgm:cxn modelId="{C6140801-32D3-404F-9AFC-819CD2767A1A}" type="presParOf" srcId="{7867C03F-01EE-4506-BB2F-0B40569BF97F}" destId="{B000C807-ECE3-4275-957E-F51E7FEC0E03}" srcOrd="4" destOrd="0" presId="urn:microsoft.com/office/officeart/2005/8/layout/orgChart1"/>
    <dgm:cxn modelId="{95F0CE98-0B95-490F-9C46-607FB8D19304}" type="presParOf" srcId="{7867C03F-01EE-4506-BB2F-0B40569BF97F}" destId="{88EF4BED-4349-4BF9-ABED-7DD5082407F0}" srcOrd="5" destOrd="0" presId="urn:microsoft.com/office/officeart/2005/8/layout/orgChart1"/>
    <dgm:cxn modelId="{678ED46D-6949-407A-8A2D-D9277D19FB62}" type="presParOf" srcId="{88EF4BED-4349-4BF9-ABED-7DD5082407F0}" destId="{6FEFDC60-4DC8-43FF-B25D-9321223CE86C}" srcOrd="0" destOrd="0" presId="urn:microsoft.com/office/officeart/2005/8/layout/orgChart1"/>
    <dgm:cxn modelId="{BA5FB624-B411-4EDD-890D-11A45E2EA656}" type="presParOf" srcId="{6FEFDC60-4DC8-43FF-B25D-9321223CE86C}" destId="{78E57833-1CBA-4200-A830-8B415AEFDFF8}" srcOrd="0" destOrd="0" presId="urn:microsoft.com/office/officeart/2005/8/layout/orgChart1"/>
    <dgm:cxn modelId="{3728D079-CCB0-4623-B946-5DF1AE5622E1}" type="presParOf" srcId="{6FEFDC60-4DC8-43FF-B25D-9321223CE86C}" destId="{19A753AC-1EE7-4151-919A-780AB54AA4DB}" srcOrd="1" destOrd="0" presId="urn:microsoft.com/office/officeart/2005/8/layout/orgChart1"/>
    <dgm:cxn modelId="{7A743FBD-A127-407A-BDE3-83B497770895}" type="presParOf" srcId="{88EF4BED-4349-4BF9-ABED-7DD5082407F0}" destId="{A3539F1A-5447-4114-8D90-AFB512EE382B}" srcOrd="1" destOrd="0" presId="urn:microsoft.com/office/officeart/2005/8/layout/orgChart1"/>
    <dgm:cxn modelId="{07B9F5A3-47F2-4EBB-8498-3B3C66EBFD7F}" type="presParOf" srcId="{88EF4BED-4349-4BF9-ABED-7DD5082407F0}" destId="{C1FFAE83-2D3A-4E23-BFA6-6DD944C1DBD4}" srcOrd="2" destOrd="0" presId="urn:microsoft.com/office/officeart/2005/8/layout/orgChart1"/>
    <dgm:cxn modelId="{7BC7B738-C965-4AF9-B9D8-08D0DB9A700A}" type="presParOf" srcId="{7867C03F-01EE-4506-BB2F-0B40569BF97F}" destId="{E9E3F684-DF43-41A6-9DBF-E6A3A7F05836}" srcOrd="6" destOrd="0" presId="urn:microsoft.com/office/officeart/2005/8/layout/orgChart1"/>
    <dgm:cxn modelId="{98692CF0-952C-4645-B6A9-4C0CD573DAFD}" type="presParOf" srcId="{7867C03F-01EE-4506-BB2F-0B40569BF97F}" destId="{AA83E40A-66CE-4285-BE22-40EF083EB164}" srcOrd="7" destOrd="0" presId="urn:microsoft.com/office/officeart/2005/8/layout/orgChart1"/>
    <dgm:cxn modelId="{8F560130-CEA3-424C-ACBC-633105C6785B}" type="presParOf" srcId="{AA83E40A-66CE-4285-BE22-40EF083EB164}" destId="{D43CB538-C6AD-497E-8DA6-D04593A079AC}" srcOrd="0" destOrd="0" presId="urn:microsoft.com/office/officeart/2005/8/layout/orgChart1"/>
    <dgm:cxn modelId="{87C11CDD-B11B-467B-94D9-6078066339EC}" type="presParOf" srcId="{D43CB538-C6AD-497E-8DA6-D04593A079AC}" destId="{25CEA289-2B6B-4464-A9F2-482790A47229}" srcOrd="0" destOrd="0" presId="urn:microsoft.com/office/officeart/2005/8/layout/orgChart1"/>
    <dgm:cxn modelId="{3F206485-BC04-4584-B368-39467378D318}" type="presParOf" srcId="{D43CB538-C6AD-497E-8DA6-D04593A079AC}" destId="{0ED2E3AE-3D8A-4936-A601-F4BCEB3CF7C0}" srcOrd="1" destOrd="0" presId="urn:microsoft.com/office/officeart/2005/8/layout/orgChart1"/>
    <dgm:cxn modelId="{7716F903-CD1E-4AFC-9735-5ADDF99A96D3}" type="presParOf" srcId="{AA83E40A-66CE-4285-BE22-40EF083EB164}" destId="{8989AA72-A7E8-40B7-B40D-19E42AC7ECDC}" srcOrd="1" destOrd="0" presId="urn:microsoft.com/office/officeart/2005/8/layout/orgChart1"/>
    <dgm:cxn modelId="{16F8DF3F-45DF-4094-A66E-4D82936EBF09}" type="presParOf" srcId="{8989AA72-A7E8-40B7-B40D-19E42AC7ECDC}" destId="{4CD63469-C361-4C87-ADBF-6D32305753EF}" srcOrd="0" destOrd="0" presId="urn:microsoft.com/office/officeart/2005/8/layout/orgChart1"/>
    <dgm:cxn modelId="{5AE7E10D-7D7B-4AD0-8C44-7D2C945486F1}" type="presParOf" srcId="{8989AA72-A7E8-40B7-B40D-19E42AC7ECDC}" destId="{AF7F3420-552C-4B8A-98EC-D947EE3EFC68}" srcOrd="1" destOrd="0" presId="urn:microsoft.com/office/officeart/2005/8/layout/orgChart1"/>
    <dgm:cxn modelId="{BE930029-93BE-4069-9A66-1DD9C6D8D9D3}" type="presParOf" srcId="{AF7F3420-552C-4B8A-98EC-D947EE3EFC68}" destId="{0123FD31-FD30-49D9-A8C5-E56B560FE5F1}" srcOrd="0" destOrd="0" presId="urn:microsoft.com/office/officeart/2005/8/layout/orgChart1"/>
    <dgm:cxn modelId="{99681452-699E-4F96-877A-819C60079ED4}" type="presParOf" srcId="{0123FD31-FD30-49D9-A8C5-E56B560FE5F1}" destId="{2FDEF23F-4801-4BA9-A047-839E56B01403}" srcOrd="0" destOrd="0" presId="urn:microsoft.com/office/officeart/2005/8/layout/orgChart1"/>
    <dgm:cxn modelId="{EEF09BAA-7CA5-48DF-B127-189F8D9EA205}" type="presParOf" srcId="{0123FD31-FD30-49D9-A8C5-E56B560FE5F1}" destId="{E00672BD-0766-40C3-A6D4-0AF4612E032D}" srcOrd="1" destOrd="0" presId="urn:microsoft.com/office/officeart/2005/8/layout/orgChart1"/>
    <dgm:cxn modelId="{0B0947C0-67DF-4214-AD26-FD2C01D57B86}" type="presParOf" srcId="{AF7F3420-552C-4B8A-98EC-D947EE3EFC68}" destId="{6D8ED14B-621B-4C37-8AE2-38DE0D31BB98}" srcOrd="1" destOrd="0" presId="urn:microsoft.com/office/officeart/2005/8/layout/orgChart1"/>
    <dgm:cxn modelId="{F4E1528D-70DD-49E1-8DDD-AAA099E1B329}" type="presParOf" srcId="{AF7F3420-552C-4B8A-98EC-D947EE3EFC68}" destId="{3C85EBB6-900B-4E6E-B7FD-24DEBB70D8D0}" srcOrd="2" destOrd="0" presId="urn:microsoft.com/office/officeart/2005/8/layout/orgChart1"/>
    <dgm:cxn modelId="{8DA89A40-3C4A-4A92-B83A-16FF1323FA3C}" type="presParOf" srcId="{AA83E40A-66CE-4285-BE22-40EF083EB164}" destId="{DECB8E9B-18C7-45A3-B176-75D3693C1C91}" srcOrd="2" destOrd="0" presId="urn:microsoft.com/office/officeart/2005/8/layout/orgChart1"/>
    <dgm:cxn modelId="{2F634937-2418-4108-B4C3-A87566D5D8B3}" type="presParOf" srcId="{095C67D8-73C2-4AB5-9A1C-820490653432}" destId="{7E114D5A-AD67-4DF3-8CEC-8BF8D0C65120}" srcOrd="2" destOrd="0" presId="urn:microsoft.com/office/officeart/2005/8/layout/orgChar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AF0FB22-C36D-4C96-B73B-16CD433CB2C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63ECEDC0-ED01-4802-AFAF-40ED3175C4BC}">
      <dgm:prSet phldrT="[Text]" custT="1"/>
      <dgm:spPr/>
      <dgm:t>
        <a:bodyPr/>
        <a:lstStyle/>
        <a:p>
          <a:r>
            <a:rPr lang="ro-RO" sz="800"/>
            <a:t>nume_conferinta = euro_python</a:t>
          </a:r>
        </a:p>
      </dgm:t>
    </dgm:pt>
    <dgm:pt modelId="{4BAE62A7-0540-4BB4-90F5-AE53AE2EA4C0}" type="parTrans" cxnId="{B17CBDFD-F104-44F6-AA70-CC1E8D4D6962}">
      <dgm:prSet/>
      <dgm:spPr/>
      <dgm:t>
        <a:bodyPr/>
        <a:lstStyle/>
        <a:p>
          <a:endParaRPr lang="ro-RO" sz="800"/>
        </a:p>
      </dgm:t>
    </dgm:pt>
    <dgm:pt modelId="{593A6665-6DF7-44CD-8384-619ADA460B1A}" type="sibTrans" cxnId="{B17CBDFD-F104-44F6-AA70-CC1E8D4D6962}">
      <dgm:prSet/>
      <dgm:spPr/>
      <dgm:t>
        <a:bodyPr/>
        <a:lstStyle/>
        <a:p>
          <a:endParaRPr lang="ro-RO" sz="800"/>
        </a:p>
      </dgm:t>
    </dgm:pt>
    <dgm:pt modelId="{4F5F694B-3022-4826-A13A-95D71DFEC8C4}">
      <dgm:prSet phldrT="[Text]" custT="1"/>
      <dgm:spPr/>
      <dgm:t>
        <a:bodyPr/>
        <a:lstStyle/>
        <a:p>
          <a:r>
            <a:rPr lang="ro-RO" sz="800"/>
            <a:t>categorie_conferinta = conferinta_industrie</a:t>
          </a:r>
        </a:p>
      </dgm:t>
    </dgm:pt>
    <dgm:pt modelId="{52183B67-8A12-4371-8C46-00EFF6CBDBA7}" type="parTrans" cxnId="{C1A7C5F6-10CC-4260-A208-6B3BE20A6AE6}">
      <dgm:prSet/>
      <dgm:spPr/>
      <dgm:t>
        <a:bodyPr/>
        <a:lstStyle/>
        <a:p>
          <a:endParaRPr lang="ro-RO" sz="800"/>
        </a:p>
      </dgm:t>
    </dgm:pt>
    <dgm:pt modelId="{67A48710-0370-463E-B2AA-826F9ABC686F}" type="sibTrans" cxnId="{C1A7C5F6-10CC-4260-A208-6B3BE20A6AE6}">
      <dgm:prSet/>
      <dgm:spPr/>
      <dgm:t>
        <a:bodyPr/>
        <a:lstStyle/>
        <a:p>
          <a:endParaRPr lang="ro-RO" sz="800"/>
        </a:p>
      </dgm:t>
    </dgm:pt>
    <dgm:pt modelId="{7D19415F-1CCA-4E31-8320-90C98ABF5EFE}">
      <dgm:prSet phldrT="[Text]" custT="1"/>
      <dgm:spPr/>
      <dgm:t>
        <a:bodyPr/>
        <a:lstStyle/>
        <a:p>
          <a:r>
            <a:rPr lang="ro-RO" sz="800"/>
            <a:t>limbaj_preferat = python</a:t>
          </a:r>
        </a:p>
      </dgm:t>
    </dgm:pt>
    <dgm:pt modelId="{BA88F6DF-D108-47B8-9479-9E7B4EAFA259}" type="parTrans" cxnId="{B5439ECA-8410-4EED-AF18-8B6583EAFA9A}">
      <dgm:prSet/>
      <dgm:spPr/>
      <dgm:t>
        <a:bodyPr/>
        <a:lstStyle/>
        <a:p>
          <a:endParaRPr lang="ro-RO" sz="800"/>
        </a:p>
      </dgm:t>
    </dgm:pt>
    <dgm:pt modelId="{9B767F32-0927-4BDB-B974-43BC0AB83691}" type="sibTrans" cxnId="{B5439ECA-8410-4EED-AF18-8B6583EAFA9A}">
      <dgm:prSet/>
      <dgm:spPr/>
      <dgm:t>
        <a:bodyPr/>
        <a:lstStyle/>
        <a:p>
          <a:endParaRPr lang="ro-RO" sz="800"/>
        </a:p>
      </dgm:t>
    </dgm:pt>
    <dgm:pt modelId="{BFA2945D-8327-449B-ABC0-9539621C33B8}">
      <dgm:prSet phldrT="[Text]" custT="1"/>
      <dgm:spPr/>
      <dgm:t>
        <a:bodyPr/>
        <a:lstStyle/>
        <a:p>
          <a:r>
            <a:rPr lang="ro-RO" sz="800"/>
            <a:t>poate_participa_la_conferinta_scumpa_in_strainatate = da</a:t>
          </a:r>
        </a:p>
      </dgm:t>
    </dgm:pt>
    <dgm:pt modelId="{4213A1E4-B9AA-425C-B1ED-5C02CE41C4E1}" type="parTrans" cxnId="{8C1C92AB-BC03-4037-A30F-E80C7721483D}">
      <dgm:prSet/>
      <dgm:spPr/>
      <dgm:t>
        <a:bodyPr/>
        <a:lstStyle/>
        <a:p>
          <a:endParaRPr lang="ro-RO" sz="800"/>
        </a:p>
      </dgm:t>
    </dgm:pt>
    <dgm:pt modelId="{EA2F46AF-8B14-45BE-B883-0C5EADFCF893}" type="sibTrans" cxnId="{8C1C92AB-BC03-4037-A30F-E80C7721483D}">
      <dgm:prSet/>
      <dgm:spPr/>
      <dgm:t>
        <a:bodyPr/>
        <a:lstStyle/>
        <a:p>
          <a:endParaRPr lang="ro-RO" sz="800"/>
        </a:p>
      </dgm:t>
    </dgm:pt>
    <dgm:pt modelId="{DCCAA0BD-7846-4AFB-A882-6A19A2FE039D}">
      <dgm:prSet phldrT="[Text]" custT="1"/>
      <dgm:spPr/>
      <dgm:t>
        <a:bodyPr/>
        <a:lstStyle/>
        <a:p>
          <a:r>
            <a:rPr lang="ro-RO" sz="800"/>
            <a:t>domeniu_de_interes = limbaje_de_programare</a:t>
          </a:r>
        </a:p>
      </dgm:t>
    </dgm:pt>
    <dgm:pt modelId="{52169A7B-2250-4275-A2C3-688435DAD5DA}" type="parTrans" cxnId="{4E131119-0550-40E6-8238-BEAD1812CFBA}">
      <dgm:prSet/>
      <dgm:spPr/>
      <dgm:t>
        <a:bodyPr/>
        <a:lstStyle/>
        <a:p>
          <a:endParaRPr lang="ro-RO" sz="800"/>
        </a:p>
      </dgm:t>
    </dgm:pt>
    <dgm:pt modelId="{B26C3FC4-F305-42F7-BABD-647AD20E5F16}" type="sibTrans" cxnId="{4E131119-0550-40E6-8238-BEAD1812CFBA}">
      <dgm:prSet/>
      <dgm:spPr/>
      <dgm:t>
        <a:bodyPr/>
        <a:lstStyle/>
        <a:p>
          <a:endParaRPr lang="ro-RO" sz="800"/>
        </a:p>
      </dgm:t>
    </dgm:pt>
    <dgm:pt modelId="{C131394C-4983-4F37-9A5C-59E3DFB229F9}">
      <dgm:prSet phldrT="[Text]" custT="1"/>
      <dgm:spPr/>
      <dgm:t>
        <a:bodyPr/>
        <a:lstStyle/>
        <a:p>
          <a:r>
            <a:rPr lang="ro-RO" sz="800"/>
            <a:t>nivel_pregatire_in_domeniu = mediu</a:t>
          </a:r>
        </a:p>
      </dgm:t>
    </dgm:pt>
    <dgm:pt modelId="{811FD495-E5F7-4417-90D4-F9F3B43A4F75}" type="parTrans" cxnId="{D4CB5413-9C93-4F02-91B4-60588925D01D}">
      <dgm:prSet/>
      <dgm:spPr/>
      <dgm:t>
        <a:bodyPr/>
        <a:lstStyle/>
        <a:p>
          <a:endParaRPr lang="ro-RO" sz="800"/>
        </a:p>
      </dgm:t>
    </dgm:pt>
    <dgm:pt modelId="{DD71CBE6-7509-484F-95FF-3AA0EB056BF1}" type="sibTrans" cxnId="{D4CB5413-9C93-4F02-91B4-60588925D01D}">
      <dgm:prSet/>
      <dgm:spPr/>
      <dgm:t>
        <a:bodyPr/>
        <a:lstStyle/>
        <a:p>
          <a:endParaRPr lang="ro-RO" sz="800"/>
        </a:p>
      </dgm:t>
    </dgm:pt>
    <dgm:pt modelId="{A818C6E7-7FBA-4FA7-8871-09A86AE8906B}">
      <dgm:prSet phldrT="[Text]" custT="1"/>
      <dgm:spPr/>
      <dgm:t>
        <a:bodyPr/>
        <a:lstStyle/>
        <a:p>
          <a:r>
            <a:rPr lang="ro-RO" sz="800"/>
            <a:t>doreste_sa_invete = da</a:t>
          </a:r>
        </a:p>
      </dgm:t>
    </dgm:pt>
    <dgm:pt modelId="{4FD4DC09-F58D-44CA-BB93-33EB6F24FF29}" type="parTrans" cxnId="{B1FB4427-4D0A-44CF-B62F-3C3684A6D754}">
      <dgm:prSet/>
      <dgm:spPr/>
      <dgm:t>
        <a:bodyPr/>
        <a:lstStyle/>
        <a:p>
          <a:endParaRPr lang="ro-RO" sz="800"/>
        </a:p>
      </dgm:t>
    </dgm:pt>
    <dgm:pt modelId="{974E5EAF-BEF4-4F7A-A529-1F279931F0BD}" type="sibTrans" cxnId="{B1FB4427-4D0A-44CF-B62F-3C3684A6D754}">
      <dgm:prSet/>
      <dgm:spPr/>
      <dgm:t>
        <a:bodyPr/>
        <a:lstStyle/>
        <a:p>
          <a:endParaRPr lang="ro-RO" sz="800"/>
        </a:p>
      </dgm:t>
    </dgm:pt>
    <dgm:pt modelId="{E4B4EAFF-A4AE-4AD3-89D9-18896CA5F7F7}">
      <dgm:prSet phldrT="[Text]" custT="1"/>
      <dgm:spPr/>
      <dgm:t>
        <a:bodyPr/>
        <a:lstStyle/>
        <a:p>
          <a:r>
            <a:rPr lang="ro-RO" sz="800"/>
            <a:t>interesat_de_networking = da</a:t>
          </a:r>
        </a:p>
      </dgm:t>
    </dgm:pt>
    <dgm:pt modelId="{9D7FE87E-A1D1-40BF-8F09-CA7151156258}" type="parTrans" cxnId="{39CE5E00-A345-482E-9CD5-8BD02B35C51C}">
      <dgm:prSet/>
      <dgm:spPr/>
      <dgm:t>
        <a:bodyPr/>
        <a:lstStyle/>
        <a:p>
          <a:endParaRPr lang="ro-RO" sz="800"/>
        </a:p>
      </dgm:t>
    </dgm:pt>
    <dgm:pt modelId="{3B375942-0D53-438C-80F3-E307009BC031}" type="sibTrans" cxnId="{39CE5E00-A345-482E-9CD5-8BD02B35C51C}">
      <dgm:prSet/>
      <dgm:spPr/>
      <dgm:t>
        <a:bodyPr/>
        <a:lstStyle/>
        <a:p>
          <a:endParaRPr lang="ro-RO" sz="800"/>
        </a:p>
      </dgm:t>
    </dgm:pt>
    <dgm:pt modelId="{131AF49A-E93A-4494-92F2-69455AC6E865}">
      <dgm:prSet phldrT="[Text]" custT="1"/>
      <dgm:spPr/>
      <dgm:t>
        <a:bodyPr/>
        <a:lstStyle/>
        <a:p>
          <a:r>
            <a:rPr lang="ro-RO" sz="800"/>
            <a:t>lucreaza_in_cercetare = nu</a:t>
          </a:r>
        </a:p>
      </dgm:t>
    </dgm:pt>
    <dgm:pt modelId="{AC9C1998-0D1E-4B08-94FA-0EB55F76DE5D}" type="parTrans" cxnId="{5255DADA-7F02-462F-A7AB-00650B8AA8C1}">
      <dgm:prSet/>
      <dgm:spPr/>
      <dgm:t>
        <a:bodyPr/>
        <a:lstStyle/>
        <a:p>
          <a:endParaRPr lang="ro-RO" sz="800"/>
        </a:p>
      </dgm:t>
    </dgm:pt>
    <dgm:pt modelId="{74ABEF3D-F0DD-4ED0-8011-8C3BD876B7E4}" type="sibTrans" cxnId="{5255DADA-7F02-462F-A7AB-00650B8AA8C1}">
      <dgm:prSet/>
      <dgm:spPr/>
      <dgm:t>
        <a:bodyPr/>
        <a:lstStyle/>
        <a:p>
          <a:endParaRPr lang="ro-RO" sz="800"/>
        </a:p>
      </dgm:t>
    </dgm:pt>
    <dgm:pt modelId="{E51A863E-B581-435D-99A3-C8A757EB069F}">
      <dgm:prSet phldrT="[Text]" custT="1"/>
      <dgm:spPr/>
      <dgm:t>
        <a:bodyPr/>
        <a:lstStyle/>
        <a:p>
          <a:r>
            <a:rPr lang="ro-RO" sz="800"/>
            <a:t>inscris_la_studii_universitare = nu</a:t>
          </a:r>
        </a:p>
      </dgm:t>
    </dgm:pt>
    <dgm:pt modelId="{A40F6B62-2DA9-42F4-A4C3-CCCBBA7C21CB}" type="parTrans" cxnId="{E0917B55-E55F-4F2D-A3F6-85096D27E721}">
      <dgm:prSet/>
      <dgm:spPr/>
      <dgm:t>
        <a:bodyPr/>
        <a:lstStyle/>
        <a:p>
          <a:endParaRPr lang="ro-RO" sz="800"/>
        </a:p>
      </dgm:t>
    </dgm:pt>
    <dgm:pt modelId="{2F7006ED-701C-40E9-8549-DAE203C281C8}" type="sibTrans" cxnId="{E0917B55-E55F-4F2D-A3F6-85096D27E721}">
      <dgm:prSet/>
      <dgm:spPr/>
      <dgm:t>
        <a:bodyPr/>
        <a:lstStyle/>
        <a:p>
          <a:endParaRPr lang="ro-RO" sz="800"/>
        </a:p>
      </dgm:t>
    </dgm:pt>
    <dgm:pt modelId="{22E668FC-39E2-4DD2-B7F6-D31DF7470854}">
      <dgm:prSet phldrT="[Text]" custT="1"/>
      <dgm:spPr/>
      <dgm:t>
        <a:bodyPr/>
        <a:lstStyle/>
        <a:p>
          <a:r>
            <a:rPr lang="ro-RO" sz="800"/>
            <a:t>program_de_studii_finalizat = licenta</a:t>
          </a:r>
        </a:p>
      </dgm:t>
    </dgm:pt>
    <dgm:pt modelId="{C33BB92A-E27E-4A6B-951C-A62C1A2784B1}" type="parTrans" cxnId="{3BF0DFD5-58CF-4ADC-9545-8BAEB4473DAD}">
      <dgm:prSet/>
      <dgm:spPr/>
      <dgm:t>
        <a:bodyPr/>
        <a:lstStyle/>
        <a:p>
          <a:endParaRPr lang="ro-RO" sz="800"/>
        </a:p>
      </dgm:t>
    </dgm:pt>
    <dgm:pt modelId="{3F19B6C7-55B3-44E3-B4C2-286454EAB7C4}" type="sibTrans" cxnId="{3BF0DFD5-58CF-4ADC-9545-8BAEB4473DAD}">
      <dgm:prSet/>
      <dgm:spPr/>
      <dgm:t>
        <a:bodyPr/>
        <a:lstStyle/>
        <a:p>
          <a:endParaRPr lang="ro-RO" sz="800"/>
        </a:p>
      </dgm:t>
    </dgm:pt>
    <dgm:pt modelId="{0B0989A4-7C2B-4CEA-AACC-4AF74F81DFD3}">
      <dgm:prSet phldrT="[Text]" custT="1"/>
      <dgm:spPr/>
      <dgm:t>
        <a:bodyPr/>
        <a:lstStyle/>
        <a:p>
          <a:r>
            <a:rPr lang="ro-RO" sz="800"/>
            <a:t>program_de_studii_in_domeniu = da</a:t>
          </a:r>
        </a:p>
      </dgm:t>
    </dgm:pt>
    <dgm:pt modelId="{BE71238F-100D-4FBA-AAB1-A1FB9DD67F62}" type="parTrans" cxnId="{F2741EE0-C894-4FD5-AFD4-BE14A79AD56D}">
      <dgm:prSet/>
      <dgm:spPr/>
      <dgm:t>
        <a:bodyPr/>
        <a:lstStyle/>
        <a:p>
          <a:endParaRPr lang="ro-RO" sz="800"/>
        </a:p>
      </dgm:t>
    </dgm:pt>
    <dgm:pt modelId="{639503FB-63A7-4E20-8D86-D23B758033B1}" type="sibTrans" cxnId="{F2741EE0-C894-4FD5-AFD4-BE14A79AD56D}">
      <dgm:prSet/>
      <dgm:spPr/>
      <dgm:t>
        <a:bodyPr/>
        <a:lstStyle/>
        <a:p>
          <a:endParaRPr lang="ro-RO" sz="800"/>
        </a:p>
      </dgm:t>
    </dgm:pt>
    <dgm:pt modelId="{5801934F-3E52-44A8-B550-C052D9814E29}">
      <dgm:prSet phldrT="[Text]" custT="1"/>
      <dgm:spPr/>
      <dgm:t>
        <a:bodyPr/>
        <a:lstStyle/>
        <a:p>
          <a:r>
            <a:rPr lang="ro-RO" sz="800"/>
            <a:t>interes_inteligenta_artificiala = nu</a:t>
          </a:r>
        </a:p>
      </dgm:t>
    </dgm:pt>
    <dgm:pt modelId="{127BAC5B-A9D5-4966-8897-B66F3855800F}" type="parTrans" cxnId="{13EEFFE7-5EAD-42D3-8DB0-BB27AFEBC933}">
      <dgm:prSet/>
      <dgm:spPr/>
      <dgm:t>
        <a:bodyPr/>
        <a:lstStyle/>
        <a:p>
          <a:endParaRPr lang="ro-RO" sz="800"/>
        </a:p>
      </dgm:t>
    </dgm:pt>
    <dgm:pt modelId="{FBBED1D5-720D-4751-8B60-7B504F662DEC}" type="sibTrans" cxnId="{13EEFFE7-5EAD-42D3-8DB0-BB27AFEBC933}">
      <dgm:prSet/>
      <dgm:spPr/>
      <dgm:t>
        <a:bodyPr/>
        <a:lstStyle/>
        <a:p>
          <a:endParaRPr lang="ro-RO" sz="800"/>
        </a:p>
      </dgm:t>
    </dgm:pt>
    <dgm:pt modelId="{B848A96B-7A15-4903-AFF1-322920217A83}">
      <dgm:prSet phldrT="[Text]" custT="1"/>
      <dgm:spPr/>
      <dgm:t>
        <a:bodyPr/>
        <a:lstStyle/>
        <a:p>
          <a:r>
            <a:rPr lang="ro-RO" sz="800"/>
            <a:t>interes_grafica_pe_calculator  =nu</a:t>
          </a:r>
        </a:p>
      </dgm:t>
    </dgm:pt>
    <dgm:pt modelId="{374E7315-3E2C-4959-8B65-333053C3913C}" type="parTrans" cxnId="{75481F10-638D-475E-B548-7814B9268A73}">
      <dgm:prSet/>
      <dgm:spPr/>
      <dgm:t>
        <a:bodyPr/>
        <a:lstStyle/>
        <a:p>
          <a:endParaRPr lang="ro-RO" sz="800"/>
        </a:p>
      </dgm:t>
    </dgm:pt>
    <dgm:pt modelId="{9851C075-56CB-49C3-A7D8-6EFC6D015A58}" type="sibTrans" cxnId="{75481F10-638D-475E-B548-7814B9268A73}">
      <dgm:prSet/>
      <dgm:spPr/>
      <dgm:t>
        <a:bodyPr/>
        <a:lstStyle/>
        <a:p>
          <a:endParaRPr lang="ro-RO" sz="800"/>
        </a:p>
      </dgm:t>
    </dgm:pt>
    <dgm:pt modelId="{C144BE5C-1DA5-4B1F-B03A-874177063BE6}">
      <dgm:prSet phldrT="[Text]" custT="1"/>
      <dgm:spPr/>
      <dgm:t>
        <a:bodyPr/>
        <a:lstStyle/>
        <a:p>
          <a:r>
            <a:rPr lang="ro-RO" sz="800"/>
            <a:t>interes_limbaje_de_programare = da</a:t>
          </a:r>
        </a:p>
      </dgm:t>
    </dgm:pt>
    <dgm:pt modelId="{E319634F-2F29-4DD2-8763-9FC6E122714C}" type="parTrans" cxnId="{9EEBA5A6-C5EF-4913-882E-1DEB9C51649A}">
      <dgm:prSet/>
      <dgm:spPr/>
      <dgm:t>
        <a:bodyPr/>
        <a:lstStyle/>
        <a:p>
          <a:endParaRPr lang="ro-RO" sz="800"/>
        </a:p>
      </dgm:t>
    </dgm:pt>
    <dgm:pt modelId="{92F41275-BAAA-4375-88F9-02F628B47E8B}" type="sibTrans" cxnId="{9EEBA5A6-C5EF-4913-882E-1DEB9C51649A}">
      <dgm:prSet/>
      <dgm:spPr/>
      <dgm:t>
        <a:bodyPr/>
        <a:lstStyle/>
        <a:p>
          <a:endParaRPr lang="ro-RO" sz="800"/>
        </a:p>
      </dgm:t>
    </dgm:pt>
    <dgm:pt modelId="{A3526C60-1EDB-4816-9EA4-287A731493B8}">
      <dgm:prSet phldrT="[Text]" custT="1"/>
      <dgm:spPr/>
      <dgm:t>
        <a:bodyPr/>
        <a:lstStyle/>
        <a:p>
          <a:r>
            <a:rPr lang="ro-RO" sz="800"/>
            <a:t>determina_buget = da</a:t>
          </a:r>
        </a:p>
      </dgm:t>
    </dgm:pt>
    <dgm:pt modelId="{8E870911-F4F7-449C-B829-0558BB82ED1E}" type="parTrans" cxnId="{C1E07C85-6939-4E11-B541-958663931125}">
      <dgm:prSet/>
      <dgm:spPr/>
      <dgm:t>
        <a:bodyPr/>
        <a:lstStyle/>
        <a:p>
          <a:endParaRPr lang="ro-RO" sz="800"/>
        </a:p>
      </dgm:t>
    </dgm:pt>
    <dgm:pt modelId="{D1AE9464-48C6-4F91-A46F-8DFF1BFB27A6}" type="sibTrans" cxnId="{C1E07C85-6939-4E11-B541-958663931125}">
      <dgm:prSet/>
      <dgm:spPr/>
      <dgm:t>
        <a:bodyPr/>
        <a:lstStyle/>
        <a:p>
          <a:endParaRPr lang="ro-RO" sz="800"/>
        </a:p>
      </dgm:t>
    </dgm:pt>
    <dgm:pt modelId="{B8F18F4C-F426-4FC0-9923-C975A6471738}">
      <dgm:prSet phldrT="[Text]" custT="1"/>
      <dgm:spPr/>
      <dgm:t>
        <a:bodyPr/>
        <a:lstStyle/>
        <a:p>
          <a:r>
            <a:rPr lang="ro-RO" sz="800"/>
            <a:t>dispus_sa_calatoreasca = da</a:t>
          </a:r>
        </a:p>
      </dgm:t>
    </dgm:pt>
    <dgm:pt modelId="{6DB51280-B77B-48D2-A995-9AEC2CF0709A}" type="parTrans" cxnId="{1E8B5DF9-7DF5-439E-A980-3FD1054B05C0}">
      <dgm:prSet/>
      <dgm:spPr/>
      <dgm:t>
        <a:bodyPr/>
        <a:lstStyle/>
        <a:p>
          <a:endParaRPr lang="ro-RO" sz="800"/>
        </a:p>
      </dgm:t>
    </dgm:pt>
    <dgm:pt modelId="{5C702FAE-079C-47BE-B88D-25113175783C}" type="sibTrans" cxnId="{1E8B5DF9-7DF5-439E-A980-3FD1054B05C0}">
      <dgm:prSet/>
      <dgm:spPr/>
      <dgm:t>
        <a:bodyPr/>
        <a:lstStyle/>
        <a:p>
          <a:endParaRPr lang="ro-RO" sz="800"/>
        </a:p>
      </dgm:t>
    </dgm:pt>
    <dgm:pt modelId="{B4A241D3-789F-46D6-94CC-07F17266B6AF}">
      <dgm:prSet phldrT="[Text]" custT="1"/>
      <dgm:spPr/>
      <dgm:t>
        <a:bodyPr/>
        <a:lstStyle/>
        <a:p>
          <a:r>
            <a:rPr lang="ro-RO" sz="800"/>
            <a:t>buget_disponibil</a:t>
          </a:r>
        </a:p>
      </dgm:t>
    </dgm:pt>
    <dgm:pt modelId="{22EA5368-1BB6-4664-9636-F5F76413A20F}" type="parTrans" cxnId="{6A336F68-3C77-45B6-8FC1-0803590E5DE5}">
      <dgm:prSet/>
      <dgm:spPr/>
      <dgm:t>
        <a:bodyPr/>
        <a:lstStyle/>
        <a:p>
          <a:endParaRPr lang="ro-RO" sz="800"/>
        </a:p>
      </dgm:t>
    </dgm:pt>
    <dgm:pt modelId="{A7D60207-E3D1-4D50-BEEC-017D667E609F}" type="sibTrans" cxnId="{6A336F68-3C77-45B6-8FC1-0803590E5DE5}">
      <dgm:prSet/>
      <dgm:spPr/>
      <dgm:t>
        <a:bodyPr/>
        <a:lstStyle/>
        <a:p>
          <a:endParaRPr lang="ro-RO" sz="800"/>
        </a:p>
      </dgm:t>
    </dgm:pt>
    <dgm:pt modelId="{A23AC292-CE47-440E-963C-A4A8EF3B488C}" type="pres">
      <dgm:prSet presAssocID="{5AF0FB22-C36D-4C96-B73B-16CD433CB2CD}" presName="hierChild1" presStyleCnt="0">
        <dgm:presLayoutVars>
          <dgm:orgChart val="1"/>
          <dgm:chPref val="1"/>
          <dgm:dir/>
          <dgm:animOne val="branch"/>
          <dgm:animLvl val="lvl"/>
          <dgm:resizeHandles/>
        </dgm:presLayoutVars>
      </dgm:prSet>
      <dgm:spPr/>
    </dgm:pt>
    <dgm:pt modelId="{0CD05DDF-B49E-4A18-9AD0-E7051D8DC1C9}" type="pres">
      <dgm:prSet presAssocID="{63ECEDC0-ED01-4802-AFAF-40ED3175C4BC}" presName="hierRoot1" presStyleCnt="0">
        <dgm:presLayoutVars>
          <dgm:hierBranch val="init"/>
        </dgm:presLayoutVars>
      </dgm:prSet>
      <dgm:spPr/>
    </dgm:pt>
    <dgm:pt modelId="{DE188B13-8112-4BA6-9733-D55864EF9160}" type="pres">
      <dgm:prSet presAssocID="{63ECEDC0-ED01-4802-AFAF-40ED3175C4BC}" presName="rootComposite1" presStyleCnt="0"/>
      <dgm:spPr/>
    </dgm:pt>
    <dgm:pt modelId="{63BE8F5B-0762-4652-9AE0-F52985089A51}" type="pres">
      <dgm:prSet presAssocID="{63ECEDC0-ED01-4802-AFAF-40ED3175C4BC}" presName="rootText1" presStyleLbl="node0" presStyleIdx="0" presStyleCnt="1">
        <dgm:presLayoutVars>
          <dgm:chPref val="3"/>
        </dgm:presLayoutVars>
      </dgm:prSet>
      <dgm:spPr/>
    </dgm:pt>
    <dgm:pt modelId="{BFFDF12B-3BF2-45A5-BDBB-65D7ACB582A1}" type="pres">
      <dgm:prSet presAssocID="{63ECEDC0-ED01-4802-AFAF-40ED3175C4BC}" presName="rootConnector1" presStyleLbl="node1" presStyleIdx="0" presStyleCnt="0"/>
      <dgm:spPr/>
    </dgm:pt>
    <dgm:pt modelId="{CD10CFD9-9C7F-4E00-A4D2-5116EE43E16E}" type="pres">
      <dgm:prSet presAssocID="{63ECEDC0-ED01-4802-AFAF-40ED3175C4BC}" presName="hierChild2" presStyleCnt="0"/>
      <dgm:spPr/>
    </dgm:pt>
    <dgm:pt modelId="{A955E8F4-FEA7-4D6D-BEBC-C98B2D7F8315}" type="pres">
      <dgm:prSet presAssocID="{52183B67-8A12-4371-8C46-00EFF6CBDBA7}" presName="Name37" presStyleLbl="parChTrans1D2" presStyleIdx="0" presStyleCnt="4"/>
      <dgm:spPr/>
    </dgm:pt>
    <dgm:pt modelId="{0E41C16B-A489-4DF5-893F-AE8828E747E4}" type="pres">
      <dgm:prSet presAssocID="{4F5F694B-3022-4826-A13A-95D71DFEC8C4}" presName="hierRoot2" presStyleCnt="0">
        <dgm:presLayoutVars>
          <dgm:hierBranch val="init"/>
        </dgm:presLayoutVars>
      </dgm:prSet>
      <dgm:spPr/>
    </dgm:pt>
    <dgm:pt modelId="{133101EF-BDE1-449A-BE45-4F011882EE0D}" type="pres">
      <dgm:prSet presAssocID="{4F5F694B-3022-4826-A13A-95D71DFEC8C4}" presName="rootComposite" presStyleCnt="0"/>
      <dgm:spPr/>
    </dgm:pt>
    <dgm:pt modelId="{D477BC64-A011-4C2E-95C9-03A61FEDC30F}" type="pres">
      <dgm:prSet presAssocID="{4F5F694B-3022-4826-A13A-95D71DFEC8C4}" presName="rootText" presStyleLbl="node2" presStyleIdx="0" presStyleCnt="4" custScaleX="131792">
        <dgm:presLayoutVars>
          <dgm:chPref val="3"/>
        </dgm:presLayoutVars>
      </dgm:prSet>
      <dgm:spPr/>
      <dgm:t>
        <a:bodyPr/>
        <a:lstStyle/>
        <a:p>
          <a:endParaRPr lang="ro-RO"/>
        </a:p>
      </dgm:t>
    </dgm:pt>
    <dgm:pt modelId="{423B7EF7-6FD5-4A70-B2D6-15B4344819AD}" type="pres">
      <dgm:prSet presAssocID="{4F5F694B-3022-4826-A13A-95D71DFEC8C4}" presName="rootConnector" presStyleLbl="node2" presStyleIdx="0" presStyleCnt="4"/>
      <dgm:spPr/>
    </dgm:pt>
    <dgm:pt modelId="{D7CFADD8-2D2E-4302-AF35-8ABEC064AA38}" type="pres">
      <dgm:prSet presAssocID="{4F5F694B-3022-4826-A13A-95D71DFEC8C4}" presName="hierChild4" presStyleCnt="0"/>
      <dgm:spPr/>
    </dgm:pt>
    <dgm:pt modelId="{3ACA6CD9-99D5-4502-859B-42A598102EC7}" type="pres">
      <dgm:prSet presAssocID="{811FD495-E5F7-4417-90D4-F9F3B43A4F75}" presName="Name37" presStyleLbl="parChTrans1D3" presStyleIdx="0" presStyleCnt="9"/>
      <dgm:spPr/>
    </dgm:pt>
    <dgm:pt modelId="{EFE89755-4A9A-41D8-8E64-BD0C283751C6}" type="pres">
      <dgm:prSet presAssocID="{C131394C-4983-4F37-9A5C-59E3DFB229F9}" presName="hierRoot2" presStyleCnt="0">
        <dgm:presLayoutVars>
          <dgm:hierBranch val="init"/>
        </dgm:presLayoutVars>
      </dgm:prSet>
      <dgm:spPr/>
    </dgm:pt>
    <dgm:pt modelId="{E0228741-89CB-415A-94D8-9B12D2DEE732}" type="pres">
      <dgm:prSet presAssocID="{C131394C-4983-4F37-9A5C-59E3DFB229F9}" presName="rootComposite" presStyleCnt="0"/>
      <dgm:spPr/>
    </dgm:pt>
    <dgm:pt modelId="{FB045B91-5006-4438-A44A-EA88C158E45A}" type="pres">
      <dgm:prSet presAssocID="{C131394C-4983-4F37-9A5C-59E3DFB229F9}" presName="rootText" presStyleLbl="node3" presStyleIdx="0" presStyleCnt="9">
        <dgm:presLayoutVars>
          <dgm:chPref val="3"/>
        </dgm:presLayoutVars>
      </dgm:prSet>
      <dgm:spPr/>
      <dgm:t>
        <a:bodyPr/>
        <a:lstStyle/>
        <a:p>
          <a:endParaRPr lang="ro-RO"/>
        </a:p>
      </dgm:t>
    </dgm:pt>
    <dgm:pt modelId="{DA553AE3-84FF-4F1B-8394-9AA9CC87A429}" type="pres">
      <dgm:prSet presAssocID="{C131394C-4983-4F37-9A5C-59E3DFB229F9}" presName="rootConnector" presStyleLbl="node3" presStyleIdx="0" presStyleCnt="9"/>
      <dgm:spPr/>
    </dgm:pt>
    <dgm:pt modelId="{0E242DE9-9BCD-4F1A-8AED-1D7F3B3B8B07}" type="pres">
      <dgm:prSet presAssocID="{C131394C-4983-4F37-9A5C-59E3DFB229F9}" presName="hierChild4" presStyleCnt="0"/>
      <dgm:spPr/>
    </dgm:pt>
    <dgm:pt modelId="{355CA88D-9ABF-4416-8904-6F8042BBEE00}" type="pres">
      <dgm:prSet presAssocID="{AC9C1998-0D1E-4B08-94FA-0EB55F76DE5D}" presName="Name37" presStyleLbl="parChTrans1D4" presStyleIdx="0" presStyleCnt="4"/>
      <dgm:spPr/>
    </dgm:pt>
    <dgm:pt modelId="{7C92D080-9BE7-4109-8154-14006FCE6C15}" type="pres">
      <dgm:prSet presAssocID="{131AF49A-E93A-4494-92F2-69455AC6E865}" presName="hierRoot2" presStyleCnt="0">
        <dgm:presLayoutVars>
          <dgm:hierBranch val="init"/>
        </dgm:presLayoutVars>
      </dgm:prSet>
      <dgm:spPr/>
    </dgm:pt>
    <dgm:pt modelId="{E7023DE8-9E0C-4C86-9A16-779933DA8A5A}" type="pres">
      <dgm:prSet presAssocID="{131AF49A-E93A-4494-92F2-69455AC6E865}" presName="rootComposite" presStyleCnt="0"/>
      <dgm:spPr/>
    </dgm:pt>
    <dgm:pt modelId="{D1804DBB-FD7F-499B-B242-D0B004E40609}" type="pres">
      <dgm:prSet presAssocID="{131AF49A-E93A-4494-92F2-69455AC6E865}" presName="rootText" presStyleLbl="node4" presStyleIdx="0" presStyleCnt="4" custScaleX="118517">
        <dgm:presLayoutVars>
          <dgm:chPref val="3"/>
        </dgm:presLayoutVars>
      </dgm:prSet>
      <dgm:spPr/>
      <dgm:t>
        <a:bodyPr/>
        <a:lstStyle/>
        <a:p>
          <a:endParaRPr lang="ro-RO"/>
        </a:p>
      </dgm:t>
    </dgm:pt>
    <dgm:pt modelId="{41083D46-91A2-4E35-89D6-52AA750B70CA}" type="pres">
      <dgm:prSet presAssocID="{131AF49A-E93A-4494-92F2-69455AC6E865}" presName="rootConnector" presStyleLbl="node4" presStyleIdx="0" presStyleCnt="4"/>
      <dgm:spPr/>
    </dgm:pt>
    <dgm:pt modelId="{FB734817-B06D-49F9-9B64-526498B24351}" type="pres">
      <dgm:prSet presAssocID="{131AF49A-E93A-4494-92F2-69455AC6E865}" presName="hierChild4" presStyleCnt="0"/>
      <dgm:spPr/>
    </dgm:pt>
    <dgm:pt modelId="{243D5942-49C5-4662-B8A3-C32850FB9F7E}" type="pres">
      <dgm:prSet presAssocID="{131AF49A-E93A-4494-92F2-69455AC6E865}" presName="hierChild5" presStyleCnt="0"/>
      <dgm:spPr/>
    </dgm:pt>
    <dgm:pt modelId="{68AC543D-B938-4670-B6D5-BD284D09E42A}" type="pres">
      <dgm:prSet presAssocID="{A40F6B62-2DA9-42F4-A4C3-CCCBBA7C21CB}" presName="Name37" presStyleLbl="parChTrans1D4" presStyleIdx="1" presStyleCnt="4"/>
      <dgm:spPr/>
    </dgm:pt>
    <dgm:pt modelId="{BAE53329-438F-4553-BFD4-2533378C3624}" type="pres">
      <dgm:prSet presAssocID="{E51A863E-B581-435D-99A3-C8A757EB069F}" presName="hierRoot2" presStyleCnt="0">
        <dgm:presLayoutVars>
          <dgm:hierBranch val="init"/>
        </dgm:presLayoutVars>
      </dgm:prSet>
      <dgm:spPr/>
    </dgm:pt>
    <dgm:pt modelId="{138341C2-761B-4DCD-A3E2-C7696D9B00F9}" type="pres">
      <dgm:prSet presAssocID="{E51A863E-B581-435D-99A3-C8A757EB069F}" presName="rootComposite" presStyleCnt="0"/>
      <dgm:spPr/>
    </dgm:pt>
    <dgm:pt modelId="{65C635F5-CE9F-473C-9FCE-6E9D155C9AE4}" type="pres">
      <dgm:prSet presAssocID="{E51A863E-B581-435D-99A3-C8A757EB069F}" presName="rootText" presStyleLbl="node4" presStyleIdx="1" presStyleCnt="4">
        <dgm:presLayoutVars>
          <dgm:chPref val="3"/>
        </dgm:presLayoutVars>
      </dgm:prSet>
      <dgm:spPr/>
      <dgm:t>
        <a:bodyPr/>
        <a:lstStyle/>
        <a:p>
          <a:endParaRPr lang="ro-RO"/>
        </a:p>
      </dgm:t>
    </dgm:pt>
    <dgm:pt modelId="{393B95B5-8427-4DBA-B05D-61F25714F1CA}" type="pres">
      <dgm:prSet presAssocID="{E51A863E-B581-435D-99A3-C8A757EB069F}" presName="rootConnector" presStyleLbl="node4" presStyleIdx="1" presStyleCnt="4"/>
      <dgm:spPr/>
    </dgm:pt>
    <dgm:pt modelId="{8EB09D1C-9EDB-43D4-8FAA-82B3E2039413}" type="pres">
      <dgm:prSet presAssocID="{E51A863E-B581-435D-99A3-C8A757EB069F}" presName="hierChild4" presStyleCnt="0"/>
      <dgm:spPr/>
    </dgm:pt>
    <dgm:pt modelId="{0C944A82-36CB-47D7-8DCB-983C80F917F8}" type="pres">
      <dgm:prSet presAssocID="{E51A863E-B581-435D-99A3-C8A757EB069F}" presName="hierChild5" presStyleCnt="0"/>
      <dgm:spPr/>
    </dgm:pt>
    <dgm:pt modelId="{304F6B19-2A35-4096-814D-63BF758D313D}" type="pres">
      <dgm:prSet presAssocID="{C33BB92A-E27E-4A6B-951C-A62C1A2784B1}" presName="Name37" presStyleLbl="parChTrans1D4" presStyleIdx="2" presStyleCnt="4"/>
      <dgm:spPr/>
    </dgm:pt>
    <dgm:pt modelId="{8EB2A94A-505C-4DFC-9F57-6338A4D6C5E5}" type="pres">
      <dgm:prSet presAssocID="{22E668FC-39E2-4DD2-B7F6-D31DF7470854}" presName="hierRoot2" presStyleCnt="0">
        <dgm:presLayoutVars>
          <dgm:hierBranch val="init"/>
        </dgm:presLayoutVars>
      </dgm:prSet>
      <dgm:spPr/>
    </dgm:pt>
    <dgm:pt modelId="{35AA8D68-BA0D-4E78-B975-DC3DFFE8D300}" type="pres">
      <dgm:prSet presAssocID="{22E668FC-39E2-4DD2-B7F6-D31DF7470854}" presName="rootComposite" presStyleCnt="0"/>
      <dgm:spPr/>
    </dgm:pt>
    <dgm:pt modelId="{6809ACC1-9F16-4173-A1C8-6E787FE3E015}" type="pres">
      <dgm:prSet presAssocID="{22E668FC-39E2-4DD2-B7F6-D31DF7470854}" presName="rootText" presStyleLbl="node4" presStyleIdx="2" presStyleCnt="4" custScaleX="118517">
        <dgm:presLayoutVars>
          <dgm:chPref val="3"/>
        </dgm:presLayoutVars>
      </dgm:prSet>
      <dgm:spPr/>
      <dgm:t>
        <a:bodyPr/>
        <a:lstStyle/>
        <a:p>
          <a:endParaRPr lang="ro-RO"/>
        </a:p>
      </dgm:t>
    </dgm:pt>
    <dgm:pt modelId="{A84B7D6F-FBD9-4807-AC00-E6D7A93FF395}" type="pres">
      <dgm:prSet presAssocID="{22E668FC-39E2-4DD2-B7F6-D31DF7470854}" presName="rootConnector" presStyleLbl="node4" presStyleIdx="2" presStyleCnt="4"/>
      <dgm:spPr/>
    </dgm:pt>
    <dgm:pt modelId="{3E161456-50F6-4908-8BA7-D8A5257ABBDC}" type="pres">
      <dgm:prSet presAssocID="{22E668FC-39E2-4DD2-B7F6-D31DF7470854}" presName="hierChild4" presStyleCnt="0"/>
      <dgm:spPr/>
    </dgm:pt>
    <dgm:pt modelId="{D0A7EFC2-88E4-4870-BDC3-C72D693CF63D}" type="pres">
      <dgm:prSet presAssocID="{22E668FC-39E2-4DD2-B7F6-D31DF7470854}" presName="hierChild5" presStyleCnt="0"/>
      <dgm:spPr/>
    </dgm:pt>
    <dgm:pt modelId="{51856424-C0B0-4B04-B65A-1FFE626770C1}" type="pres">
      <dgm:prSet presAssocID="{BE71238F-100D-4FBA-AAB1-A1FB9DD67F62}" presName="Name37" presStyleLbl="parChTrans1D4" presStyleIdx="3" presStyleCnt="4"/>
      <dgm:spPr/>
    </dgm:pt>
    <dgm:pt modelId="{45E132DB-F122-4B1C-AB19-F50CE9BEB31A}" type="pres">
      <dgm:prSet presAssocID="{0B0989A4-7C2B-4CEA-AACC-4AF74F81DFD3}" presName="hierRoot2" presStyleCnt="0">
        <dgm:presLayoutVars>
          <dgm:hierBranch val="init"/>
        </dgm:presLayoutVars>
      </dgm:prSet>
      <dgm:spPr/>
    </dgm:pt>
    <dgm:pt modelId="{7C11F32E-69AC-4EB7-8B38-72A5CE6F7F93}" type="pres">
      <dgm:prSet presAssocID="{0B0989A4-7C2B-4CEA-AACC-4AF74F81DFD3}" presName="rootComposite" presStyleCnt="0"/>
      <dgm:spPr/>
    </dgm:pt>
    <dgm:pt modelId="{0105FC23-D00B-44C6-86A5-9015D4BAC13C}" type="pres">
      <dgm:prSet presAssocID="{0B0989A4-7C2B-4CEA-AACC-4AF74F81DFD3}" presName="rootText" presStyleLbl="node4" presStyleIdx="3" presStyleCnt="4" custScaleX="133654">
        <dgm:presLayoutVars>
          <dgm:chPref val="3"/>
        </dgm:presLayoutVars>
      </dgm:prSet>
      <dgm:spPr/>
      <dgm:t>
        <a:bodyPr/>
        <a:lstStyle/>
        <a:p>
          <a:endParaRPr lang="ro-RO"/>
        </a:p>
      </dgm:t>
    </dgm:pt>
    <dgm:pt modelId="{2590FF96-E973-45F6-862F-A274F840E911}" type="pres">
      <dgm:prSet presAssocID="{0B0989A4-7C2B-4CEA-AACC-4AF74F81DFD3}" presName="rootConnector" presStyleLbl="node4" presStyleIdx="3" presStyleCnt="4"/>
      <dgm:spPr/>
    </dgm:pt>
    <dgm:pt modelId="{42C1BF0B-D9FE-4481-AB1C-EC3DE1F37D07}" type="pres">
      <dgm:prSet presAssocID="{0B0989A4-7C2B-4CEA-AACC-4AF74F81DFD3}" presName="hierChild4" presStyleCnt="0"/>
      <dgm:spPr/>
    </dgm:pt>
    <dgm:pt modelId="{AA49D89C-E95E-4C64-9678-705DD5ECD4BA}" type="pres">
      <dgm:prSet presAssocID="{0B0989A4-7C2B-4CEA-AACC-4AF74F81DFD3}" presName="hierChild5" presStyleCnt="0"/>
      <dgm:spPr/>
    </dgm:pt>
    <dgm:pt modelId="{1BAE485E-5A59-42E4-AC3D-D2C0E3E16BA8}" type="pres">
      <dgm:prSet presAssocID="{C131394C-4983-4F37-9A5C-59E3DFB229F9}" presName="hierChild5" presStyleCnt="0"/>
      <dgm:spPr/>
    </dgm:pt>
    <dgm:pt modelId="{BDF32460-B539-4079-8FB9-271201FB9259}" type="pres">
      <dgm:prSet presAssocID="{4FD4DC09-F58D-44CA-BB93-33EB6F24FF29}" presName="Name37" presStyleLbl="parChTrans1D3" presStyleIdx="1" presStyleCnt="9"/>
      <dgm:spPr/>
    </dgm:pt>
    <dgm:pt modelId="{7152B2C4-C24E-4AC7-93E0-BA363DAE1ABC}" type="pres">
      <dgm:prSet presAssocID="{A818C6E7-7FBA-4FA7-8871-09A86AE8906B}" presName="hierRoot2" presStyleCnt="0">
        <dgm:presLayoutVars>
          <dgm:hierBranch val="init"/>
        </dgm:presLayoutVars>
      </dgm:prSet>
      <dgm:spPr/>
    </dgm:pt>
    <dgm:pt modelId="{85D2DA48-2F74-4F58-81B1-5189BAE549B0}" type="pres">
      <dgm:prSet presAssocID="{A818C6E7-7FBA-4FA7-8871-09A86AE8906B}" presName="rootComposite" presStyleCnt="0"/>
      <dgm:spPr/>
    </dgm:pt>
    <dgm:pt modelId="{551D7583-D19A-497B-956C-985717AC8CF1}" type="pres">
      <dgm:prSet presAssocID="{A818C6E7-7FBA-4FA7-8871-09A86AE8906B}" presName="rootText" presStyleLbl="node3" presStyleIdx="1" presStyleCnt="9" custLinFactNeighborX="58283" custLinFactNeighborY="70953">
        <dgm:presLayoutVars>
          <dgm:chPref val="3"/>
        </dgm:presLayoutVars>
      </dgm:prSet>
      <dgm:spPr/>
      <dgm:t>
        <a:bodyPr/>
        <a:lstStyle/>
        <a:p>
          <a:endParaRPr lang="ro-RO"/>
        </a:p>
      </dgm:t>
    </dgm:pt>
    <dgm:pt modelId="{A0FE0516-AEEF-4371-B2C3-265EBABE5380}" type="pres">
      <dgm:prSet presAssocID="{A818C6E7-7FBA-4FA7-8871-09A86AE8906B}" presName="rootConnector" presStyleLbl="node3" presStyleIdx="1" presStyleCnt="9"/>
      <dgm:spPr/>
    </dgm:pt>
    <dgm:pt modelId="{3C7FF3D0-80DB-447E-B65F-4E195DCEB790}" type="pres">
      <dgm:prSet presAssocID="{A818C6E7-7FBA-4FA7-8871-09A86AE8906B}" presName="hierChild4" presStyleCnt="0"/>
      <dgm:spPr/>
    </dgm:pt>
    <dgm:pt modelId="{8171008F-6908-4C2A-BF17-E048DC39DEA6}" type="pres">
      <dgm:prSet presAssocID="{A818C6E7-7FBA-4FA7-8871-09A86AE8906B}" presName="hierChild5" presStyleCnt="0"/>
      <dgm:spPr/>
    </dgm:pt>
    <dgm:pt modelId="{A8125B3E-2AC7-48DD-80AB-C2EA35BFE0B7}" type="pres">
      <dgm:prSet presAssocID="{9D7FE87E-A1D1-40BF-8F09-CA7151156258}" presName="Name37" presStyleLbl="parChTrans1D3" presStyleIdx="2" presStyleCnt="9"/>
      <dgm:spPr/>
    </dgm:pt>
    <dgm:pt modelId="{824804E1-E9CC-40A4-82C6-3EAFC9A475FA}" type="pres">
      <dgm:prSet presAssocID="{E4B4EAFF-A4AE-4AD3-89D9-18896CA5F7F7}" presName="hierRoot2" presStyleCnt="0">
        <dgm:presLayoutVars>
          <dgm:hierBranch val="init"/>
        </dgm:presLayoutVars>
      </dgm:prSet>
      <dgm:spPr/>
    </dgm:pt>
    <dgm:pt modelId="{6F3E8F87-057B-4062-AAFF-0B2D7D377C97}" type="pres">
      <dgm:prSet presAssocID="{E4B4EAFF-A4AE-4AD3-89D9-18896CA5F7F7}" presName="rootComposite" presStyleCnt="0"/>
      <dgm:spPr/>
    </dgm:pt>
    <dgm:pt modelId="{131A0A03-2056-441A-8A89-9F81C147BCC9}" type="pres">
      <dgm:prSet presAssocID="{E4B4EAFF-A4AE-4AD3-89D9-18896CA5F7F7}" presName="rootText" presStyleLbl="node3" presStyleIdx="2" presStyleCnt="9" custLinFactY="100000" custLinFactNeighborX="-68419" custLinFactNeighborY="183811">
        <dgm:presLayoutVars>
          <dgm:chPref val="3"/>
        </dgm:presLayoutVars>
      </dgm:prSet>
      <dgm:spPr/>
      <dgm:t>
        <a:bodyPr/>
        <a:lstStyle/>
        <a:p>
          <a:endParaRPr lang="ro-RO"/>
        </a:p>
      </dgm:t>
    </dgm:pt>
    <dgm:pt modelId="{70AC1183-07C2-4F57-AAF5-AF423D4884AD}" type="pres">
      <dgm:prSet presAssocID="{E4B4EAFF-A4AE-4AD3-89D9-18896CA5F7F7}" presName="rootConnector" presStyleLbl="node3" presStyleIdx="2" presStyleCnt="9"/>
      <dgm:spPr/>
    </dgm:pt>
    <dgm:pt modelId="{E4F19449-41A5-4B4C-BD1D-EB216AEC612D}" type="pres">
      <dgm:prSet presAssocID="{E4B4EAFF-A4AE-4AD3-89D9-18896CA5F7F7}" presName="hierChild4" presStyleCnt="0"/>
      <dgm:spPr/>
    </dgm:pt>
    <dgm:pt modelId="{FE4B7109-F73F-4810-859E-C12D2661E503}" type="pres">
      <dgm:prSet presAssocID="{E4B4EAFF-A4AE-4AD3-89D9-18896CA5F7F7}" presName="hierChild5" presStyleCnt="0"/>
      <dgm:spPr/>
    </dgm:pt>
    <dgm:pt modelId="{B2368549-E37A-483F-81B3-E122643F7E98}" type="pres">
      <dgm:prSet presAssocID="{4F5F694B-3022-4826-A13A-95D71DFEC8C4}" presName="hierChild5" presStyleCnt="0"/>
      <dgm:spPr/>
    </dgm:pt>
    <dgm:pt modelId="{907ED741-3171-4E98-94EB-F1DDBC1278ED}" type="pres">
      <dgm:prSet presAssocID="{52169A7B-2250-4275-A2C3-688435DAD5DA}" presName="Name37" presStyleLbl="parChTrans1D2" presStyleIdx="1" presStyleCnt="4"/>
      <dgm:spPr/>
    </dgm:pt>
    <dgm:pt modelId="{19B23FDD-A1AA-49D2-931A-100EC7E2EBE5}" type="pres">
      <dgm:prSet presAssocID="{DCCAA0BD-7846-4AFB-A882-6A19A2FE039D}" presName="hierRoot2" presStyleCnt="0">
        <dgm:presLayoutVars>
          <dgm:hierBranch val="init"/>
        </dgm:presLayoutVars>
      </dgm:prSet>
      <dgm:spPr/>
    </dgm:pt>
    <dgm:pt modelId="{E9750FE3-D049-40CC-91DB-17A4010369FA}" type="pres">
      <dgm:prSet presAssocID="{DCCAA0BD-7846-4AFB-A882-6A19A2FE039D}" presName="rootComposite" presStyleCnt="0"/>
      <dgm:spPr/>
    </dgm:pt>
    <dgm:pt modelId="{805CEFD8-341C-4470-8468-9506414AD823}" type="pres">
      <dgm:prSet presAssocID="{DCCAA0BD-7846-4AFB-A882-6A19A2FE039D}" presName="rootText" presStyleLbl="node2" presStyleIdx="1" presStyleCnt="4" custScaleX="132162">
        <dgm:presLayoutVars>
          <dgm:chPref val="3"/>
        </dgm:presLayoutVars>
      </dgm:prSet>
      <dgm:spPr/>
      <dgm:t>
        <a:bodyPr/>
        <a:lstStyle/>
        <a:p>
          <a:endParaRPr lang="ro-RO"/>
        </a:p>
      </dgm:t>
    </dgm:pt>
    <dgm:pt modelId="{ECAE64A5-7245-4A15-AE8C-D6AEE8570A05}" type="pres">
      <dgm:prSet presAssocID="{DCCAA0BD-7846-4AFB-A882-6A19A2FE039D}" presName="rootConnector" presStyleLbl="node2" presStyleIdx="1" presStyleCnt="4"/>
      <dgm:spPr/>
    </dgm:pt>
    <dgm:pt modelId="{E0DCDC01-3E48-4B9B-A873-81FBF6FE4DBE}" type="pres">
      <dgm:prSet presAssocID="{DCCAA0BD-7846-4AFB-A882-6A19A2FE039D}" presName="hierChild4" presStyleCnt="0"/>
      <dgm:spPr/>
    </dgm:pt>
    <dgm:pt modelId="{421F22C6-6935-42B5-9F00-0D398BC341CE}" type="pres">
      <dgm:prSet presAssocID="{127BAC5B-A9D5-4966-8897-B66F3855800F}" presName="Name37" presStyleLbl="parChTrans1D3" presStyleIdx="3" presStyleCnt="9"/>
      <dgm:spPr/>
    </dgm:pt>
    <dgm:pt modelId="{F77F876D-B52D-4B99-949F-90B18EFDA9E6}" type="pres">
      <dgm:prSet presAssocID="{5801934F-3E52-44A8-B550-C052D9814E29}" presName="hierRoot2" presStyleCnt="0">
        <dgm:presLayoutVars>
          <dgm:hierBranch val="init"/>
        </dgm:presLayoutVars>
      </dgm:prSet>
      <dgm:spPr/>
    </dgm:pt>
    <dgm:pt modelId="{F60896FD-90C7-4A6B-B471-99717954B398}" type="pres">
      <dgm:prSet presAssocID="{5801934F-3E52-44A8-B550-C052D9814E29}" presName="rootComposite" presStyleCnt="0"/>
      <dgm:spPr/>
    </dgm:pt>
    <dgm:pt modelId="{4CCE2F25-4A94-48CD-B626-762B6F655130}" type="pres">
      <dgm:prSet presAssocID="{5801934F-3E52-44A8-B550-C052D9814E29}" presName="rootText" presStyleLbl="node3" presStyleIdx="3" presStyleCnt="9" custScaleX="120783">
        <dgm:presLayoutVars>
          <dgm:chPref val="3"/>
        </dgm:presLayoutVars>
      </dgm:prSet>
      <dgm:spPr/>
      <dgm:t>
        <a:bodyPr/>
        <a:lstStyle/>
        <a:p>
          <a:endParaRPr lang="ro-RO"/>
        </a:p>
      </dgm:t>
    </dgm:pt>
    <dgm:pt modelId="{0D9EFB06-5FD5-498F-B808-F53BD2F2B9D9}" type="pres">
      <dgm:prSet presAssocID="{5801934F-3E52-44A8-B550-C052D9814E29}" presName="rootConnector" presStyleLbl="node3" presStyleIdx="3" presStyleCnt="9"/>
      <dgm:spPr/>
    </dgm:pt>
    <dgm:pt modelId="{D019BBBC-E45C-40A4-B6A0-A94EB686B8B7}" type="pres">
      <dgm:prSet presAssocID="{5801934F-3E52-44A8-B550-C052D9814E29}" presName="hierChild4" presStyleCnt="0"/>
      <dgm:spPr/>
    </dgm:pt>
    <dgm:pt modelId="{A2CD6FFD-2764-4012-8AC5-96436081C5E9}" type="pres">
      <dgm:prSet presAssocID="{5801934F-3E52-44A8-B550-C052D9814E29}" presName="hierChild5" presStyleCnt="0"/>
      <dgm:spPr/>
    </dgm:pt>
    <dgm:pt modelId="{B857DC89-5483-48C4-855F-E7D9A822042E}" type="pres">
      <dgm:prSet presAssocID="{374E7315-3E2C-4959-8B65-333053C3913C}" presName="Name37" presStyleLbl="parChTrans1D3" presStyleIdx="4" presStyleCnt="9"/>
      <dgm:spPr/>
    </dgm:pt>
    <dgm:pt modelId="{391403DF-9017-4847-832F-1B29014FA91E}" type="pres">
      <dgm:prSet presAssocID="{B848A96B-7A15-4903-AFF1-322920217A83}" presName="hierRoot2" presStyleCnt="0">
        <dgm:presLayoutVars>
          <dgm:hierBranch val="init"/>
        </dgm:presLayoutVars>
      </dgm:prSet>
      <dgm:spPr/>
    </dgm:pt>
    <dgm:pt modelId="{E8E3940C-19A9-477A-B1EB-E141F8627DFF}" type="pres">
      <dgm:prSet presAssocID="{B848A96B-7A15-4903-AFF1-322920217A83}" presName="rootComposite" presStyleCnt="0"/>
      <dgm:spPr/>
    </dgm:pt>
    <dgm:pt modelId="{20DCEECB-BDE0-4F9E-95DA-534E3F46A31D}" type="pres">
      <dgm:prSet presAssocID="{B848A96B-7A15-4903-AFF1-322920217A83}" presName="rootText" presStyleLbl="node3" presStyleIdx="4" presStyleCnt="9" custScaleX="115605">
        <dgm:presLayoutVars>
          <dgm:chPref val="3"/>
        </dgm:presLayoutVars>
      </dgm:prSet>
      <dgm:spPr/>
      <dgm:t>
        <a:bodyPr/>
        <a:lstStyle/>
        <a:p>
          <a:endParaRPr lang="ro-RO"/>
        </a:p>
      </dgm:t>
    </dgm:pt>
    <dgm:pt modelId="{F7156484-AAFD-444C-88C7-E2CEEF751322}" type="pres">
      <dgm:prSet presAssocID="{B848A96B-7A15-4903-AFF1-322920217A83}" presName="rootConnector" presStyleLbl="node3" presStyleIdx="4" presStyleCnt="9"/>
      <dgm:spPr/>
    </dgm:pt>
    <dgm:pt modelId="{65310BF2-C3DA-46C0-8EEA-9FED8DC93003}" type="pres">
      <dgm:prSet presAssocID="{B848A96B-7A15-4903-AFF1-322920217A83}" presName="hierChild4" presStyleCnt="0"/>
      <dgm:spPr/>
    </dgm:pt>
    <dgm:pt modelId="{47E3DD08-D653-487A-BCA9-D6CCE7CE518D}" type="pres">
      <dgm:prSet presAssocID="{B848A96B-7A15-4903-AFF1-322920217A83}" presName="hierChild5" presStyleCnt="0"/>
      <dgm:spPr/>
    </dgm:pt>
    <dgm:pt modelId="{325E9DC7-FDED-4793-82D0-F403F35067DB}" type="pres">
      <dgm:prSet presAssocID="{E319634F-2F29-4DD2-8763-9FC6E122714C}" presName="Name37" presStyleLbl="parChTrans1D3" presStyleIdx="5" presStyleCnt="9"/>
      <dgm:spPr/>
    </dgm:pt>
    <dgm:pt modelId="{10821361-26F4-425F-BF5A-8C500BF49D6B}" type="pres">
      <dgm:prSet presAssocID="{C144BE5C-1DA5-4B1F-B03A-874177063BE6}" presName="hierRoot2" presStyleCnt="0">
        <dgm:presLayoutVars>
          <dgm:hierBranch val="init"/>
        </dgm:presLayoutVars>
      </dgm:prSet>
      <dgm:spPr/>
    </dgm:pt>
    <dgm:pt modelId="{4353F1F2-8BE8-4E7E-A41C-7AA9E5CD8BC9}" type="pres">
      <dgm:prSet presAssocID="{C144BE5C-1DA5-4B1F-B03A-874177063BE6}" presName="rootComposite" presStyleCnt="0"/>
      <dgm:spPr/>
    </dgm:pt>
    <dgm:pt modelId="{42938733-6894-46C3-9B09-A259BE0C5815}" type="pres">
      <dgm:prSet presAssocID="{C144BE5C-1DA5-4B1F-B03A-874177063BE6}" presName="rootText" presStyleLbl="node3" presStyleIdx="5" presStyleCnt="9">
        <dgm:presLayoutVars>
          <dgm:chPref val="3"/>
        </dgm:presLayoutVars>
      </dgm:prSet>
      <dgm:spPr/>
      <dgm:t>
        <a:bodyPr/>
        <a:lstStyle/>
        <a:p>
          <a:endParaRPr lang="ro-RO"/>
        </a:p>
      </dgm:t>
    </dgm:pt>
    <dgm:pt modelId="{E54D2E1C-6CC8-48C6-AC16-4152AFD18890}" type="pres">
      <dgm:prSet presAssocID="{C144BE5C-1DA5-4B1F-B03A-874177063BE6}" presName="rootConnector" presStyleLbl="node3" presStyleIdx="5" presStyleCnt="9"/>
      <dgm:spPr/>
    </dgm:pt>
    <dgm:pt modelId="{A86A2F9B-2573-4769-91A9-C6212BC81F0D}" type="pres">
      <dgm:prSet presAssocID="{C144BE5C-1DA5-4B1F-B03A-874177063BE6}" presName="hierChild4" presStyleCnt="0"/>
      <dgm:spPr/>
    </dgm:pt>
    <dgm:pt modelId="{2B930110-0C96-41A3-824E-B48C50AD6065}" type="pres">
      <dgm:prSet presAssocID="{C144BE5C-1DA5-4B1F-B03A-874177063BE6}" presName="hierChild5" presStyleCnt="0"/>
      <dgm:spPr/>
    </dgm:pt>
    <dgm:pt modelId="{65DDEF08-1EB1-4A52-B25E-67F6B9F64753}" type="pres">
      <dgm:prSet presAssocID="{DCCAA0BD-7846-4AFB-A882-6A19A2FE039D}" presName="hierChild5" presStyleCnt="0"/>
      <dgm:spPr/>
    </dgm:pt>
    <dgm:pt modelId="{2B44A76D-E96D-4609-88EA-122E0857DBE4}" type="pres">
      <dgm:prSet presAssocID="{BA88F6DF-D108-47B8-9479-9E7B4EAFA259}" presName="Name37" presStyleLbl="parChTrans1D2" presStyleIdx="2" presStyleCnt="4"/>
      <dgm:spPr/>
    </dgm:pt>
    <dgm:pt modelId="{0C7A3014-3B56-45F7-B7EA-39FDF246B645}" type="pres">
      <dgm:prSet presAssocID="{7D19415F-1CCA-4E31-8320-90C98ABF5EFE}" presName="hierRoot2" presStyleCnt="0">
        <dgm:presLayoutVars>
          <dgm:hierBranch val="init"/>
        </dgm:presLayoutVars>
      </dgm:prSet>
      <dgm:spPr/>
    </dgm:pt>
    <dgm:pt modelId="{8154C300-FBD5-453B-86B2-79A1E73691F1}" type="pres">
      <dgm:prSet presAssocID="{7D19415F-1CCA-4E31-8320-90C98ABF5EFE}" presName="rootComposite" presStyleCnt="0"/>
      <dgm:spPr/>
    </dgm:pt>
    <dgm:pt modelId="{93D6E188-6B1A-40B1-8809-9142ED9C9541}" type="pres">
      <dgm:prSet presAssocID="{7D19415F-1CCA-4E31-8320-90C98ABF5EFE}" presName="rootText" presStyleLbl="node2" presStyleIdx="2" presStyleCnt="4">
        <dgm:presLayoutVars>
          <dgm:chPref val="3"/>
        </dgm:presLayoutVars>
      </dgm:prSet>
      <dgm:spPr/>
      <dgm:t>
        <a:bodyPr/>
        <a:lstStyle/>
        <a:p>
          <a:endParaRPr lang="ro-RO"/>
        </a:p>
      </dgm:t>
    </dgm:pt>
    <dgm:pt modelId="{B352ECE5-52C0-4CE6-AF2C-89B0CA4CB3B9}" type="pres">
      <dgm:prSet presAssocID="{7D19415F-1CCA-4E31-8320-90C98ABF5EFE}" presName="rootConnector" presStyleLbl="node2" presStyleIdx="2" presStyleCnt="4"/>
      <dgm:spPr/>
    </dgm:pt>
    <dgm:pt modelId="{762034B3-D9CC-4A88-9482-7D3B05552BF7}" type="pres">
      <dgm:prSet presAssocID="{7D19415F-1CCA-4E31-8320-90C98ABF5EFE}" presName="hierChild4" presStyleCnt="0"/>
      <dgm:spPr/>
    </dgm:pt>
    <dgm:pt modelId="{679493FC-7C9B-49F4-9C2F-EA628EC86C7C}" type="pres">
      <dgm:prSet presAssocID="{7D19415F-1CCA-4E31-8320-90C98ABF5EFE}" presName="hierChild5" presStyleCnt="0"/>
      <dgm:spPr/>
    </dgm:pt>
    <dgm:pt modelId="{DD711298-95B0-44A9-9D14-8D7EC7EF4A74}" type="pres">
      <dgm:prSet presAssocID="{4213A1E4-B9AA-425C-B1ED-5C02CE41C4E1}" presName="Name37" presStyleLbl="parChTrans1D2" presStyleIdx="3" presStyleCnt="4"/>
      <dgm:spPr/>
    </dgm:pt>
    <dgm:pt modelId="{0EA2D9F6-9565-4A0E-A597-A78BC5E64315}" type="pres">
      <dgm:prSet presAssocID="{BFA2945D-8327-449B-ABC0-9539621C33B8}" presName="hierRoot2" presStyleCnt="0">
        <dgm:presLayoutVars>
          <dgm:hierBranch val="init"/>
        </dgm:presLayoutVars>
      </dgm:prSet>
      <dgm:spPr/>
    </dgm:pt>
    <dgm:pt modelId="{0FF4D60D-6124-4572-8926-8241EE7CC398}" type="pres">
      <dgm:prSet presAssocID="{BFA2945D-8327-449B-ABC0-9539621C33B8}" presName="rootComposite" presStyleCnt="0"/>
      <dgm:spPr/>
    </dgm:pt>
    <dgm:pt modelId="{80A881EE-1DE5-4B67-9FA9-3A68506875D3}" type="pres">
      <dgm:prSet presAssocID="{BFA2945D-8327-449B-ABC0-9539621C33B8}" presName="rootText" presStyleLbl="node2" presStyleIdx="3" presStyleCnt="4" custScaleX="140735">
        <dgm:presLayoutVars>
          <dgm:chPref val="3"/>
        </dgm:presLayoutVars>
      </dgm:prSet>
      <dgm:spPr/>
      <dgm:t>
        <a:bodyPr/>
        <a:lstStyle/>
        <a:p>
          <a:endParaRPr lang="ro-RO"/>
        </a:p>
      </dgm:t>
    </dgm:pt>
    <dgm:pt modelId="{27767677-3926-4FDE-BEFC-295A83ACF808}" type="pres">
      <dgm:prSet presAssocID="{BFA2945D-8327-449B-ABC0-9539621C33B8}" presName="rootConnector" presStyleLbl="node2" presStyleIdx="3" presStyleCnt="4"/>
      <dgm:spPr/>
    </dgm:pt>
    <dgm:pt modelId="{A1C302E8-7FB4-4E2E-9118-768F31330EB4}" type="pres">
      <dgm:prSet presAssocID="{BFA2945D-8327-449B-ABC0-9539621C33B8}" presName="hierChild4" presStyleCnt="0"/>
      <dgm:spPr/>
    </dgm:pt>
    <dgm:pt modelId="{C949C673-7AAA-40AE-85E4-0365CA794425}" type="pres">
      <dgm:prSet presAssocID="{8E870911-F4F7-449C-B829-0558BB82ED1E}" presName="Name37" presStyleLbl="parChTrans1D3" presStyleIdx="6" presStyleCnt="9"/>
      <dgm:spPr/>
    </dgm:pt>
    <dgm:pt modelId="{0A03A210-F67E-456D-A62A-31730EFBED14}" type="pres">
      <dgm:prSet presAssocID="{A3526C60-1EDB-4816-9EA4-287A731493B8}" presName="hierRoot2" presStyleCnt="0">
        <dgm:presLayoutVars>
          <dgm:hierBranch val="init"/>
        </dgm:presLayoutVars>
      </dgm:prSet>
      <dgm:spPr/>
    </dgm:pt>
    <dgm:pt modelId="{184E3812-0BCF-4888-8220-3D2554378339}" type="pres">
      <dgm:prSet presAssocID="{A3526C60-1EDB-4816-9EA4-287A731493B8}" presName="rootComposite" presStyleCnt="0"/>
      <dgm:spPr/>
    </dgm:pt>
    <dgm:pt modelId="{EC589A2C-99A3-456F-AC19-A92DC7D078C3}" type="pres">
      <dgm:prSet presAssocID="{A3526C60-1EDB-4816-9EA4-287A731493B8}" presName="rootText" presStyleLbl="node3" presStyleIdx="6" presStyleCnt="9">
        <dgm:presLayoutVars>
          <dgm:chPref val="3"/>
        </dgm:presLayoutVars>
      </dgm:prSet>
      <dgm:spPr/>
      <dgm:t>
        <a:bodyPr/>
        <a:lstStyle/>
        <a:p>
          <a:endParaRPr lang="ro-RO"/>
        </a:p>
      </dgm:t>
    </dgm:pt>
    <dgm:pt modelId="{F3D474C3-03E3-4F8A-8A00-1E6952DB4463}" type="pres">
      <dgm:prSet presAssocID="{A3526C60-1EDB-4816-9EA4-287A731493B8}" presName="rootConnector" presStyleLbl="node3" presStyleIdx="6" presStyleCnt="9"/>
      <dgm:spPr/>
    </dgm:pt>
    <dgm:pt modelId="{CD4F3429-1DF1-490E-B5CD-EC93DF4684D6}" type="pres">
      <dgm:prSet presAssocID="{A3526C60-1EDB-4816-9EA4-287A731493B8}" presName="hierChild4" presStyleCnt="0"/>
      <dgm:spPr/>
    </dgm:pt>
    <dgm:pt modelId="{C56E6733-44D6-4856-8BF0-07FA5A21DA32}" type="pres">
      <dgm:prSet presAssocID="{A3526C60-1EDB-4816-9EA4-287A731493B8}" presName="hierChild5" presStyleCnt="0"/>
      <dgm:spPr/>
    </dgm:pt>
    <dgm:pt modelId="{6C4C77DE-45DF-4BE6-B6B7-57A6D81E1255}" type="pres">
      <dgm:prSet presAssocID="{6DB51280-B77B-48D2-A995-9AEC2CF0709A}" presName="Name37" presStyleLbl="parChTrans1D3" presStyleIdx="7" presStyleCnt="9"/>
      <dgm:spPr/>
    </dgm:pt>
    <dgm:pt modelId="{3CFBDD5E-D669-4970-9F8D-C0ACB8059316}" type="pres">
      <dgm:prSet presAssocID="{B8F18F4C-F426-4FC0-9923-C975A6471738}" presName="hierRoot2" presStyleCnt="0">
        <dgm:presLayoutVars>
          <dgm:hierBranch val="init"/>
        </dgm:presLayoutVars>
      </dgm:prSet>
      <dgm:spPr/>
    </dgm:pt>
    <dgm:pt modelId="{4FD4CE86-2688-4AEB-991E-9A93D026E073}" type="pres">
      <dgm:prSet presAssocID="{B8F18F4C-F426-4FC0-9923-C975A6471738}" presName="rootComposite" presStyleCnt="0"/>
      <dgm:spPr/>
    </dgm:pt>
    <dgm:pt modelId="{2248307A-9856-4136-988B-2EDA33894E44}" type="pres">
      <dgm:prSet presAssocID="{B8F18F4C-F426-4FC0-9923-C975A6471738}" presName="rootText" presStyleLbl="node3" presStyleIdx="7" presStyleCnt="9">
        <dgm:presLayoutVars>
          <dgm:chPref val="3"/>
        </dgm:presLayoutVars>
      </dgm:prSet>
      <dgm:spPr/>
      <dgm:t>
        <a:bodyPr/>
        <a:lstStyle/>
        <a:p>
          <a:endParaRPr lang="ro-RO"/>
        </a:p>
      </dgm:t>
    </dgm:pt>
    <dgm:pt modelId="{80F84C03-2C7B-4AC3-B4C3-138D1B9CE6D7}" type="pres">
      <dgm:prSet presAssocID="{B8F18F4C-F426-4FC0-9923-C975A6471738}" presName="rootConnector" presStyleLbl="node3" presStyleIdx="7" presStyleCnt="9"/>
      <dgm:spPr/>
    </dgm:pt>
    <dgm:pt modelId="{4E0AC3B1-D351-46FF-965D-FBE500ABA322}" type="pres">
      <dgm:prSet presAssocID="{B8F18F4C-F426-4FC0-9923-C975A6471738}" presName="hierChild4" presStyleCnt="0"/>
      <dgm:spPr/>
    </dgm:pt>
    <dgm:pt modelId="{9D05FB8D-C29A-49FF-B7C3-604E3E0AEC96}" type="pres">
      <dgm:prSet presAssocID="{B8F18F4C-F426-4FC0-9923-C975A6471738}" presName="hierChild5" presStyleCnt="0"/>
      <dgm:spPr/>
    </dgm:pt>
    <dgm:pt modelId="{2D8AB3E4-88ED-4138-BDEE-91FC01C8D03E}" type="pres">
      <dgm:prSet presAssocID="{22EA5368-1BB6-4664-9636-F5F76413A20F}" presName="Name37" presStyleLbl="parChTrans1D3" presStyleIdx="8" presStyleCnt="9"/>
      <dgm:spPr/>
    </dgm:pt>
    <dgm:pt modelId="{76857A7D-16FA-49FD-81C2-1AD99D808836}" type="pres">
      <dgm:prSet presAssocID="{B4A241D3-789F-46D6-94CC-07F17266B6AF}" presName="hierRoot2" presStyleCnt="0">
        <dgm:presLayoutVars>
          <dgm:hierBranch val="init"/>
        </dgm:presLayoutVars>
      </dgm:prSet>
      <dgm:spPr/>
    </dgm:pt>
    <dgm:pt modelId="{81B90DC5-74C4-4904-AF07-4EDBF32649CC}" type="pres">
      <dgm:prSet presAssocID="{B4A241D3-789F-46D6-94CC-07F17266B6AF}" presName="rootComposite" presStyleCnt="0"/>
      <dgm:spPr/>
    </dgm:pt>
    <dgm:pt modelId="{9A238E80-6370-47A8-90D4-05AF8757270F}" type="pres">
      <dgm:prSet presAssocID="{B4A241D3-789F-46D6-94CC-07F17266B6AF}" presName="rootText" presStyleLbl="node3" presStyleIdx="8" presStyleCnt="9">
        <dgm:presLayoutVars>
          <dgm:chPref val="3"/>
        </dgm:presLayoutVars>
      </dgm:prSet>
      <dgm:spPr/>
      <dgm:t>
        <a:bodyPr/>
        <a:lstStyle/>
        <a:p>
          <a:endParaRPr lang="ro-RO"/>
        </a:p>
      </dgm:t>
    </dgm:pt>
    <dgm:pt modelId="{EFDF6412-9129-4C98-B248-B8E0A0E80E9E}" type="pres">
      <dgm:prSet presAssocID="{B4A241D3-789F-46D6-94CC-07F17266B6AF}" presName="rootConnector" presStyleLbl="node3" presStyleIdx="8" presStyleCnt="9"/>
      <dgm:spPr/>
    </dgm:pt>
    <dgm:pt modelId="{241EBD39-41F5-4782-8CF2-4AA2B76FE81A}" type="pres">
      <dgm:prSet presAssocID="{B4A241D3-789F-46D6-94CC-07F17266B6AF}" presName="hierChild4" presStyleCnt="0"/>
      <dgm:spPr/>
    </dgm:pt>
    <dgm:pt modelId="{41E06E68-0C40-4C8A-94FF-3FBC63E311AA}" type="pres">
      <dgm:prSet presAssocID="{B4A241D3-789F-46D6-94CC-07F17266B6AF}" presName="hierChild5" presStyleCnt="0"/>
      <dgm:spPr/>
    </dgm:pt>
    <dgm:pt modelId="{856CB9A3-6DA9-429E-BD87-312445C31DB2}" type="pres">
      <dgm:prSet presAssocID="{BFA2945D-8327-449B-ABC0-9539621C33B8}" presName="hierChild5" presStyleCnt="0"/>
      <dgm:spPr/>
    </dgm:pt>
    <dgm:pt modelId="{EF39107F-7EA5-48C8-B05D-3E438F87B653}" type="pres">
      <dgm:prSet presAssocID="{63ECEDC0-ED01-4802-AFAF-40ED3175C4BC}" presName="hierChild3" presStyleCnt="0"/>
      <dgm:spPr/>
    </dgm:pt>
  </dgm:ptLst>
  <dgm:cxnLst>
    <dgm:cxn modelId="{B44A7291-E732-4458-A086-6CA9CDB28E53}" type="presOf" srcId="{B848A96B-7A15-4903-AFF1-322920217A83}" destId="{F7156484-AAFD-444C-88C7-E2CEEF751322}" srcOrd="1" destOrd="0" presId="urn:microsoft.com/office/officeart/2005/8/layout/orgChart1"/>
    <dgm:cxn modelId="{C1E07C85-6939-4E11-B541-958663931125}" srcId="{BFA2945D-8327-449B-ABC0-9539621C33B8}" destId="{A3526C60-1EDB-4816-9EA4-287A731493B8}" srcOrd="0" destOrd="0" parTransId="{8E870911-F4F7-449C-B829-0558BB82ED1E}" sibTransId="{D1AE9464-48C6-4F91-A46F-8DFF1BFB27A6}"/>
    <dgm:cxn modelId="{1EDC8E54-369D-427F-809D-843B97126413}" type="presOf" srcId="{A818C6E7-7FBA-4FA7-8871-09A86AE8906B}" destId="{A0FE0516-AEEF-4371-B2C3-265EBABE5380}" srcOrd="1" destOrd="0" presId="urn:microsoft.com/office/officeart/2005/8/layout/orgChart1"/>
    <dgm:cxn modelId="{9562B319-534E-41E1-92A9-FCEDF9609305}" type="presOf" srcId="{B4A241D3-789F-46D6-94CC-07F17266B6AF}" destId="{9A238E80-6370-47A8-90D4-05AF8757270F}" srcOrd="0" destOrd="0" presId="urn:microsoft.com/office/officeart/2005/8/layout/orgChart1"/>
    <dgm:cxn modelId="{D4CB5413-9C93-4F02-91B4-60588925D01D}" srcId="{4F5F694B-3022-4826-A13A-95D71DFEC8C4}" destId="{C131394C-4983-4F37-9A5C-59E3DFB229F9}" srcOrd="0" destOrd="0" parTransId="{811FD495-E5F7-4417-90D4-F9F3B43A4F75}" sibTransId="{DD71CBE6-7509-484F-95FF-3AA0EB056BF1}"/>
    <dgm:cxn modelId="{84FBE7FF-775D-4FDE-A0DD-46234B8F6043}" type="presOf" srcId="{6DB51280-B77B-48D2-A995-9AEC2CF0709A}" destId="{6C4C77DE-45DF-4BE6-B6B7-57A6D81E1255}" srcOrd="0" destOrd="0" presId="urn:microsoft.com/office/officeart/2005/8/layout/orgChart1"/>
    <dgm:cxn modelId="{72AFB7C4-E7A4-4F53-9B35-17D141BEEC1C}" type="presOf" srcId="{A3526C60-1EDB-4816-9EA4-287A731493B8}" destId="{F3D474C3-03E3-4F8A-8A00-1E6952DB4463}" srcOrd="1" destOrd="0" presId="urn:microsoft.com/office/officeart/2005/8/layout/orgChart1"/>
    <dgm:cxn modelId="{B52C87AF-E746-4768-95C1-5721622198F0}" type="presOf" srcId="{0B0989A4-7C2B-4CEA-AACC-4AF74F81DFD3}" destId="{2590FF96-E973-45F6-862F-A274F840E911}" srcOrd="1" destOrd="0" presId="urn:microsoft.com/office/officeart/2005/8/layout/orgChart1"/>
    <dgm:cxn modelId="{0F3D794E-02D4-41BD-8F5E-8B2B614487D0}" type="presOf" srcId="{127BAC5B-A9D5-4966-8897-B66F3855800F}" destId="{421F22C6-6935-42B5-9F00-0D398BC341CE}" srcOrd="0" destOrd="0" presId="urn:microsoft.com/office/officeart/2005/8/layout/orgChart1"/>
    <dgm:cxn modelId="{55B0D3E7-7590-4FA5-9D07-03B205DB7D46}" type="presOf" srcId="{9D7FE87E-A1D1-40BF-8F09-CA7151156258}" destId="{A8125B3E-2AC7-48DD-80AB-C2EA35BFE0B7}" srcOrd="0" destOrd="0" presId="urn:microsoft.com/office/officeart/2005/8/layout/orgChart1"/>
    <dgm:cxn modelId="{ED8D4738-F29F-41D2-89A2-DAE3D1B3DF8E}" type="presOf" srcId="{DCCAA0BD-7846-4AFB-A882-6A19A2FE039D}" destId="{805CEFD8-341C-4470-8468-9506414AD823}" srcOrd="0" destOrd="0" presId="urn:microsoft.com/office/officeart/2005/8/layout/orgChart1"/>
    <dgm:cxn modelId="{CF2843B9-5209-4D42-A730-A4571645184C}" type="presOf" srcId="{4213A1E4-B9AA-425C-B1ED-5C02CE41C4E1}" destId="{DD711298-95B0-44A9-9D14-8D7EC7EF4A74}" srcOrd="0" destOrd="0" presId="urn:microsoft.com/office/officeart/2005/8/layout/orgChart1"/>
    <dgm:cxn modelId="{B5439ECA-8410-4EED-AF18-8B6583EAFA9A}" srcId="{63ECEDC0-ED01-4802-AFAF-40ED3175C4BC}" destId="{7D19415F-1CCA-4E31-8320-90C98ABF5EFE}" srcOrd="2" destOrd="0" parTransId="{BA88F6DF-D108-47B8-9479-9E7B4EAFA259}" sibTransId="{9B767F32-0927-4BDB-B974-43BC0AB83691}"/>
    <dgm:cxn modelId="{AEEE0F0A-EB85-4FE0-9DB7-1AE8A72C1198}" type="presOf" srcId="{E51A863E-B581-435D-99A3-C8A757EB069F}" destId="{65C635F5-CE9F-473C-9FCE-6E9D155C9AE4}" srcOrd="0" destOrd="0" presId="urn:microsoft.com/office/officeart/2005/8/layout/orgChart1"/>
    <dgm:cxn modelId="{1E8B5DF9-7DF5-439E-A980-3FD1054B05C0}" srcId="{BFA2945D-8327-449B-ABC0-9539621C33B8}" destId="{B8F18F4C-F426-4FC0-9923-C975A6471738}" srcOrd="1" destOrd="0" parTransId="{6DB51280-B77B-48D2-A995-9AEC2CF0709A}" sibTransId="{5C702FAE-079C-47BE-B88D-25113175783C}"/>
    <dgm:cxn modelId="{39CE5E00-A345-482E-9CD5-8BD02B35C51C}" srcId="{4F5F694B-3022-4826-A13A-95D71DFEC8C4}" destId="{E4B4EAFF-A4AE-4AD3-89D9-18896CA5F7F7}" srcOrd="2" destOrd="0" parTransId="{9D7FE87E-A1D1-40BF-8F09-CA7151156258}" sibTransId="{3B375942-0D53-438C-80F3-E307009BC031}"/>
    <dgm:cxn modelId="{E6C92D02-9958-4ED5-ACE6-BDFF75F7A271}" type="presOf" srcId="{C131394C-4983-4F37-9A5C-59E3DFB229F9}" destId="{DA553AE3-84FF-4F1B-8394-9AA9CC87A429}" srcOrd="1" destOrd="0" presId="urn:microsoft.com/office/officeart/2005/8/layout/orgChart1"/>
    <dgm:cxn modelId="{0BA68E70-218B-4E07-85F3-0CDF6E379D50}" type="presOf" srcId="{E4B4EAFF-A4AE-4AD3-89D9-18896CA5F7F7}" destId="{70AC1183-07C2-4F57-AAF5-AF423D4884AD}" srcOrd="1" destOrd="0" presId="urn:microsoft.com/office/officeart/2005/8/layout/orgChart1"/>
    <dgm:cxn modelId="{8F602E01-F4BE-4496-8316-4F387ADBE719}" type="presOf" srcId="{AC9C1998-0D1E-4B08-94FA-0EB55F76DE5D}" destId="{355CA88D-9ABF-4416-8904-6F8042BBEE00}" srcOrd="0" destOrd="0" presId="urn:microsoft.com/office/officeart/2005/8/layout/orgChart1"/>
    <dgm:cxn modelId="{F2741EE0-C894-4FD5-AFD4-BE14A79AD56D}" srcId="{C131394C-4983-4F37-9A5C-59E3DFB229F9}" destId="{0B0989A4-7C2B-4CEA-AACC-4AF74F81DFD3}" srcOrd="3" destOrd="0" parTransId="{BE71238F-100D-4FBA-AAB1-A1FB9DD67F62}" sibTransId="{639503FB-63A7-4E20-8D86-D23B758033B1}"/>
    <dgm:cxn modelId="{DCE284A8-32D8-4821-80F0-DDA95C699F66}" type="presOf" srcId="{C131394C-4983-4F37-9A5C-59E3DFB229F9}" destId="{FB045B91-5006-4438-A44A-EA88C158E45A}" srcOrd="0" destOrd="0" presId="urn:microsoft.com/office/officeart/2005/8/layout/orgChart1"/>
    <dgm:cxn modelId="{9B22094C-2112-45B2-AF06-5ED57C542F0C}" type="presOf" srcId="{BE71238F-100D-4FBA-AAB1-A1FB9DD67F62}" destId="{51856424-C0B0-4B04-B65A-1FFE626770C1}" srcOrd="0" destOrd="0" presId="urn:microsoft.com/office/officeart/2005/8/layout/orgChart1"/>
    <dgm:cxn modelId="{6D888952-673A-46CF-A0B1-221FB7225C2B}" type="presOf" srcId="{0B0989A4-7C2B-4CEA-AACC-4AF74F81DFD3}" destId="{0105FC23-D00B-44C6-86A5-9015D4BAC13C}" srcOrd="0" destOrd="0" presId="urn:microsoft.com/office/officeart/2005/8/layout/orgChart1"/>
    <dgm:cxn modelId="{C3008405-C7C7-46B7-92C4-0A2A979ED1C0}" type="presOf" srcId="{5AF0FB22-C36D-4C96-B73B-16CD433CB2CD}" destId="{A23AC292-CE47-440E-963C-A4A8EF3B488C}" srcOrd="0" destOrd="0" presId="urn:microsoft.com/office/officeart/2005/8/layout/orgChart1"/>
    <dgm:cxn modelId="{DE72E7AA-67F4-42AC-9E88-E44334FC5518}" type="presOf" srcId="{52183B67-8A12-4371-8C46-00EFF6CBDBA7}" destId="{A955E8F4-FEA7-4D6D-BEBC-C98B2D7F8315}" srcOrd="0" destOrd="0" presId="urn:microsoft.com/office/officeart/2005/8/layout/orgChart1"/>
    <dgm:cxn modelId="{5255DADA-7F02-462F-A7AB-00650B8AA8C1}" srcId="{C131394C-4983-4F37-9A5C-59E3DFB229F9}" destId="{131AF49A-E93A-4494-92F2-69455AC6E865}" srcOrd="0" destOrd="0" parTransId="{AC9C1998-0D1E-4B08-94FA-0EB55F76DE5D}" sibTransId="{74ABEF3D-F0DD-4ED0-8011-8C3BD876B7E4}"/>
    <dgm:cxn modelId="{75481F10-638D-475E-B548-7814B9268A73}" srcId="{DCCAA0BD-7846-4AFB-A882-6A19A2FE039D}" destId="{B848A96B-7A15-4903-AFF1-322920217A83}" srcOrd="1" destOrd="0" parTransId="{374E7315-3E2C-4959-8B65-333053C3913C}" sibTransId="{9851C075-56CB-49C3-A7D8-6EFC6D015A58}"/>
    <dgm:cxn modelId="{DAC8FB75-2069-49A8-B94E-E4C2EF175E77}" type="presOf" srcId="{22E668FC-39E2-4DD2-B7F6-D31DF7470854}" destId="{A84B7D6F-FBD9-4807-AC00-E6D7A93FF395}" srcOrd="1" destOrd="0" presId="urn:microsoft.com/office/officeart/2005/8/layout/orgChart1"/>
    <dgm:cxn modelId="{626E3839-3B74-4127-BE6F-207B8A807633}" type="presOf" srcId="{B4A241D3-789F-46D6-94CC-07F17266B6AF}" destId="{EFDF6412-9129-4C98-B248-B8E0A0E80E9E}" srcOrd="1" destOrd="0" presId="urn:microsoft.com/office/officeart/2005/8/layout/orgChart1"/>
    <dgm:cxn modelId="{DC6DFFC0-7E9C-41A8-ACB7-05AF6DF5ECC8}" type="presOf" srcId="{7D19415F-1CCA-4E31-8320-90C98ABF5EFE}" destId="{93D6E188-6B1A-40B1-8809-9142ED9C9541}" srcOrd="0" destOrd="0" presId="urn:microsoft.com/office/officeart/2005/8/layout/orgChart1"/>
    <dgm:cxn modelId="{A7084BEF-11AD-4790-8402-54D362969277}" type="presOf" srcId="{4FD4DC09-F58D-44CA-BB93-33EB6F24FF29}" destId="{BDF32460-B539-4079-8FB9-271201FB9259}" srcOrd="0" destOrd="0" presId="urn:microsoft.com/office/officeart/2005/8/layout/orgChart1"/>
    <dgm:cxn modelId="{8C1C92AB-BC03-4037-A30F-E80C7721483D}" srcId="{63ECEDC0-ED01-4802-AFAF-40ED3175C4BC}" destId="{BFA2945D-8327-449B-ABC0-9539621C33B8}" srcOrd="3" destOrd="0" parTransId="{4213A1E4-B9AA-425C-B1ED-5C02CE41C4E1}" sibTransId="{EA2F46AF-8B14-45BE-B883-0C5EADFCF893}"/>
    <dgm:cxn modelId="{5DD47B6A-902E-48CC-A444-C0D9D1F94FFA}" type="presOf" srcId="{8E870911-F4F7-449C-B829-0558BB82ED1E}" destId="{C949C673-7AAA-40AE-85E4-0365CA794425}" srcOrd="0" destOrd="0" presId="urn:microsoft.com/office/officeart/2005/8/layout/orgChart1"/>
    <dgm:cxn modelId="{6C764BF9-5A29-49A0-86FD-FD23005F9FBB}" type="presOf" srcId="{DCCAA0BD-7846-4AFB-A882-6A19A2FE039D}" destId="{ECAE64A5-7245-4A15-AE8C-D6AEE8570A05}" srcOrd="1" destOrd="0" presId="urn:microsoft.com/office/officeart/2005/8/layout/orgChart1"/>
    <dgm:cxn modelId="{616C5F0A-A2BB-47D0-ACE5-6C4934DE1D2B}" type="presOf" srcId="{A40F6B62-2DA9-42F4-A4C3-CCCBBA7C21CB}" destId="{68AC543D-B938-4670-B6D5-BD284D09E42A}" srcOrd="0" destOrd="0" presId="urn:microsoft.com/office/officeart/2005/8/layout/orgChart1"/>
    <dgm:cxn modelId="{9A3AC6B9-F1F1-4FA9-9DF8-A4D33A153AC3}" type="presOf" srcId="{BFA2945D-8327-449B-ABC0-9539621C33B8}" destId="{80A881EE-1DE5-4B67-9FA9-3A68506875D3}" srcOrd="0" destOrd="0" presId="urn:microsoft.com/office/officeart/2005/8/layout/orgChart1"/>
    <dgm:cxn modelId="{A55A88B2-B7CD-4BF4-BEF5-2350C2368C4F}" type="presOf" srcId="{63ECEDC0-ED01-4802-AFAF-40ED3175C4BC}" destId="{BFFDF12B-3BF2-45A5-BDBB-65D7ACB582A1}" srcOrd="1" destOrd="0" presId="urn:microsoft.com/office/officeart/2005/8/layout/orgChart1"/>
    <dgm:cxn modelId="{3BF0DFD5-58CF-4ADC-9545-8BAEB4473DAD}" srcId="{C131394C-4983-4F37-9A5C-59E3DFB229F9}" destId="{22E668FC-39E2-4DD2-B7F6-D31DF7470854}" srcOrd="2" destOrd="0" parTransId="{C33BB92A-E27E-4A6B-951C-A62C1A2784B1}" sibTransId="{3F19B6C7-55B3-44E3-B4C2-286454EAB7C4}"/>
    <dgm:cxn modelId="{BA23A9ED-0C93-4FC2-A5B0-E54CCCA1425D}" type="presOf" srcId="{E319634F-2F29-4DD2-8763-9FC6E122714C}" destId="{325E9DC7-FDED-4793-82D0-F403F35067DB}" srcOrd="0" destOrd="0" presId="urn:microsoft.com/office/officeart/2005/8/layout/orgChart1"/>
    <dgm:cxn modelId="{AD338BE8-8510-47EF-BC2B-3415E61016A6}" type="presOf" srcId="{C144BE5C-1DA5-4B1F-B03A-874177063BE6}" destId="{E54D2E1C-6CC8-48C6-AC16-4152AFD18890}" srcOrd="1" destOrd="0" presId="urn:microsoft.com/office/officeart/2005/8/layout/orgChart1"/>
    <dgm:cxn modelId="{F6547515-B831-4E5A-B8F1-BE6E66512A39}" type="presOf" srcId="{5801934F-3E52-44A8-B550-C052D9814E29}" destId="{4CCE2F25-4A94-48CD-B626-762B6F655130}" srcOrd="0" destOrd="0" presId="urn:microsoft.com/office/officeart/2005/8/layout/orgChart1"/>
    <dgm:cxn modelId="{BC108A47-C95B-49F5-AA7F-99445AB756B2}" type="presOf" srcId="{A3526C60-1EDB-4816-9EA4-287A731493B8}" destId="{EC589A2C-99A3-456F-AC19-A92DC7D078C3}" srcOrd="0" destOrd="0" presId="urn:microsoft.com/office/officeart/2005/8/layout/orgChart1"/>
    <dgm:cxn modelId="{4621B817-4948-4E7D-92F5-CBB3BDDF1093}" type="presOf" srcId="{22EA5368-1BB6-4664-9636-F5F76413A20F}" destId="{2D8AB3E4-88ED-4138-BDEE-91FC01C8D03E}" srcOrd="0" destOrd="0" presId="urn:microsoft.com/office/officeart/2005/8/layout/orgChart1"/>
    <dgm:cxn modelId="{28D19498-8260-4065-B50E-25E361B61707}" type="presOf" srcId="{811FD495-E5F7-4417-90D4-F9F3B43A4F75}" destId="{3ACA6CD9-99D5-4502-859B-42A598102EC7}" srcOrd="0" destOrd="0" presId="urn:microsoft.com/office/officeart/2005/8/layout/orgChart1"/>
    <dgm:cxn modelId="{E4209EE9-8744-4433-8A3F-2E3BA78C333D}" type="presOf" srcId="{63ECEDC0-ED01-4802-AFAF-40ED3175C4BC}" destId="{63BE8F5B-0762-4652-9AE0-F52985089A51}" srcOrd="0" destOrd="0" presId="urn:microsoft.com/office/officeart/2005/8/layout/orgChart1"/>
    <dgm:cxn modelId="{7379D3EB-ABD7-48BA-811C-E40A4DD5C50E}" type="presOf" srcId="{52169A7B-2250-4275-A2C3-688435DAD5DA}" destId="{907ED741-3171-4E98-94EB-F1DDBC1278ED}" srcOrd="0" destOrd="0" presId="urn:microsoft.com/office/officeart/2005/8/layout/orgChart1"/>
    <dgm:cxn modelId="{01374E51-06E6-4080-BFB7-5FB2CEBAEFE4}" type="presOf" srcId="{C33BB92A-E27E-4A6B-951C-A62C1A2784B1}" destId="{304F6B19-2A35-4096-814D-63BF758D313D}" srcOrd="0" destOrd="0" presId="urn:microsoft.com/office/officeart/2005/8/layout/orgChart1"/>
    <dgm:cxn modelId="{B17CBDFD-F104-44F6-AA70-CC1E8D4D6962}" srcId="{5AF0FB22-C36D-4C96-B73B-16CD433CB2CD}" destId="{63ECEDC0-ED01-4802-AFAF-40ED3175C4BC}" srcOrd="0" destOrd="0" parTransId="{4BAE62A7-0540-4BB4-90F5-AE53AE2EA4C0}" sibTransId="{593A6665-6DF7-44CD-8384-619ADA460B1A}"/>
    <dgm:cxn modelId="{770441DE-6D71-4C64-9A71-5880E3233215}" type="presOf" srcId="{E51A863E-B581-435D-99A3-C8A757EB069F}" destId="{393B95B5-8427-4DBA-B05D-61F25714F1CA}" srcOrd="1" destOrd="0" presId="urn:microsoft.com/office/officeart/2005/8/layout/orgChart1"/>
    <dgm:cxn modelId="{C1A7C5F6-10CC-4260-A208-6B3BE20A6AE6}" srcId="{63ECEDC0-ED01-4802-AFAF-40ED3175C4BC}" destId="{4F5F694B-3022-4826-A13A-95D71DFEC8C4}" srcOrd="0" destOrd="0" parTransId="{52183B67-8A12-4371-8C46-00EFF6CBDBA7}" sibTransId="{67A48710-0370-463E-B2AA-826F9ABC686F}"/>
    <dgm:cxn modelId="{91585819-90B5-43CD-8DAC-C5CFEEB1B2AA}" type="presOf" srcId="{B8F18F4C-F426-4FC0-9923-C975A6471738}" destId="{80F84C03-2C7B-4AC3-B4C3-138D1B9CE6D7}" srcOrd="1" destOrd="0" presId="urn:microsoft.com/office/officeart/2005/8/layout/orgChart1"/>
    <dgm:cxn modelId="{E03314A3-1945-46C6-A46A-5AFDEA174DC6}" type="presOf" srcId="{5801934F-3E52-44A8-B550-C052D9814E29}" destId="{0D9EFB06-5FD5-498F-B808-F53BD2F2B9D9}" srcOrd="1" destOrd="0" presId="urn:microsoft.com/office/officeart/2005/8/layout/orgChart1"/>
    <dgm:cxn modelId="{9EEBA5A6-C5EF-4913-882E-1DEB9C51649A}" srcId="{DCCAA0BD-7846-4AFB-A882-6A19A2FE039D}" destId="{C144BE5C-1DA5-4B1F-B03A-874177063BE6}" srcOrd="2" destOrd="0" parTransId="{E319634F-2F29-4DD2-8763-9FC6E122714C}" sibTransId="{92F41275-BAAA-4375-88F9-02F628B47E8B}"/>
    <dgm:cxn modelId="{B81FF973-6EE4-4C13-AA70-D31A8AFF602D}" type="presOf" srcId="{C144BE5C-1DA5-4B1F-B03A-874177063BE6}" destId="{42938733-6894-46C3-9B09-A259BE0C5815}" srcOrd="0" destOrd="0" presId="urn:microsoft.com/office/officeart/2005/8/layout/orgChart1"/>
    <dgm:cxn modelId="{E0917B55-E55F-4F2D-A3F6-85096D27E721}" srcId="{C131394C-4983-4F37-9A5C-59E3DFB229F9}" destId="{E51A863E-B581-435D-99A3-C8A757EB069F}" srcOrd="1" destOrd="0" parTransId="{A40F6B62-2DA9-42F4-A4C3-CCCBBA7C21CB}" sibTransId="{2F7006ED-701C-40E9-8549-DAE203C281C8}"/>
    <dgm:cxn modelId="{B1FB4427-4D0A-44CF-B62F-3C3684A6D754}" srcId="{4F5F694B-3022-4826-A13A-95D71DFEC8C4}" destId="{A818C6E7-7FBA-4FA7-8871-09A86AE8906B}" srcOrd="1" destOrd="0" parTransId="{4FD4DC09-F58D-44CA-BB93-33EB6F24FF29}" sibTransId="{974E5EAF-BEF4-4F7A-A529-1F279931F0BD}"/>
    <dgm:cxn modelId="{93808D9C-CA93-4917-AC5F-910B58F8B4D6}" type="presOf" srcId="{131AF49A-E93A-4494-92F2-69455AC6E865}" destId="{41083D46-91A2-4E35-89D6-52AA750B70CA}" srcOrd="1" destOrd="0" presId="urn:microsoft.com/office/officeart/2005/8/layout/orgChart1"/>
    <dgm:cxn modelId="{2520D01E-3D6C-4DA8-B304-20C3531D7024}" type="presOf" srcId="{B8F18F4C-F426-4FC0-9923-C975A6471738}" destId="{2248307A-9856-4136-988B-2EDA33894E44}" srcOrd="0" destOrd="0" presId="urn:microsoft.com/office/officeart/2005/8/layout/orgChart1"/>
    <dgm:cxn modelId="{EC172AD6-385C-445E-A7B1-D7860A9835D1}" type="presOf" srcId="{22E668FC-39E2-4DD2-B7F6-D31DF7470854}" destId="{6809ACC1-9F16-4173-A1C8-6E787FE3E015}" srcOrd="0" destOrd="0" presId="urn:microsoft.com/office/officeart/2005/8/layout/orgChart1"/>
    <dgm:cxn modelId="{6A336F68-3C77-45B6-8FC1-0803590E5DE5}" srcId="{BFA2945D-8327-449B-ABC0-9539621C33B8}" destId="{B4A241D3-789F-46D6-94CC-07F17266B6AF}" srcOrd="2" destOrd="0" parTransId="{22EA5368-1BB6-4664-9636-F5F76413A20F}" sibTransId="{A7D60207-E3D1-4D50-BEEC-017D667E609F}"/>
    <dgm:cxn modelId="{3B4DA510-F5DD-49C4-865C-E733A28A5BB2}" type="presOf" srcId="{131AF49A-E93A-4494-92F2-69455AC6E865}" destId="{D1804DBB-FD7F-499B-B242-D0B004E40609}" srcOrd="0" destOrd="0" presId="urn:microsoft.com/office/officeart/2005/8/layout/orgChart1"/>
    <dgm:cxn modelId="{13EEFFE7-5EAD-42D3-8DB0-BB27AFEBC933}" srcId="{DCCAA0BD-7846-4AFB-A882-6A19A2FE039D}" destId="{5801934F-3E52-44A8-B550-C052D9814E29}" srcOrd="0" destOrd="0" parTransId="{127BAC5B-A9D5-4966-8897-B66F3855800F}" sibTransId="{FBBED1D5-720D-4751-8B60-7B504F662DEC}"/>
    <dgm:cxn modelId="{BFAE2BED-3468-4EF9-8D60-C4A0C8BD6409}" type="presOf" srcId="{4F5F694B-3022-4826-A13A-95D71DFEC8C4}" destId="{423B7EF7-6FD5-4A70-B2D6-15B4344819AD}" srcOrd="1" destOrd="0" presId="urn:microsoft.com/office/officeart/2005/8/layout/orgChart1"/>
    <dgm:cxn modelId="{29140CA8-AAA3-4A41-9E73-8BB5AA160AFE}" type="presOf" srcId="{BA88F6DF-D108-47B8-9479-9E7B4EAFA259}" destId="{2B44A76D-E96D-4609-88EA-122E0857DBE4}" srcOrd="0" destOrd="0" presId="urn:microsoft.com/office/officeart/2005/8/layout/orgChart1"/>
    <dgm:cxn modelId="{662044C5-2CE7-46DA-81EE-EE8049624842}" type="presOf" srcId="{374E7315-3E2C-4959-8B65-333053C3913C}" destId="{B857DC89-5483-48C4-855F-E7D9A822042E}" srcOrd="0" destOrd="0" presId="urn:microsoft.com/office/officeart/2005/8/layout/orgChart1"/>
    <dgm:cxn modelId="{4E131119-0550-40E6-8238-BEAD1812CFBA}" srcId="{63ECEDC0-ED01-4802-AFAF-40ED3175C4BC}" destId="{DCCAA0BD-7846-4AFB-A882-6A19A2FE039D}" srcOrd="1" destOrd="0" parTransId="{52169A7B-2250-4275-A2C3-688435DAD5DA}" sibTransId="{B26C3FC4-F305-42F7-BABD-647AD20E5F16}"/>
    <dgm:cxn modelId="{54D7095A-9E81-4F6D-AAEA-5481E331B61E}" type="presOf" srcId="{BFA2945D-8327-449B-ABC0-9539621C33B8}" destId="{27767677-3926-4FDE-BEFC-295A83ACF808}" srcOrd="1" destOrd="0" presId="urn:microsoft.com/office/officeart/2005/8/layout/orgChart1"/>
    <dgm:cxn modelId="{7AB9A473-F60D-4C0D-A279-4D9EF78E8BBC}" type="presOf" srcId="{4F5F694B-3022-4826-A13A-95D71DFEC8C4}" destId="{D477BC64-A011-4C2E-95C9-03A61FEDC30F}" srcOrd="0" destOrd="0" presId="urn:microsoft.com/office/officeart/2005/8/layout/orgChart1"/>
    <dgm:cxn modelId="{3AEB9B4C-4A18-4960-A964-0EE92CA8B8C8}" type="presOf" srcId="{E4B4EAFF-A4AE-4AD3-89D9-18896CA5F7F7}" destId="{131A0A03-2056-441A-8A89-9F81C147BCC9}" srcOrd="0" destOrd="0" presId="urn:microsoft.com/office/officeart/2005/8/layout/orgChart1"/>
    <dgm:cxn modelId="{35D04B71-FFF4-4763-BCB9-4400A9D6451E}" type="presOf" srcId="{A818C6E7-7FBA-4FA7-8871-09A86AE8906B}" destId="{551D7583-D19A-497B-956C-985717AC8CF1}" srcOrd="0" destOrd="0" presId="urn:microsoft.com/office/officeart/2005/8/layout/orgChart1"/>
    <dgm:cxn modelId="{7948BA91-26DA-4CB5-BD1E-DC2C6CA851F5}" type="presOf" srcId="{B848A96B-7A15-4903-AFF1-322920217A83}" destId="{20DCEECB-BDE0-4F9E-95DA-534E3F46A31D}" srcOrd="0" destOrd="0" presId="urn:microsoft.com/office/officeart/2005/8/layout/orgChart1"/>
    <dgm:cxn modelId="{9925DC8B-6F1E-4282-8F5D-6D29D977B1EF}" type="presOf" srcId="{7D19415F-1CCA-4E31-8320-90C98ABF5EFE}" destId="{B352ECE5-52C0-4CE6-AF2C-89B0CA4CB3B9}" srcOrd="1" destOrd="0" presId="urn:microsoft.com/office/officeart/2005/8/layout/orgChart1"/>
    <dgm:cxn modelId="{EE18C609-8D9C-40A0-8EA4-D764C767785C}" type="presParOf" srcId="{A23AC292-CE47-440E-963C-A4A8EF3B488C}" destId="{0CD05DDF-B49E-4A18-9AD0-E7051D8DC1C9}" srcOrd="0" destOrd="0" presId="urn:microsoft.com/office/officeart/2005/8/layout/orgChart1"/>
    <dgm:cxn modelId="{D0B5AC81-1668-43B1-ABF8-368417EA9AA0}" type="presParOf" srcId="{0CD05DDF-B49E-4A18-9AD0-E7051D8DC1C9}" destId="{DE188B13-8112-4BA6-9733-D55864EF9160}" srcOrd="0" destOrd="0" presId="urn:microsoft.com/office/officeart/2005/8/layout/orgChart1"/>
    <dgm:cxn modelId="{3D71FDC0-ABC4-41B3-804D-C2903322DF11}" type="presParOf" srcId="{DE188B13-8112-4BA6-9733-D55864EF9160}" destId="{63BE8F5B-0762-4652-9AE0-F52985089A51}" srcOrd="0" destOrd="0" presId="urn:microsoft.com/office/officeart/2005/8/layout/orgChart1"/>
    <dgm:cxn modelId="{D278C4BD-A382-441A-99BF-2025BAD50DEA}" type="presParOf" srcId="{DE188B13-8112-4BA6-9733-D55864EF9160}" destId="{BFFDF12B-3BF2-45A5-BDBB-65D7ACB582A1}" srcOrd="1" destOrd="0" presId="urn:microsoft.com/office/officeart/2005/8/layout/orgChart1"/>
    <dgm:cxn modelId="{E83B2EDA-3F61-4AF4-85AF-F1074621205E}" type="presParOf" srcId="{0CD05DDF-B49E-4A18-9AD0-E7051D8DC1C9}" destId="{CD10CFD9-9C7F-4E00-A4D2-5116EE43E16E}" srcOrd="1" destOrd="0" presId="urn:microsoft.com/office/officeart/2005/8/layout/orgChart1"/>
    <dgm:cxn modelId="{745CB855-AC9E-4597-9FC9-7CAAB95A698D}" type="presParOf" srcId="{CD10CFD9-9C7F-4E00-A4D2-5116EE43E16E}" destId="{A955E8F4-FEA7-4D6D-BEBC-C98B2D7F8315}" srcOrd="0" destOrd="0" presId="urn:microsoft.com/office/officeart/2005/8/layout/orgChart1"/>
    <dgm:cxn modelId="{EC1C2ECF-D75A-403F-8EA2-1991D5E1ACBE}" type="presParOf" srcId="{CD10CFD9-9C7F-4E00-A4D2-5116EE43E16E}" destId="{0E41C16B-A489-4DF5-893F-AE8828E747E4}" srcOrd="1" destOrd="0" presId="urn:microsoft.com/office/officeart/2005/8/layout/orgChart1"/>
    <dgm:cxn modelId="{6F0A291E-317C-41F0-A441-CD16FA250556}" type="presParOf" srcId="{0E41C16B-A489-4DF5-893F-AE8828E747E4}" destId="{133101EF-BDE1-449A-BE45-4F011882EE0D}" srcOrd="0" destOrd="0" presId="urn:microsoft.com/office/officeart/2005/8/layout/orgChart1"/>
    <dgm:cxn modelId="{CEF00950-2453-495D-8D0F-317230946C4A}" type="presParOf" srcId="{133101EF-BDE1-449A-BE45-4F011882EE0D}" destId="{D477BC64-A011-4C2E-95C9-03A61FEDC30F}" srcOrd="0" destOrd="0" presId="urn:microsoft.com/office/officeart/2005/8/layout/orgChart1"/>
    <dgm:cxn modelId="{2A549B19-CE31-4E23-8347-20FDBEC9FA22}" type="presParOf" srcId="{133101EF-BDE1-449A-BE45-4F011882EE0D}" destId="{423B7EF7-6FD5-4A70-B2D6-15B4344819AD}" srcOrd="1" destOrd="0" presId="urn:microsoft.com/office/officeart/2005/8/layout/orgChart1"/>
    <dgm:cxn modelId="{CC742CBB-5C93-4FB6-A141-A4DFC024192C}" type="presParOf" srcId="{0E41C16B-A489-4DF5-893F-AE8828E747E4}" destId="{D7CFADD8-2D2E-4302-AF35-8ABEC064AA38}" srcOrd="1" destOrd="0" presId="urn:microsoft.com/office/officeart/2005/8/layout/orgChart1"/>
    <dgm:cxn modelId="{993E2DC8-B794-4314-8EF4-DC29DBF98B20}" type="presParOf" srcId="{D7CFADD8-2D2E-4302-AF35-8ABEC064AA38}" destId="{3ACA6CD9-99D5-4502-859B-42A598102EC7}" srcOrd="0" destOrd="0" presId="urn:microsoft.com/office/officeart/2005/8/layout/orgChart1"/>
    <dgm:cxn modelId="{86372F78-5055-4FF0-A65A-24AD97E7E4D1}" type="presParOf" srcId="{D7CFADD8-2D2E-4302-AF35-8ABEC064AA38}" destId="{EFE89755-4A9A-41D8-8E64-BD0C283751C6}" srcOrd="1" destOrd="0" presId="urn:microsoft.com/office/officeart/2005/8/layout/orgChart1"/>
    <dgm:cxn modelId="{125BF83E-C604-4C91-8685-DBCD7259A571}" type="presParOf" srcId="{EFE89755-4A9A-41D8-8E64-BD0C283751C6}" destId="{E0228741-89CB-415A-94D8-9B12D2DEE732}" srcOrd="0" destOrd="0" presId="urn:microsoft.com/office/officeart/2005/8/layout/orgChart1"/>
    <dgm:cxn modelId="{02A46A0A-D73A-4867-B4E3-D350D3047364}" type="presParOf" srcId="{E0228741-89CB-415A-94D8-9B12D2DEE732}" destId="{FB045B91-5006-4438-A44A-EA88C158E45A}" srcOrd="0" destOrd="0" presId="urn:microsoft.com/office/officeart/2005/8/layout/orgChart1"/>
    <dgm:cxn modelId="{A3809102-62FB-4C09-B22B-6AFB6DC39803}" type="presParOf" srcId="{E0228741-89CB-415A-94D8-9B12D2DEE732}" destId="{DA553AE3-84FF-4F1B-8394-9AA9CC87A429}" srcOrd="1" destOrd="0" presId="urn:microsoft.com/office/officeart/2005/8/layout/orgChart1"/>
    <dgm:cxn modelId="{BC50612E-F285-4A32-BCF5-9392B9ECD292}" type="presParOf" srcId="{EFE89755-4A9A-41D8-8E64-BD0C283751C6}" destId="{0E242DE9-9BCD-4F1A-8AED-1D7F3B3B8B07}" srcOrd="1" destOrd="0" presId="urn:microsoft.com/office/officeart/2005/8/layout/orgChart1"/>
    <dgm:cxn modelId="{9E7A20DD-DC8F-403F-A6B0-D01593330ACE}" type="presParOf" srcId="{0E242DE9-9BCD-4F1A-8AED-1D7F3B3B8B07}" destId="{355CA88D-9ABF-4416-8904-6F8042BBEE00}" srcOrd="0" destOrd="0" presId="urn:microsoft.com/office/officeart/2005/8/layout/orgChart1"/>
    <dgm:cxn modelId="{B272F78D-2ABE-4E8E-B67C-18487A8C1050}" type="presParOf" srcId="{0E242DE9-9BCD-4F1A-8AED-1D7F3B3B8B07}" destId="{7C92D080-9BE7-4109-8154-14006FCE6C15}" srcOrd="1" destOrd="0" presId="urn:microsoft.com/office/officeart/2005/8/layout/orgChart1"/>
    <dgm:cxn modelId="{C9E24F22-6376-4559-A2D2-755E84BE5049}" type="presParOf" srcId="{7C92D080-9BE7-4109-8154-14006FCE6C15}" destId="{E7023DE8-9E0C-4C86-9A16-779933DA8A5A}" srcOrd="0" destOrd="0" presId="urn:microsoft.com/office/officeart/2005/8/layout/orgChart1"/>
    <dgm:cxn modelId="{9F97C79C-FBC3-47C5-9062-CCB323304F3E}" type="presParOf" srcId="{E7023DE8-9E0C-4C86-9A16-779933DA8A5A}" destId="{D1804DBB-FD7F-499B-B242-D0B004E40609}" srcOrd="0" destOrd="0" presId="urn:microsoft.com/office/officeart/2005/8/layout/orgChart1"/>
    <dgm:cxn modelId="{1D2B8ABA-DF9D-4945-8E41-98E0C1B9781D}" type="presParOf" srcId="{E7023DE8-9E0C-4C86-9A16-779933DA8A5A}" destId="{41083D46-91A2-4E35-89D6-52AA750B70CA}" srcOrd="1" destOrd="0" presId="urn:microsoft.com/office/officeart/2005/8/layout/orgChart1"/>
    <dgm:cxn modelId="{88719F1C-D4DF-4E00-A14E-D61DB87D811C}" type="presParOf" srcId="{7C92D080-9BE7-4109-8154-14006FCE6C15}" destId="{FB734817-B06D-49F9-9B64-526498B24351}" srcOrd="1" destOrd="0" presId="urn:microsoft.com/office/officeart/2005/8/layout/orgChart1"/>
    <dgm:cxn modelId="{FE96BC14-13C0-4E0A-A5AC-E7A43F2D7492}" type="presParOf" srcId="{7C92D080-9BE7-4109-8154-14006FCE6C15}" destId="{243D5942-49C5-4662-B8A3-C32850FB9F7E}" srcOrd="2" destOrd="0" presId="urn:microsoft.com/office/officeart/2005/8/layout/orgChart1"/>
    <dgm:cxn modelId="{68650DCE-C5D4-4F10-9901-CBE6CE389680}" type="presParOf" srcId="{0E242DE9-9BCD-4F1A-8AED-1D7F3B3B8B07}" destId="{68AC543D-B938-4670-B6D5-BD284D09E42A}" srcOrd="2" destOrd="0" presId="urn:microsoft.com/office/officeart/2005/8/layout/orgChart1"/>
    <dgm:cxn modelId="{BBED87D0-2CC5-4E54-B51F-EA9FC502D1AC}" type="presParOf" srcId="{0E242DE9-9BCD-4F1A-8AED-1D7F3B3B8B07}" destId="{BAE53329-438F-4553-BFD4-2533378C3624}" srcOrd="3" destOrd="0" presId="urn:microsoft.com/office/officeart/2005/8/layout/orgChart1"/>
    <dgm:cxn modelId="{63BEF4FB-DA8C-4BAC-B223-A53990E039AF}" type="presParOf" srcId="{BAE53329-438F-4553-BFD4-2533378C3624}" destId="{138341C2-761B-4DCD-A3E2-C7696D9B00F9}" srcOrd="0" destOrd="0" presId="urn:microsoft.com/office/officeart/2005/8/layout/orgChart1"/>
    <dgm:cxn modelId="{927D46FC-5ABA-493C-B99B-2E011B62D122}" type="presParOf" srcId="{138341C2-761B-4DCD-A3E2-C7696D9B00F9}" destId="{65C635F5-CE9F-473C-9FCE-6E9D155C9AE4}" srcOrd="0" destOrd="0" presId="urn:microsoft.com/office/officeart/2005/8/layout/orgChart1"/>
    <dgm:cxn modelId="{6B46408A-8255-4DC4-8B9E-8F75E2276953}" type="presParOf" srcId="{138341C2-761B-4DCD-A3E2-C7696D9B00F9}" destId="{393B95B5-8427-4DBA-B05D-61F25714F1CA}" srcOrd="1" destOrd="0" presId="urn:microsoft.com/office/officeart/2005/8/layout/orgChart1"/>
    <dgm:cxn modelId="{0938815A-4562-475D-AC23-F3FA18FE0DCA}" type="presParOf" srcId="{BAE53329-438F-4553-BFD4-2533378C3624}" destId="{8EB09D1C-9EDB-43D4-8FAA-82B3E2039413}" srcOrd="1" destOrd="0" presId="urn:microsoft.com/office/officeart/2005/8/layout/orgChart1"/>
    <dgm:cxn modelId="{471D8427-3BD1-4176-A8EC-61A30AAEE9B4}" type="presParOf" srcId="{BAE53329-438F-4553-BFD4-2533378C3624}" destId="{0C944A82-36CB-47D7-8DCB-983C80F917F8}" srcOrd="2" destOrd="0" presId="urn:microsoft.com/office/officeart/2005/8/layout/orgChart1"/>
    <dgm:cxn modelId="{821A3301-CEF9-4CCF-BCD4-379F4AD1F2A4}" type="presParOf" srcId="{0E242DE9-9BCD-4F1A-8AED-1D7F3B3B8B07}" destId="{304F6B19-2A35-4096-814D-63BF758D313D}" srcOrd="4" destOrd="0" presId="urn:microsoft.com/office/officeart/2005/8/layout/orgChart1"/>
    <dgm:cxn modelId="{34F9D894-475E-4FB4-A11D-39D966E8D5F2}" type="presParOf" srcId="{0E242DE9-9BCD-4F1A-8AED-1D7F3B3B8B07}" destId="{8EB2A94A-505C-4DFC-9F57-6338A4D6C5E5}" srcOrd="5" destOrd="0" presId="urn:microsoft.com/office/officeart/2005/8/layout/orgChart1"/>
    <dgm:cxn modelId="{B5C8FA95-9559-46A2-90F3-9A1320A22C82}" type="presParOf" srcId="{8EB2A94A-505C-4DFC-9F57-6338A4D6C5E5}" destId="{35AA8D68-BA0D-4E78-B975-DC3DFFE8D300}" srcOrd="0" destOrd="0" presId="urn:microsoft.com/office/officeart/2005/8/layout/orgChart1"/>
    <dgm:cxn modelId="{4A910824-F9CF-49A1-B006-CDF91B0397C0}" type="presParOf" srcId="{35AA8D68-BA0D-4E78-B975-DC3DFFE8D300}" destId="{6809ACC1-9F16-4173-A1C8-6E787FE3E015}" srcOrd="0" destOrd="0" presId="urn:microsoft.com/office/officeart/2005/8/layout/orgChart1"/>
    <dgm:cxn modelId="{8A5AB038-CB78-47A7-ADEA-A7AAC24A95AC}" type="presParOf" srcId="{35AA8D68-BA0D-4E78-B975-DC3DFFE8D300}" destId="{A84B7D6F-FBD9-4807-AC00-E6D7A93FF395}" srcOrd="1" destOrd="0" presId="urn:microsoft.com/office/officeart/2005/8/layout/orgChart1"/>
    <dgm:cxn modelId="{1AFE40B0-6832-49D5-BCD5-2CD2583119F3}" type="presParOf" srcId="{8EB2A94A-505C-4DFC-9F57-6338A4D6C5E5}" destId="{3E161456-50F6-4908-8BA7-D8A5257ABBDC}" srcOrd="1" destOrd="0" presId="urn:microsoft.com/office/officeart/2005/8/layout/orgChart1"/>
    <dgm:cxn modelId="{76B1466A-23D0-4442-A09A-4C84B134F2D6}" type="presParOf" srcId="{8EB2A94A-505C-4DFC-9F57-6338A4D6C5E5}" destId="{D0A7EFC2-88E4-4870-BDC3-C72D693CF63D}" srcOrd="2" destOrd="0" presId="urn:microsoft.com/office/officeart/2005/8/layout/orgChart1"/>
    <dgm:cxn modelId="{5C14925F-F583-4CFC-B37B-00A7C0A48E0F}" type="presParOf" srcId="{0E242DE9-9BCD-4F1A-8AED-1D7F3B3B8B07}" destId="{51856424-C0B0-4B04-B65A-1FFE626770C1}" srcOrd="6" destOrd="0" presId="urn:microsoft.com/office/officeart/2005/8/layout/orgChart1"/>
    <dgm:cxn modelId="{60B0C64D-324A-4463-9A3F-D22419FCE77D}" type="presParOf" srcId="{0E242DE9-9BCD-4F1A-8AED-1D7F3B3B8B07}" destId="{45E132DB-F122-4B1C-AB19-F50CE9BEB31A}" srcOrd="7" destOrd="0" presId="urn:microsoft.com/office/officeart/2005/8/layout/orgChart1"/>
    <dgm:cxn modelId="{43AC7BF5-9EED-4A00-A38D-D558B5B3BB93}" type="presParOf" srcId="{45E132DB-F122-4B1C-AB19-F50CE9BEB31A}" destId="{7C11F32E-69AC-4EB7-8B38-72A5CE6F7F93}" srcOrd="0" destOrd="0" presId="urn:microsoft.com/office/officeart/2005/8/layout/orgChart1"/>
    <dgm:cxn modelId="{A6A9D7AB-DC06-49B8-839D-43F897F3BF26}" type="presParOf" srcId="{7C11F32E-69AC-4EB7-8B38-72A5CE6F7F93}" destId="{0105FC23-D00B-44C6-86A5-9015D4BAC13C}" srcOrd="0" destOrd="0" presId="urn:microsoft.com/office/officeart/2005/8/layout/orgChart1"/>
    <dgm:cxn modelId="{4DF4158F-C900-4B97-8524-5DC7118F957D}" type="presParOf" srcId="{7C11F32E-69AC-4EB7-8B38-72A5CE6F7F93}" destId="{2590FF96-E973-45F6-862F-A274F840E911}" srcOrd="1" destOrd="0" presId="urn:microsoft.com/office/officeart/2005/8/layout/orgChart1"/>
    <dgm:cxn modelId="{A883C82D-7565-47D7-8473-ADF039A58BEA}" type="presParOf" srcId="{45E132DB-F122-4B1C-AB19-F50CE9BEB31A}" destId="{42C1BF0B-D9FE-4481-AB1C-EC3DE1F37D07}" srcOrd="1" destOrd="0" presId="urn:microsoft.com/office/officeart/2005/8/layout/orgChart1"/>
    <dgm:cxn modelId="{10E3EAF6-32FB-4EF0-B199-900D928D8C8D}" type="presParOf" srcId="{45E132DB-F122-4B1C-AB19-F50CE9BEB31A}" destId="{AA49D89C-E95E-4C64-9678-705DD5ECD4BA}" srcOrd="2" destOrd="0" presId="urn:microsoft.com/office/officeart/2005/8/layout/orgChart1"/>
    <dgm:cxn modelId="{E30E4087-DA1E-4543-A242-B38A98650E6F}" type="presParOf" srcId="{EFE89755-4A9A-41D8-8E64-BD0C283751C6}" destId="{1BAE485E-5A59-42E4-AC3D-D2C0E3E16BA8}" srcOrd="2" destOrd="0" presId="urn:microsoft.com/office/officeart/2005/8/layout/orgChart1"/>
    <dgm:cxn modelId="{42D63E97-2DB7-490C-B1E2-625AB44A13FA}" type="presParOf" srcId="{D7CFADD8-2D2E-4302-AF35-8ABEC064AA38}" destId="{BDF32460-B539-4079-8FB9-271201FB9259}" srcOrd="2" destOrd="0" presId="urn:microsoft.com/office/officeart/2005/8/layout/orgChart1"/>
    <dgm:cxn modelId="{AA7F033F-D2AA-43A1-803E-9EBEDF18F5A5}" type="presParOf" srcId="{D7CFADD8-2D2E-4302-AF35-8ABEC064AA38}" destId="{7152B2C4-C24E-4AC7-93E0-BA363DAE1ABC}" srcOrd="3" destOrd="0" presId="urn:microsoft.com/office/officeart/2005/8/layout/orgChart1"/>
    <dgm:cxn modelId="{E43502BB-4DD8-4E21-B638-0EBB43731F2F}" type="presParOf" srcId="{7152B2C4-C24E-4AC7-93E0-BA363DAE1ABC}" destId="{85D2DA48-2F74-4F58-81B1-5189BAE549B0}" srcOrd="0" destOrd="0" presId="urn:microsoft.com/office/officeart/2005/8/layout/orgChart1"/>
    <dgm:cxn modelId="{E73189CD-82A6-4D96-AF61-6A0912F77CD6}" type="presParOf" srcId="{85D2DA48-2F74-4F58-81B1-5189BAE549B0}" destId="{551D7583-D19A-497B-956C-985717AC8CF1}" srcOrd="0" destOrd="0" presId="urn:microsoft.com/office/officeart/2005/8/layout/orgChart1"/>
    <dgm:cxn modelId="{34AF229C-E55D-4D1E-A575-C3C1B84C34ED}" type="presParOf" srcId="{85D2DA48-2F74-4F58-81B1-5189BAE549B0}" destId="{A0FE0516-AEEF-4371-B2C3-265EBABE5380}" srcOrd="1" destOrd="0" presId="urn:microsoft.com/office/officeart/2005/8/layout/orgChart1"/>
    <dgm:cxn modelId="{872E214E-973C-43A2-A111-E0408F21E52C}" type="presParOf" srcId="{7152B2C4-C24E-4AC7-93E0-BA363DAE1ABC}" destId="{3C7FF3D0-80DB-447E-B65F-4E195DCEB790}" srcOrd="1" destOrd="0" presId="urn:microsoft.com/office/officeart/2005/8/layout/orgChart1"/>
    <dgm:cxn modelId="{0B228114-5E69-4A76-9907-114B54203DED}" type="presParOf" srcId="{7152B2C4-C24E-4AC7-93E0-BA363DAE1ABC}" destId="{8171008F-6908-4C2A-BF17-E048DC39DEA6}" srcOrd="2" destOrd="0" presId="urn:microsoft.com/office/officeart/2005/8/layout/orgChart1"/>
    <dgm:cxn modelId="{EDCABBB9-A0AB-4DCD-B661-5A3674B9C7F3}" type="presParOf" srcId="{D7CFADD8-2D2E-4302-AF35-8ABEC064AA38}" destId="{A8125B3E-2AC7-48DD-80AB-C2EA35BFE0B7}" srcOrd="4" destOrd="0" presId="urn:microsoft.com/office/officeart/2005/8/layout/orgChart1"/>
    <dgm:cxn modelId="{972244AD-CCCB-46B7-8043-0B3619777E14}" type="presParOf" srcId="{D7CFADD8-2D2E-4302-AF35-8ABEC064AA38}" destId="{824804E1-E9CC-40A4-82C6-3EAFC9A475FA}" srcOrd="5" destOrd="0" presId="urn:microsoft.com/office/officeart/2005/8/layout/orgChart1"/>
    <dgm:cxn modelId="{1D65626C-0417-4F79-811B-1A3540765052}" type="presParOf" srcId="{824804E1-E9CC-40A4-82C6-3EAFC9A475FA}" destId="{6F3E8F87-057B-4062-AAFF-0B2D7D377C97}" srcOrd="0" destOrd="0" presId="urn:microsoft.com/office/officeart/2005/8/layout/orgChart1"/>
    <dgm:cxn modelId="{B65761FC-EE9C-4F97-AA2F-11812B085B09}" type="presParOf" srcId="{6F3E8F87-057B-4062-AAFF-0B2D7D377C97}" destId="{131A0A03-2056-441A-8A89-9F81C147BCC9}" srcOrd="0" destOrd="0" presId="urn:microsoft.com/office/officeart/2005/8/layout/orgChart1"/>
    <dgm:cxn modelId="{F377922B-9635-4488-87BF-2031ACEF0302}" type="presParOf" srcId="{6F3E8F87-057B-4062-AAFF-0B2D7D377C97}" destId="{70AC1183-07C2-4F57-AAF5-AF423D4884AD}" srcOrd="1" destOrd="0" presId="urn:microsoft.com/office/officeart/2005/8/layout/orgChart1"/>
    <dgm:cxn modelId="{F042609A-E211-4232-9F2A-404863BD9336}" type="presParOf" srcId="{824804E1-E9CC-40A4-82C6-3EAFC9A475FA}" destId="{E4F19449-41A5-4B4C-BD1D-EB216AEC612D}" srcOrd="1" destOrd="0" presId="urn:microsoft.com/office/officeart/2005/8/layout/orgChart1"/>
    <dgm:cxn modelId="{31ED9B23-6DE9-4348-9C27-4CE3B5124982}" type="presParOf" srcId="{824804E1-E9CC-40A4-82C6-3EAFC9A475FA}" destId="{FE4B7109-F73F-4810-859E-C12D2661E503}" srcOrd="2" destOrd="0" presId="urn:microsoft.com/office/officeart/2005/8/layout/orgChart1"/>
    <dgm:cxn modelId="{2D4EC320-0276-4538-A303-C398C5D40874}" type="presParOf" srcId="{0E41C16B-A489-4DF5-893F-AE8828E747E4}" destId="{B2368549-E37A-483F-81B3-E122643F7E98}" srcOrd="2" destOrd="0" presId="urn:microsoft.com/office/officeart/2005/8/layout/orgChart1"/>
    <dgm:cxn modelId="{0F4ABE70-3F9C-4E40-B6E5-3700004EA88C}" type="presParOf" srcId="{CD10CFD9-9C7F-4E00-A4D2-5116EE43E16E}" destId="{907ED741-3171-4E98-94EB-F1DDBC1278ED}" srcOrd="2" destOrd="0" presId="urn:microsoft.com/office/officeart/2005/8/layout/orgChart1"/>
    <dgm:cxn modelId="{6D465C5F-0857-4FC5-BF19-4AC94E205EAF}" type="presParOf" srcId="{CD10CFD9-9C7F-4E00-A4D2-5116EE43E16E}" destId="{19B23FDD-A1AA-49D2-931A-100EC7E2EBE5}" srcOrd="3" destOrd="0" presId="urn:microsoft.com/office/officeart/2005/8/layout/orgChart1"/>
    <dgm:cxn modelId="{A8293F1C-C288-45F9-9B58-3601587ED48E}" type="presParOf" srcId="{19B23FDD-A1AA-49D2-931A-100EC7E2EBE5}" destId="{E9750FE3-D049-40CC-91DB-17A4010369FA}" srcOrd="0" destOrd="0" presId="urn:microsoft.com/office/officeart/2005/8/layout/orgChart1"/>
    <dgm:cxn modelId="{8586D229-234B-43B9-9AF0-4D1D0327073E}" type="presParOf" srcId="{E9750FE3-D049-40CC-91DB-17A4010369FA}" destId="{805CEFD8-341C-4470-8468-9506414AD823}" srcOrd="0" destOrd="0" presId="urn:microsoft.com/office/officeart/2005/8/layout/orgChart1"/>
    <dgm:cxn modelId="{917CF435-5458-4E1C-A2E3-033254D41AC3}" type="presParOf" srcId="{E9750FE3-D049-40CC-91DB-17A4010369FA}" destId="{ECAE64A5-7245-4A15-AE8C-D6AEE8570A05}" srcOrd="1" destOrd="0" presId="urn:microsoft.com/office/officeart/2005/8/layout/orgChart1"/>
    <dgm:cxn modelId="{E9C1A90B-2332-43E1-B8A7-9A9067F68F8C}" type="presParOf" srcId="{19B23FDD-A1AA-49D2-931A-100EC7E2EBE5}" destId="{E0DCDC01-3E48-4B9B-A873-81FBF6FE4DBE}" srcOrd="1" destOrd="0" presId="urn:microsoft.com/office/officeart/2005/8/layout/orgChart1"/>
    <dgm:cxn modelId="{97643C96-6036-4343-985D-BF30A79B365F}" type="presParOf" srcId="{E0DCDC01-3E48-4B9B-A873-81FBF6FE4DBE}" destId="{421F22C6-6935-42B5-9F00-0D398BC341CE}" srcOrd="0" destOrd="0" presId="urn:microsoft.com/office/officeart/2005/8/layout/orgChart1"/>
    <dgm:cxn modelId="{A58C85EE-AD36-4626-AA39-023E30A1EC90}" type="presParOf" srcId="{E0DCDC01-3E48-4B9B-A873-81FBF6FE4DBE}" destId="{F77F876D-B52D-4B99-949F-90B18EFDA9E6}" srcOrd="1" destOrd="0" presId="urn:microsoft.com/office/officeart/2005/8/layout/orgChart1"/>
    <dgm:cxn modelId="{DFB7F776-D182-4751-AE18-4C0DC4237F85}" type="presParOf" srcId="{F77F876D-B52D-4B99-949F-90B18EFDA9E6}" destId="{F60896FD-90C7-4A6B-B471-99717954B398}" srcOrd="0" destOrd="0" presId="urn:microsoft.com/office/officeart/2005/8/layout/orgChart1"/>
    <dgm:cxn modelId="{1AB2F452-0437-4524-A63E-B17BDCF312EC}" type="presParOf" srcId="{F60896FD-90C7-4A6B-B471-99717954B398}" destId="{4CCE2F25-4A94-48CD-B626-762B6F655130}" srcOrd="0" destOrd="0" presId="urn:microsoft.com/office/officeart/2005/8/layout/orgChart1"/>
    <dgm:cxn modelId="{E6EE9088-49C7-4894-8092-66973170A00F}" type="presParOf" srcId="{F60896FD-90C7-4A6B-B471-99717954B398}" destId="{0D9EFB06-5FD5-498F-B808-F53BD2F2B9D9}" srcOrd="1" destOrd="0" presId="urn:microsoft.com/office/officeart/2005/8/layout/orgChart1"/>
    <dgm:cxn modelId="{F5884F9A-F547-43B5-BE97-80890A47E8B1}" type="presParOf" srcId="{F77F876D-B52D-4B99-949F-90B18EFDA9E6}" destId="{D019BBBC-E45C-40A4-B6A0-A94EB686B8B7}" srcOrd="1" destOrd="0" presId="urn:microsoft.com/office/officeart/2005/8/layout/orgChart1"/>
    <dgm:cxn modelId="{DAAF877D-E3EE-4F7A-A7B4-049DA3A831CE}" type="presParOf" srcId="{F77F876D-B52D-4B99-949F-90B18EFDA9E6}" destId="{A2CD6FFD-2764-4012-8AC5-96436081C5E9}" srcOrd="2" destOrd="0" presId="urn:microsoft.com/office/officeart/2005/8/layout/orgChart1"/>
    <dgm:cxn modelId="{2EEF68E5-B6B4-4E52-85EF-6A6CE5F7D0B1}" type="presParOf" srcId="{E0DCDC01-3E48-4B9B-A873-81FBF6FE4DBE}" destId="{B857DC89-5483-48C4-855F-E7D9A822042E}" srcOrd="2" destOrd="0" presId="urn:microsoft.com/office/officeart/2005/8/layout/orgChart1"/>
    <dgm:cxn modelId="{91328C09-F1F6-4F22-ACA2-8D5DA40049FC}" type="presParOf" srcId="{E0DCDC01-3E48-4B9B-A873-81FBF6FE4DBE}" destId="{391403DF-9017-4847-832F-1B29014FA91E}" srcOrd="3" destOrd="0" presId="urn:microsoft.com/office/officeart/2005/8/layout/orgChart1"/>
    <dgm:cxn modelId="{509C5DAD-FB27-474E-B2F8-27205B57559D}" type="presParOf" srcId="{391403DF-9017-4847-832F-1B29014FA91E}" destId="{E8E3940C-19A9-477A-B1EB-E141F8627DFF}" srcOrd="0" destOrd="0" presId="urn:microsoft.com/office/officeart/2005/8/layout/orgChart1"/>
    <dgm:cxn modelId="{E5E6F780-5507-446A-892C-D85E4704E405}" type="presParOf" srcId="{E8E3940C-19A9-477A-B1EB-E141F8627DFF}" destId="{20DCEECB-BDE0-4F9E-95DA-534E3F46A31D}" srcOrd="0" destOrd="0" presId="urn:microsoft.com/office/officeart/2005/8/layout/orgChart1"/>
    <dgm:cxn modelId="{B27219D9-410F-44EC-B1EC-A43CA19B0021}" type="presParOf" srcId="{E8E3940C-19A9-477A-B1EB-E141F8627DFF}" destId="{F7156484-AAFD-444C-88C7-E2CEEF751322}" srcOrd="1" destOrd="0" presId="urn:microsoft.com/office/officeart/2005/8/layout/orgChart1"/>
    <dgm:cxn modelId="{D4834A59-23DF-48AE-B443-070CAE7A03A7}" type="presParOf" srcId="{391403DF-9017-4847-832F-1B29014FA91E}" destId="{65310BF2-C3DA-46C0-8EEA-9FED8DC93003}" srcOrd="1" destOrd="0" presId="urn:microsoft.com/office/officeart/2005/8/layout/orgChart1"/>
    <dgm:cxn modelId="{E43AC7B3-3570-4182-A887-7120CCA4D065}" type="presParOf" srcId="{391403DF-9017-4847-832F-1B29014FA91E}" destId="{47E3DD08-D653-487A-BCA9-D6CCE7CE518D}" srcOrd="2" destOrd="0" presId="urn:microsoft.com/office/officeart/2005/8/layout/orgChart1"/>
    <dgm:cxn modelId="{53A23ADB-940A-40FB-9720-1776D68AE042}" type="presParOf" srcId="{E0DCDC01-3E48-4B9B-A873-81FBF6FE4DBE}" destId="{325E9DC7-FDED-4793-82D0-F403F35067DB}" srcOrd="4" destOrd="0" presId="urn:microsoft.com/office/officeart/2005/8/layout/orgChart1"/>
    <dgm:cxn modelId="{33E8AD29-EA5A-4041-8DD4-7DFF5165DFC6}" type="presParOf" srcId="{E0DCDC01-3E48-4B9B-A873-81FBF6FE4DBE}" destId="{10821361-26F4-425F-BF5A-8C500BF49D6B}" srcOrd="5" destOrd="0" presId="urn:microsoft.com/office/officeart/2005/8/layout/orgChart1"/>
    <dgm:cxn modelId="{8261110F-83A7-45B7-84A8-20FB8DF4CBF9}" type="presParOf" srcId="{10821361-26F4-425F-BF5A-8C500BF49D6B}" destId="{4353F1F2-8BE8-4E7E-A41C-7AA9E5CD8BC9}" srcOrd="0" destOrd="0" presId="urn:microsoft.com/office/officeart/2005/8/layout/orgChart1"/>
    <dgm:cxn modelId="{23B8B6F5-5AEA-4FEA-990F-768BA3F42220}" type="presParOf" srcId="{4353F1F2-8BE8-4E7E-A41C-7AA9E5CD8BC9}" destId="{42938733-6894-46C3-9B09-A259BE0C5815}" srcOrd="0" destOrd="0" presId="urn:microsoft.com/office/officeart/2005/8/layout/orgChart1"/>
    <dgm:cxn modelId="{E7EF1E60-B395-4EA2-ACEA-3B9541E8CE41}" type="presParOf" srcId="{4353F1F2-8BE8-4E7E-A41C-7AA9E5CD8BC9}" destId="{E54D2E1C-6CC8-48C6-AC16-4152AFD18890}" srcOrd="1" destOrd="0" presId="urn:microsoft.com/office/officeart/2005/8/layout/orgChart1"/>
    <dgm:cxn modelId="{3692E5DE-AF53-47D0-A5B8-DFADCBD5CB6C}" type="presParOf" srcId="{10821361-26F4-425F-BF5A-8C500BF49D6B}" destId="{A86A2F9B-2573-4769-91A9-C6212BC81F0D}" srcOrd="1" destOrd="0" presId="urn:microsoft.com/office/officeart/2005/8/layout/orgChart1"/>
    <dgm:cxn modelId="{A33A9127-AD6C-4266-87A1-495F4D80FDBC}" type="presParOf" srcId="{10821361-26F4-425F-BF5A-8C500BF49D6B}" destId="{2B930110-0C96-41A3-824E-B48C50AD6065}" srcOrd="2" destOrd="0" presId="urn:microsoft.com/office/officeart/2005/8/layout/orgChart1"/>
    <dgm:cxn modelId="{76A63F53-0887-4E95-9256-CACC8A79F4C3}" type="presParOf" srcId="{19B23FDD-A1AA-49D2-931A-100EC7E2EBE5}" destId="{65DDEF08-1EB1-4A52-B25E-67F6B9F64753}" srcOrd="2" destOrd="0" presId="urn:microsoft.com/office/officeart/2005/8/layout/orgChart1"/>
    <dgm:cxn modelId="{90B8B80B-719A-44C9-8E96-1F4A804B0F38}" type="presParOf" srcId="{CD10CFD9-9C7F-4E00-A4D2-5116EE43E16E}" destId="{2B44A76D-E96D-4609-88EA-122E0857DBE4}" srcOrd="4" destOrd="0" presId="urn:microsoft.com/office/officeart/2005/8/layout/orgChart1"/>
    <dgm:cxn modelId="{02B7CD65-6674-4FA1-9715-E1F25757D6D8}" type="presParOf" srcId="{CD10CFD9-9C7F-4E00-A4D2-5116EE43E16E}" destId="{0C7A3014-3B56-45F7-B7EA-39FDF246B645}" srcOrd="5" destOrd="0" presId="urn:microsoft.com/office/officeart/2005/8/layout/orgChart1"/>
    <dgm:cxn modelId="{B7513A08-EBC6-485D-BBCF-80AB5DEA4890}" type="presParOf" srcId="{0C7A3014-3B56-45F7-B7EA-39FDF246B645}" destId="{8154C300-FBD5-453B-86B2-79A1E73691F1}" srcOrd="0" destOrd="0" presId="urn:microsoft.com/office/officeart/2005/8/layout/orgChart1"/>
    <dgm:cxn modelId="{4FD923FC-2A28-400A-B223-04E51BCFD7A0}" type="presParOf" srcId="{8154C300-FBD5-453B-86B2-79A1E73691F1}" destId="{93D6E188-6B1A-40B1-8809-9142ED9C9541}" srcOrd="0" destOrd="0" presId="urn:microsoft.com/office/officeart/2005/8/layout/orgChart1"/>
    <dgm:cxn modelId="{994ACE35-62B8-4B4C-AB9D-B6AB8F1998C0}" type="presParOf" srcId="{8154C300-FBD5-453B-86B2-79A1E73691F1}" destId="{B352ECE5-52C0-4CE6-AF2C-89B0CA4CB3B9}" srcOrd="1" destOrd="0" presId="urn:microsoft.com/office/officeart/2005/8/layout/orgChart1"/>
    <dgm:cxn modelId="{8449C498-8F42-4177-A630-EE6381E250C9}" type="presParOf" srcId="{0C7A3014-3B56-45F7-B7EA-39FDF246B645}" destId="{762034B3-D9CC-4A88-9482-7D3B05552BF7}" srcOrd="1" destOrd="0" presId="urn:microsoft.com/office/officeart/2005/8/layout/orgChart1"/>
    <dgm:cxn modelId="{979A7465-1DD6-44FF-8680-21F9B8B34490}" type="presParOf" srcId="{0C7A3014-3B56-45F7-B7EA-39FDF246B645}" destId="{679493FC-7C9B-49F4-9C2F-EA628EC86C7C}" srcOrd="2" destOrd="0" presId="urn:microsoft.com/office/officeart/2005/8/layout/orgChart1"/>
    <dgm:cxn modelId="{A0F8C3E6-8554-48A7-A1E8-016B0DB426BF}" type="presParOf" srcId="{CD10CFD9-9C7F-4E00-A4D2-5116EE43E16E}" destId="{DD711298-95B0-44A9-9D14-8D7EC7EF4A74}" srcOrd="6" destOrd="0" presId="urn:microsoft.com/office/officeart/2005/8/layout/orgChart1"/>
    <dgm:cxn modelId="{C3918085-BC1C-4FE2-804E-4568A0261B47}" type="presParOf" srcId="{CD10CFD9-9C7F-4E00-A4D2-5116EE43E16E}" destId="{0EA2D9F6-9565-4A0E-A597-A78BC5E64315}" srcOrd="7" destOrd="0" presId="urn:microsoft.com/office/officeart/2005/8/layout/orgChart1"/>
    <dgm:cxn modelId="{92DCC424-BBFE-4F89-9C4E-22A0D65C147A}" type="presParOf" srcId="{0EA2D9F6-9565-4A0E-A597-A78BC5E64315}" destId="{0FF4D60D-6124-4572-8926-8241EE7CC398}" srcOrd="0" destOrd="0" presId="urn:microsoft.com/office/officeart/2005/8/layout/orgChart1"/>
    <dgm:cxn modelId="{73223833-1561-4D9D-9843-E6600DBED270}" type="presParOf" srcId="{0FF4D60D-6124-4572-8926-8241EE7CC398}" destId="{80A881EE-1DE5-4B67-9FA9-3A68506875D3}" srcOrd="0" destOrd="0" presId="urn:microsoft.com/office/officeart/2005/8/layout/orgChart1"/>
    <dgm:cxn modelId="{72F22D4B-144B-4176-9A7C-E3732983AA90}" type="presParOf" srcId="{0FF4D60D-6124-4572-8926-8241EE7CC398}" destId="{27767677-3926-4FDE-BEFC-295A83ACF808}" srcOrd="1" destOrd="0" presId="urn:microsoft.com/office/officeart/2005/8/layout/orgChart1"/>
    <dgm:cxn modelId="{4D0F2385-5D77-4C64-B76C-99739B96104E}" type="presParOf" srcId="{0EA2D9F6-9565-4A0E-A597-A78BC5E64315}" destId="{A1C302E8-7FB4-4E2E-9118-768F31330EB4}" srcOrd="1" destOrd="0" presId="urn:microsoft.com/office/officeart/2005/8/layout/orgChart1"/>
    <dgm:cxn modelId="{C5C4ED2B-456D-4BD1-8F0E-2FB6C3BDBD8D}" type="presParOf" srcId="{A1C302E8-7FB4-4E2E-9118-768F31330EB4}" destId="{C949C673-7AAA-40AE-85E4-0365CA794425}" srcOrd="0" destOrd="0" presId="urn:microsoft.com/office/officeart/2005/8/layout/orgChart1"/>
    <dgm:cxn modelId="{145FBE75-EA41-4FE1-BE0B-7B7651D4CBE2}" type="presParOf" srcId="{A1C302E8-7FB4-4E2E-9118-768F31330EB4}" destId="{0A03A210-F67E-456D-A62A-31730EFBED14}" srcOrd="1" destOrd="0" presId="urn:microsoft.com/office/officeart/2005/8/layout/orgChart1"/>
    <dgm:cxn modelId="{51B7A69B-FB76-4215-81AE-1675294B6860}" type="presParOf" srcId="{0A03A210-F67E-456D-A62A-31730EFBED14}" destId="{184E3812-0BCF-4888-8220-3D2554378339}" srcOrd="0" destOrd="0" presId="urn:microsoft.com/office/officeart/2005/8/layout/orgChart1"/>
    <dgm:cxn modelId="{909B31F0-2E64-4A8A-82D8-D01D59A463A5}" type="presParOf" srcId="{184E3812-0BCF-4888-8220-3D2554378339}" destId="{EC589A2C-99A3-456F-AC19-A92DC7D078C3}" srcOrd="0" destOrd="0" presId="urn:microsoft.com/office/officeart/2005/8/layout/orgChart1"/>
    <dgm:cxn modelId="{E951EC1A-8B92-493D-A6E0-9D897426DEEE}" type="presParOf" srcId="{184E3812-0BCF-4888-8220-3D2554378339}" destId="{F3D474C3-03E3-4F8A-8A00-1E6952DB4463}" srcOrd="1" destOrd="0" presId="urn:microsoft.com/office/officeart/2005/8/layout/orgChart1"/>
    <dgm:cxn modelId="{AB1F8D16-0E82-4D72-873C-49533F87977D}" type="presParOf" srcId="{0A03A210-F67E-456D-A62A-31730EFBED14}" destId="{CD4F3429-1DF1-490E-B5CD-EC93DF4684D6}" srcOrd="1" destOrd="0" presId="urn:microsoft.com/office/officeart/2005/8/layout/orgChart1"/>
    <dgm:cxn modelId="{21E23E4C-DD3D-4C5C-A92A-85F09E5E8B0B}" type="presParOf" srcId="{0A03A210-F67E-456D-A62A-31730EFBED14}" destId="{C56E6733-44D6-4856-8BF0-07FA5A21DA32}" srcOrd="2" destOrd="0" presId="urn:microsoft.com/office/officeart/2005/8/layout/orgChart1"/>
    <dgm:cxn modelId="{26BC580A-4080-44B9-9A13-D344FBB461AB}" type="presParOf" srcId="{A1C302E8-7FB4-4E2E-9118-768F31330EB4}" destId="{6C4C77DE-45DF-4BE6-B6B7-57A6D81E1255}" srcOrd="2" destOrd="0" presId="urn:microsoft.com/office/officeart/2005/8/layout/orgChart1"/>
    <dgm:cxn modelId="{24065799-8603-487E-81B2-51383F0D671A}" type="presParOf" srcId="{A1C302E8-7FB4-4E2E-9118-768F31330EB4}" destId="{3CFBDD5E-D669-4970-9F8D-C0ACB8059316}" srcOrd="3" destOrd="0" presId="urn:microsoft.com/office/officeart/2005/8/layout/orgChart1"/>
    <dgm:cxn modelId="{6FD382C0-DB2C-4E61-830D-9932942140E6}" type="presParOf" srcId="{3CFBDD5E-D669-4970-9F8D-C0ACB8059316}" destId="{4FD4CE86-2688-4AEB-991E-9A93D026E073}" srcOrd="0" destOrd="0" presId="urn:microsoft.com/office/officeart/2005/8/layout/orgChart1"/>
    <dgm:cxn modelId="{49BFB382-5F48-4539-80A2-663CC55F7A03}" type="presParOf" srcId="{4FD4CE86-2688-4AEB-991E-9A93D026E073}" destId="{2248307A-9856-4136-988B-2EDA33894E44}" srcOrd="0" destOrd="0" presId="urn:microsoft.com/office/officeart/2005/8/layout/orgChart1"/>
    <dgm:cxn modelId="{60AFA746-E3ED-4356-8135-CD66262EE5CC}" type="presParOf" srcId="{4FD4CE86-2688-4AEB-991E-9A93D026E073}" destId="{80F84C03-2C7B-4AC3-B4C3-138D1B9CE6D7}" srcOrd="1" destOrd="0" presId="urn:microsoft.com/office/officeart/2005/8/layout/orgChart1"/>
    <dgm:cxn modelId="{6C0FEE6A-60B2-4507-A237-90CF34D13823}" type="presParOf" srcId="{3CFBDD5E-D669-4970-9F8D-C0ACB8059316}" destId="{4E0AC3B1-D351-46FF-965D-FBE500ABA322}" srcOrd="1" destOrd="0" presId="urn:microsoft.com/office/officeart/2005/8/layout/orgChart1"/>
    <dgm:cxn modelId="{82D678BC-9259-420C-87BF-A34BCF5E2DC3}" type="presParOf" srcId="{3CFBDD5E-D669-4970-9F8D-C0ACB8059316}" destId="{9D05FB8D-C29A-49FF-B7C3-604E3E0AEC96}" srcOrd="2" destOrd="0" presId="urn:microsoft.com/office/officeart/2005/8/layout/orgChart1"/>
    <dgm:cxn modelId="{7CF2AE8D-AA4E-4C2D-B641-762F6577ABA2}" type="presParOf" srcId="{A1C302E8-7FB4-4E2E-9118-768F31330EB4}" destId="{2D8AB3E4-88ED-4138-BDEE-91FC01C8D03E}" srcOrd="4" destOrd="0" presId="urn:microsoft.com/office/officeart/2005/8/layout/orgChart1"/>
    <dgm:cxn modelId="{52C0EBC0-814F-4E5F-B98C-1532B0E7A1D3}" type="presParOf" srcId="{A1C302E8-7FB4-4E2E-9118-768F31330EB4}" destId="{76857A7D-16FA-49FD-81C2-1AD99D808836}" srcOrd="5" destOrd="0" presId="urn:microsoft.com/office/officeart/2005/8/layout/orgChart1"/>
    <dgm:cxn modelId="{4C4C3D77-1C90-4440-ACBE-C2F11EEA57A2}" type="presParOf" srcId="{76857A7D-16FA-49FD-81C2-1AD99D808836}" destId="{81B90DC5-74C4-4904-AF07-4EDBF32649CC}" srcOrd="0" destOrd="0" presId="urn:microsoft.com/office/officeart/2005/8/layout/orgChart1"/>
    <dgm:cxn modelId="{93E0BC43-F342-44A5-ACCE-18AF8CE21F3C}" type="presParOf" srcId="{81B90DC5-74C4-4904-AF07-4EDBF32649CC}" destId="{9A238E80-6370-47A8-90D4-05AF8757270F}" srcOrd="0" destOrd="0" presId="urn:microsoft.com/office/officeart/2005/8/layout/orgChart1"/>
    <dgm:cxn modelId="{C8F975F9-BF90-416A-89D3-CDA6103D3F54}" type="presParOf" srcId="{81B90DC5-74C4-4904-AF07-4EDBF32649CC}" destId="{EFDF6412-9129-4C98-B248-B8E0A0E80E9E}" srcOrd="1" destOrd="0" presId="urn:microsoft.com/office/officeart/2005/8/layout/orgChart1"/>
    <dgm:cxn modelId="{9937D57A-E3C4-4496-AE5B-A1F0E8DD390B}" type="presParOf" srcId="{76857A7D-16FA-49FD-81C2-1AD99D808836}" destId="{241EBD39-41F5-4782-8CF2-4AA2B76FE81A}" srcOrd="1" destOrd="0" presId="urn:microsoft.com/office/officeart/2005/8/layout/orgChart1"/>
    <dgm:cxn modelId="{57988115-A759-4127-B3EF-48B060627DCA}" type="presParOf" srcId="{76857A7D-16FA-49FD-81C2-1AD99D808836}" destId="{41E06E68-0C40-4C8A-94FF-3FBC63E311AA}" srcOrd="2" destOrd="0" presId="urn:microsoft.com/office/officeart/2005/8/layout/orgChart1"/>
    <dgm:cxn modelId="{9A1C9009-E0F5-4977-9569-3A3B7E8B5F4C}" type="presParOf" srcId="{0EA2D9F6-9565-4A0E-A597-A78BC5E64315}" destId="{856CB9A3-6DA9-429E-BD87-312445C31DB2}" srcOrd="2" destOrd="0" presId="urn:microsoft.com/office/officeart/2005/8/layout/orgChart1"/>
    <dgm:cxn modelId="{3C6D36B3-F24E-4DFA-B26A-A6820A135B08}" type="presParOf" srcId="{0CD05DDF-B49E-4A18-9AD0-E7051D8DC1C9}" destId="{EF39107F-7EA5-48C8-B05D-3E438F87B653}" srcOrd="2" destOrd="0" presId="urn:microsoft.com/office/officeart/2005/8/layout/orgChart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D0D1EEA-1BB5-4621-AADC-2E5E917622D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9FC0D036-3998-4ECC-BAFC-7F95D42910AD}">
      <dgm:prSet phldrT="[Text]" custT="1"/>
      <dgm:spPr/>
      <dgm:t>
        <a:bodyPr/>
        <a:lstStyle/>
        <a:p>
          <a:r>
            <a:rPr lang="ro-RO" sz="800"/>
            <a:t>nume_conferinta = java_day</a:t>
          </a:r>
        </a:p>
      </dgm:t>
    </dgm:pt>
    <dgm:pt modelId="{82742D45-5E75-4E15-BC31-0A97892B6EA7}" type="parTrans" cxnId="{794F55D1-7AFF-48C6-88D6-BCE9521DAF07}">
      <dgm:prSet/>
      <dgm:spPr/>
      <dgm:t>
        <a:bodyPr/>
        <a:lstStyle/>
        <a:p>
          <a:endParaRPr lang="ro-RO" sz="800"/>
        </a:p>
      </dgm:t>
    </dgm:pt>
    <dgm:pt modelId="{5F9726C3-1D7E-496C-B339-96776BCB1569}" type="sibTrans" cxnId="{794F55D1-7AFF-48C6-88D6-BCE9521DAF07}">
      <dgm:prSet/>
      <dgm:spPr/>
      <dgm:t>
        <a:bodyPr/>
        <a:lstStyle/>
        <a:p>
          <a:endParaRPr lang="ro-RO" sz="800"/>
        </a:p>
      </dgm:t>
    </dgm:pt>
    <dgm:pt modelId="{66119896-ED15-47A1-8AB0-DF55A5907404}">
      <dgm:prSet phldrT="[Text]" custT="1"/>
      <dgm:spPr/>
      <dgm:t>
        <a:bodyPr/>
        <a:lstStyle/>
        <a:p>
          <a:r>
            <a:rPr lang="ro-RO" sz="800"/>
            <a:t>categorie_conferinta = workshop_incepatori</a:t>
          </a:r>
        </a:p>
      </dgm:t>
    </dgm:pt>
    <dgm:pt modelId="{1EE6CBCD-C524-411D-9BB9-CA233F3B38DF}" type="parTrans" cxnId="{AEEC99F8-894F-4A7C-8628-FC802AC9138F}">
      <dgm:prSet/>
      <dgm:spPr/>
      <dgm:t>
        <a:bodyPr/>
        <a:lstStyle/>
        <a:p>
          <a:endParaRPr lang="ro-RO" sz="800"/>
        </a:p>
      </dgm:t>
    </dgm:pt>
    <dgm:pt modelId="{D9FE82E3-A4B4-42F6-884B-A18E67B50AC5}" type="sibTrans" cxnId="{AEEC99F8-894F-4A7C-8628-FC802AC9138F}">
      <dgm:prSet/>
      <dgm:spPr/>
      <dgm:t>
        <a:bodyPr/>
        <a:lstStyle/>
        <a:p>
          <a:endParaRPr lang="ro-RO" sz="800"/>
        </a:p>
      </dgm:t>
    </dgm:pt>
    <dgm:pt modelId="{9064E2C2-F390-416D-A725-679021C82A7C}">
      <dgm:prSet phldrT="[Text]" custT="1"/>
      <dgm:spPr/>
      <dgm:t>
        <a:bodyPr/>
        <a:lstStyle/>
        <a:p>
          <a:r>
            <a:rPr lang="ro-RO" sz="800"/>
            <a:t>domeniu_de_interes = limbaje_de_programare</a:t>
          </a:r>
        </a:p>
      </dgm:t>
    </dgm:pt>
    <dgm:pt modelId="{E3BE51EE-49D7-4527-8EF2-626111D62109}" type="parTrans" cxnId="{3DA4F611-4712-44A3-A7AD-E514695500C6}">
      <dgm:prSet/>
      <dgm:spPr/>
      <dgm:t>
        <a:bodyPr/>
        <a:lstStyle/>
        <a:p>
          <a:endParaRPr lang="ro-RO" sz="800"/>
        </a:p>
      </dgm:t>
    </dgm:pt>
    <dgm:pt modelId="{907E1265-809F-4748-88CE-C4A7E4739AC5}" type="sibTrans" cxnId="{3DA4F611-4712-44A3-A7AD-E514695500C6}">
      <dgm:prSet/>
      <dgm:spPr/>
      <dgm:t>
        <a:bodyPr/>
        <a:lstStyle/>
        <a:p>
          <a:endParaRPr lang="ro-RO" sz="800"/>
        </a:p>
      </dgm:t>
    </dgm:pt>
    <dgm:pt modelId="{7BD03B68-1D32-4B9B-AD29-E96CC3D07D82}">
      <dgm:prSet phldrT="[Text]" custT="1"/>
      <dgm:spPr/>
      <dgm:t>
        <a:bodyPr/>
        <a:lstStyle/>
        <a:p>
          <a:r>
            <a:rPr lang="ro-RO" sz="800"/>
            <a:t>limbaj_preferat = java</a:t>
          </a:r>
        </a:p>
      </dgm:t>
    </dgm:pt>
    <dgm:pt modelId="{63C2DBFC-2EB0-4303-948B-D8E0A1D7C32B}" type="parTrans" cxnId="{B8048718-FFD3-4F8D-B598-2B9804EA3E41}">
      <dgm:prSet/>
      <dgm:spPr/>
      <dgm:t>
        <a:bodyPr/>
        <a:lstStyle/>
        <a:p>
          <a:endParaRPr lang="ro-RO" sz="800"/>
        </a:p>
      </dgm:t>
    </dgm:pt>
    <dgm:pt modelId="{473B427F-FF45-4080-985F-24062AFA3B74}" type="sibTrans" cxnId="{B8048718-FFD3-4F8D-B598-2B9804EA3E41}">
      <dgm:prSet/>
      <dgm:spPr/>
      <dgm:t>
        <a:bodyPr/>
        <a:lstStyle/>
        <a:p>
          <a:endParaRPr lang="ro-RO" sz="800"/>
        </a:p>
      </dgm:t>
    </dgm:pt>
    <dgm:pt modelId="{9EA3EFD8-18E7-48B8-8369-1F43D576FF64}">
      <dgm:prSet phldrT="[Text]" custT="1"/>
      <dgm:spPr/>
      <dgm:t>
        <a:bodyPr/>
        <a:lstStyle/>
        <a:p>
          <a:r>
            <a:rPr lang="ro-RO" sz="800"/>
            <a:t>poate_participa_la_conferinta_medie_in_tara = da</a:t>
          </a:r>
        </a:p>
      </dgm:t>
    </dgm:pt>
    <dgm:pt modelId="{B5F6046E-4A3D-4E04-BF18-842CA5E1787B}" type="parTrans" cxnId="{F2A4ABBC-2B8C-427C-919F-66976A1B5A94}">
      <dgm:prSet/>
      <dgm:spPr/>
      <dgm:t>
        <a:bodyPr/>
        <a:lstStyle/>
        <a:p>
          <a:endParaRPr lang="ro-RO" sz="800"/>
        </a:p>
      </dgm:t>
    </dgm:pt>
    <dgm:pt modelId="{AD13C1D8-8F8C-46BE-9946-FE38F389C882}" type="sibTrans" cxnId="{F2A4ABBC-2B8C-427C-919F-66976A1B5A94}">
      <dgm:prSet/>
      <dgm:spPr/>
      <dgm:t>
        <a:bodyPr/>
        <a:lstStyle/>
        <a:p>
          <a:endParaRPr lang="ro-RO" sz="800"/>
        </a:p>
      </dgm:t>
    </dgm:pt>
    <dgm:pt modelId="{2CE180D0-BF14-418A-A524-B5C7A7D53E99}">
      <dgm:prSet phldrT="[Text]" custT="1"/>
      <dgm:spPr/>
      <dgm:t>
        <a:bodyPr/>
        <a:lstStyle/>
        <a:p>
          <a:r>
            <a:rPr lang="ro-RO" sz="800"/>
            <a:t>nivel_pregatire_in_domeniu = mic</a:t>
          </a:r>
        </a:p>
      </dgm:t>
    </dgm:pt>
    <dgm:pt modelId="{5ED9B0C8-5F3A-4BF2-BDF1-A610F40CE0A1}" type="parTrans" cxnId="{F558FAFC-AE4B-4AAA-9731-A36B94A441EC}">
      <dgm:prSet/>
      <dgm:spPr/>
      <dgm:t>
        <a:bodyPr/>
        <a:lstStyle/>
        <a:p>
          <a:endParaRPr lang="ro-RO" sz="800"/>
        </a:p>
      </dgm:t>
    </dgm:pt>
    <dgm:pt modelId="{CE886B40-0C0F-412E-9C14-304C135F45F6}" type="sibTrans" cxnId="{F558FAFC-AE4B-4AAA-9731-A36B94A441EC}">
      <dgm:prSet/>
      <dgm:spPr/>
      <dgm:t>
        <a:bodyPr/>
        <a:lstStyle/>
        <a:p>
          <a:endParaRPr lang="ro-RO" sz="800"/>
        </a:p>
      </dgm:t>
    </dgm:pt>
    <dgm:pt modelId="{440A1CCF-B303-4B88-9454-521025205467}">
      <dgm:prSet phldrT="[Text]" custT="1"/>
      <dgm:spPr/>
      <dgm:t>
        <a:bodyPr/>
        <a:lstStyle/>
        <a:p>
          <a:r>
            <a:rPr lang="ro-RO" sz="800"/>
            <a:t>doreste_sa_invete = da</a:t>
          </a:r>
        </a:p>
      </dgm:t>
    </dgm:pt>
    <dgm:pt modelId="{2D3E4732-822A-4EBD-9A2B-9B2F74BC4E3D}" type="parTrans" cxnId="{C2547019-805A-4AD1-A8BA-5A86C8934072}">
      <dgm:prSet/>
      <dgm:spPr/>
      <dgm:t>
        <a:bodyPr/>
        <a:lstStyle/>
        <a:p>
          <a:endParaRPr lang="ro-RO" sz="800"/>
        </a:p>
      </dgm:t>
    </dgm:pt>
    <dgm:pt modelId="{BD74C5D3-CBC2-4238-891E-508FF08E7B09}" type="sibTrans" cxnId="{C2547019-805A-4AD1-A8BA-5A86C8934072}">
      <dgm:prSet/>
      <dgm:spPr/>
      <dgm:t>
        <a:bodyPr/>
        <a:lstStyle/>
        <a:p>
          <a:endParaRPr lang="ro-RO" sz="800"/>
        </a:p>
      </dgm:t>
    </dgm:pt>
    <dgm:pt modelId="{7056E394-7B35-4532-BCFD-B9FFCD3673C9}">
      <dgm:prSet phldrT="[Text]" custT="1"/>
      <dgm:spPr/>
      <dgm:t>
        <a:bodyPr/>
        <a:lstStyle/>
        <a:p>
          <a:r>
            <a:rPr lang="ro-RO" sz="800"/>
            <a:t>caracter_practic = da</a:t>
          </a:r>
        </a:p>
      </dgm:t>
    </dgm:pt>
    <dgm:pt modelId="{08DDD1AA-B220-4FC7-B4E6-D29C18CE3FBA}" type="parTrans" cxnId="{8AA5C235-6022-4A91-89D6-C6C1B7465C25}">
      <dgm:prSet/>
      <dgm:spPr/>
      <dgm:t>
        <a:bodyPr/>
        <a:lstStyle/>
        <a:p>
          <a:endParaRPr lang="ro-RO" sz="800"/>
        </a:p>
      </dgm:t>
    </dgm:pt>
    <dgm:pt modelId="{442CB02B-6764-454C-AC6C-C7CAA20B742A}" type="sibTrans" cxnId="{8AA5C235-6022-4A91-89D6-C6C1B7465C25}">
      <dgm:prSet/>
      <dgm:spPr/>
      <dgm:t>
        <a:bodyPr/>
        <a:lstStyle/>
        <a:p>
          <a:endParaRPr lang="ro-RO" sz="800"/>
        </a:p>
      </dgm:t>
    </dgm:pt>
    <dgm:pt modelId="{ECC27398-E320-4BD1-A970-E4436420A9E5}">
      <dgm:prSet phldrT="[Text]" custT="1"/>
      <dgm:spPr/>
      <dgm:t>
        <a:bodyPr/>
        <a:lstStyle/>
        <a:p>
          <a:r>
            <a:rPr lang="ro-RO" sz="800"/>
            <a:t>lucreaza_in_cercetare = nu</a:t>
          </a:r>
        </a:p>
      </dgm:t>
    </dgm:pt>
    <dgm:pt modelId="{039DF13A-7832-4BB4-8AD9-211986EC07FB}" type="parTrans" cxnId="{AFD7493F-ECA1-4E7C-BA12-27A9647120C9}">
      <dgm:prSet/>
      <dgm:spPr/>
      <dgm:t>
        <a:bodyPr/>
        <a:lstStyle/>
        <a:p>
          <a:endParaRPr lang="ro-RO" sz="800"/>
        </a:p>
      </dgm:t>
    </dgm:pt>
    <dgm:pt modelId="{86591CC3-E5A5-4955-AFD6-4C8BE2A4004E}" type="sibTrans" cxnId="{AFD7493F-ECA1-4E7C-BA12-27A9647120C9}">
      <dgm:prSet/>
      <dgm:spPr/>
      <dgm:t>
        <a:bodyPr/>
        <a:lstStyle/>
        <a:p>
          <a:endParaRPr lang="ro-RO" sz="800"/>
        </a:p>
      </dgm:t>
    </dgm:pt>
    <dgm:pt modelId="{9EC3C60C-8030-4901-A539-D755652010AA}">
      <dgm:prSet phldrT="[Text]" custT="1"/>
      <dgm:spPr/>
      <dgm:t>
        <a:bodyPr/>
        <a:lstStyle/>
        <a:p>
          <a:r>
            <a:rPr lang="ro-RO" sz="800"/>
            <a:t>inscris_la_studii_universitare = da</a:t>
          </a:r>
        </a:p>
      </dgm:t>
    </dgm:pt>
    <dgm:pt modelId="{50D1A0A8-6C6D-4111-B223-6F798B99C1BE}" type="parTrans" cxnId="{0DEE434A-4706-4C2F-BA46-CFF7E5ECDF10}">
      <dgm:prSet/>
      <dgm:spPr/>
      <dgm:t>
        <a:bodyPr/>
        <a:lstStyle/>
        <a:p>
          <a:endParaRPr lang="ro-RO" sz="800"/>
        </a:p>
      </dgm:t>
    </dgm:pt>
    <dgm:pt modelId="{6302D58F-CA85-4775-8BDC-F6DB1344EA6C}" type="sibTrans" cxnId="{0DEE434A-4706-4C2F-BA46-CFF7E5ECDF10}">
      <dgm:prSet/>
      <dgm:spPr/>
      <dgm:t>
        <a:bodyPr/>
        <a:lstStyle/>
        <a:p>
          <a:endParaRPr lang="ro-RO" sz="800"/>
        </a:p>
      </dgm:t>
    </dgm:pt>
    <dgm:pt modelId="{9663295A-1E2E-428B-9ABB-EFF76BFE9B6F}">
      <dgm:prSet phldrT="[Text]" custT="1"/>
      <dgm:spPr/>
      <dgm:t>
        <a:bodyPr/>
        <a:lstStyle/>
        <a:p>
          <a:r>
            <a:rPr lang="ro-RO" sz="800"/>
            <a:t>program_de_studii_in_domeniu = da</a:t>
          </a:r>
        </a:p>
      </dgm:t>
    </dgm:pt>
    <dgm:pt modelId="{25EF2D5A-CCF5-4BE8-A5A5-1BD6AF0514BC}" type="parTrans" cxnId="{A96B7DB0-AC24-4389-864C-D779E1070FA4}">
      <dgm:prSet/>
      <dgm:spPr/>
      <dgm:t>
        <a:bodyPr/>
        <a:lstStyle/>
        <a:p>
          <a:endParaRPr lang="ro-RO" sz="800"/>
        </a:p>
      </dgm:t>
    </dgm:pt>
    <dgm:pt modelId="{984B81F4-6410-4D6A-ABAB-E79021EBAAEE}" type="sibTrans" cxnId="{A96B7DB0-AC24-4389-864C-D779E1070FA4}">
      <dgm:prSet/>
      <dgm:spPr/>
      <dgm:t>
        <a:bodyPr/>
        <a:lstStyle/>
        <a:p>
          <a:endParaRPr lang="ro-RO" sz="800"/>
        </a:p>
      </dgm:t>
    </dgm:pt>
    <dgm:pt modelId="{9B75A554-7ADA-4591-BF44-51DBC3E48944}">
      <dgm:prSet phldrT="[Text]" custT="1"/>
      <dgm:spPr/>
      <dgm:t>
        <a:bodyPr/>
        <a:lstStyle/>
        <a:p>
          <a:r>
            <a:rPr lang="ro-RO" sz="800"/>
            <a:t>program_de_studii_urmat = licenta</a:t>
          </a:r>
        </a:p>
      </dgm:t>
    </dgm:pt>
    <dgm:pt modelId="{DF9FF3B6-2C47-41E7-9EC9-61375C351B78}" type="parTrans" cxnId="{0AF72049-30E3-4585-B151-1F57FB6F01B9}">
      <dgm:prSet/>
      <dgm:spPr/>
      <dgm:t>
        <a:bodyPr/>
        <a:lstStyle/>
        <a:p>
          <a:endParaRPr lang="ro-RO" sz="800"/>
        </a:p>
      </dgm:t>
    </dgm:pt>
    <dgm:pt modelId="{41AFB84C-25C3-4AEB-969A-800FEE46D4A9}" type="sibTrans" cxnId="{0AF72049-30E3-4585-B151-1F57FB6F01B9}">
      <dgm:prSet/>
      <dgm:spPr/>
      <dgm:t>
        <a:bodyPr/>
        <a:lstStyle/>
        <a:p>
          <a:endParaRPr lang="ro-RO" sz="800"/>
        </a:p>
      </dgm:t>
    </dgm:pt>
    <dgm:pt modelId="{F2E99F63-D7D5-4C6B-B27C-E31B7370B40D}">
      <dgm:prSet phldrT="[Text]" custT="1"/>
      <dgm:spPr/>
      <dgm:t>
        <a:bodyPr/>
        <a:lstStyle/>
        <a:p>
          <a:r>
            <a:rPr lang="ro-RO" sz="800"/>
            <a:t>interes_inteligenta_artificiala = nu</a:t>
          </a:r>
        </a:p>
      </dgm:t>
    </dgm:pt>
    <dgm:pt modelId="{ABD38B8D-0DC5-4008-9E68-43940FA7065D}" type="parTrans" cxnId="{4BF195FB-1702-4FB4-86A5-9393D7BEA5C9}">
      <dgm:prSet/>
      <dgm:spPr/>
      <dgm:t>
        <a:bodyPr/>
        <a:lstStyle/>
        <a:p>
          <a:endParaRPr lang="ro-RO" sz="800"/>
        </a:p>
      </dgm:t>
    </dgm:pt>
    <dgm:pt modelId="{3F0F4FD2-BBD6-4ABA-BAD7-81D93C40FF62}" type="sibTrans" cxnId="{4BF195FB-1702-4FB4-86A5-9393D7BEA5C9}">
      <dgm:prSet/>
      <dgm:spPr/>
      <dgm:t>
        <a:bodyPr/>
        <a:lstStyle/>
        <a:p>
          <a:endParaRPr lang="ro-RO" sz="800"/>
        </a:p>
      </dgm:t>
    </dgm:pt>
    <dgm:pt modelId="{B030C940-02C4-4D3C-B8DD-29010CB1DD2F}">
      <dgm:prSet phldrT="[Text]" custT="1"/>
      <dgm:spPr/>
      <dgm:t>
        <a:bodyPr/>
        <a:lstStyle/>
        <a:p>
          <a:r>
            <a:rPr lang="ro-RO" sz="800"/>
            <a:t>interes_grafica_pe_calculator = nu</a:t>
          </a:r>
        </a:p>
      </dgm:t>
    </dgm:pt>
    <dgm:pt modelId="{D65EED96-516A-4B9F-AD90-409EB3F519BE}" type="parTrans" cxnId="{CB699D1B-90CF-4290-907B-491A96C5FC56}">
      <dgm:prSet/>
      <dgm:spPr/>
      <dgm:t>
        <a:bodyPr/>
        <a:lstStyle/>
        <a:p>
          <a:endParaRPr lang="ro-RO" sz="800"/>
        </a:p>
      </dgm:t>
    </dgm:pt>
    <dgm:pt modelId="{B6ABA198-A7FE-4633-B173-1EDAFC1F3860}" type="sibTrans" cxnId="{CB699D1B-90CF-4290-907B-491A96C5FC56}">
      <dgm:prSet/>
      <dgm:spPr/>
      <dgm:t>
        <a:bodyPr/>
        <a:lstStyle/>
        <a:p>
          <a:endParaRPr lang="ro-RO" sz="800"/>
        </a:p>
      </dgm:t>
    </dgm:pt>
    <dgm:pt modelId="{13FF853F-95CC-4087-81EE-44A233933121}">
      <dgm:prSet phldrT="[Text]" custT="1"/>
      <dgm:spPr/>
      <dgm:t>
        <a:bodyPr/>
        <a:lstStyle/>
        <a:p>
          <a:r>
            <a:rPr lang="ro-RO" sz="800"/>
            <a:t>interes_limbaje_de_programare = da</a:t>
          </a:r>
        </a:p>
      </dgm:t>
    </dgm:pt>
    <dgm:pt modelId="{21243A38-6D6F-43FC-A04D-C2ECC8C93A94}" type="parTrans" cxnId="{7949F98D-C2DD-435E-A58F-B8CC71ECAE0F}">
      <dgm:prSet/>
      <dgm:spPr/>
      <dgm:t>
        <a:bodyPr/>
        <a:lstStyle/>
        <a:p>
          <a:endParaRPr lang="ro-RO" sz="800"/>
        </a:p>
      </dgm:t>
    </dgm:pt>
    <dgm:pt modelId="{7D823D7D-9809-46C1-B5A3-8D5E7CD79568}" type="sibTrans" cxnId="{7949F98D-C2DD-435E-A58F-B8CC71ECAE0F}">
      <dgm:prSet/>
      <dgm:spPr/>
      <dgm:t>
        <a:bodyPr/>
        <a:lstStyle/>
        <a:p>
          <a:endParaRPr lang="ro-RO" sz="800"/>
        </a:p>
      </dgm:t>
    </dgm:pt>
    <dgm:pt modelId="{F4D8952B-A8D1-4868-AE5C-4EF6D07F77B9}">
      <dgm:prSet phldrT="[Text]" custT="1"/>
      <dgm:spPr/>
      <dgm:t>
        <a:bodyPr/>
        <a:lstStyle/>
        <a:p>
          <a:r>
            <a:rPr lang="ro-RO" sz="800"/>
            <a:t>determina_buget = da</a:t>
          </a:r>
        </a:p>
      </dgm:t>
    </dgm:pt>
    <dgm:pt modelId="{1472CEA1-2B5E-4832-BA29-4BBBDF59882E}" type="parTrans" cxnId="{B25D8F92-3BAE-4AAD-8067-D7EA709D2BD2}">
      <dgm:prSet/>
      <dgm:spPr/>
      <dgm:t>
        <a:bodyPr/>
        <a:lstStyle/>
        <a:p>
          <a:endParaRPr lang="ro-RO" sz="800"/>
        </a:p>
      </dgm:t>
    </dgm:pt>
    <dgm:pt modelId="{8E1109A5-FD31-40C1-8F43-D6B37FE1D17C}" type="sibTrans" cxnId="{B25D8F92-3BAE-4AAD-8067-D7EA709D2BD2}">
      <dgm:prSet/>
      <dgm:spPr/>
      <dgm:t>
        <a:bodyPr/>
        <a:lstStyle/>
        <a:p>
          <a:endParaRPr lang="ro-RO" sz="800"/>
        </a:p>
      </dgm:t>
    </dgm:pt>
    <dgm:pt modelId="{4B578CB8-6D79-44F4-8B31-957EDB4121F2}">
      <dgm:prSet phldrT="[Text]" custT="1"/>
      <dgm:spPr/>
      <dgm:t>
        <a:bodyPr/>
        <a:lstStyle/>
        <a:p>
          <a:r>
            <a:rPr lang="ro-RO" sz="800"/>
            <a:t>buget_dispnibil = mediu</a:t>
          </a:r>
        </a:p>
      </dgm:t>
    </dgm:pt>
    <dgm:pt modelId="{D3346707-7FDB-41C5-A16F-4CFB5BEA7364}" type="parTrans" cxnId="{1F238D7C-4D96-4629-80FD-0DF31CB2AC12}">
      <dgm:prSet/>
      <dgm:spPr/>
      <dgm:t>
        <a:bodyPr/>
        <a:lstStyle/>
        <a:p>
          <a:endParaRPr lang="ro-RO" sz="800"/>
        </a:p>
      </dgm:t>
    </dgm:pt>
    <dgm:pt modelId="{556199AA-2F65-49E2-B9CB-247F6EF9A314}" type="sibTrans" cxnId="{1F238D7C-4D96-4629-80FD-0DF31CB2AC12}">
      <dgm:prSet/>
      <dgm:spPr/>
      <dgm:t>
        <a:bodyPr/>
        <a:lstStyle/>
        <a:p>
          <a:endParaRPr lang="ro-RO" sz="800"/>
        </a:p>
      </dgm:t>
    </dgm:pt>
    <dgm:pt modelId="{BC805B54-FC32-41BB-B9E3-00C057B3EFD9}" type="pres">
      <dgm:prSet presAssocID="{5D0D1EEA-1BB5-4621-AADC-2E5E917622DB}" presName="hierChild1" presStyleCnt="0">
        <dgm:presLayoutVars>
          <dgm:orgChart val="1"/>
          <dgm:chPref val="1"/>
          <dgm:dir/>
          <dgm:animOne val="branch"/>
          <dgm:animLvl val="lvl"/>
          <dgm:resizeHandles/>
        </dgm:presLayoutVars>
      </dgm:prSet>
      <dgm:spPr/>
    </dgm:pt>
    <dgm:pt modelId="{08A11348-0856-4AF5-AA35-625D0562C527}" type="pres">
      <dgm:prSet presAssocID="{9FC0D036-3998-4ECC-BAFC-7F95D42910AD}" presName="hierRoot1" presStyleCnt="0">
        <dgm:presLayoutVars>
          <dgm:hierBranch val="init"/>
        </dgm:presLayoutVars>
      </dgm:prSet>
      <dgm:spPr/>
    </dgm:pt>
    <dgm:pt modelId="{380D2AFA-65A8-4C13-95BC-B9B23F0A9472}" type="pres">
      <dgm:prSet presAssocID="{9FC0D036-3998-4ECC-BAFC-7F95D42910AD}" presName="rootComposite1" presStyleCnt="0"/>
      <dgm:spPr/>
    </dgm:pt>
    <dgm:pt modelId="{231D68CC-2EF5-4C94-9141-D6BD85A5BCCE}" type="pres">
      <dgm:prSet presAssocID="{9FC0D036-3998-4ECC-BAFC-7F95D42910AD}" presName="rootText1" presStyleLbl="node0" presStyleIdx="0" presStyleCnt="1">
        <dgm:presLayoutVars>
          <dgm:chPref val="3"/>
        </dgm:presLayoutVars>
      </dgm:prSet>
      <dgm:spPr/>
      <dgm:t>
        <a:bodyPr/>
        <a:lstStyle/>
        <a:p>
          <a:endParaRPr lang="ro-RO"/>
        </a:p>
      </dgm:t>
    </dgm:pt>
    <dgm:pt modelId="{F6014014-5C0E-48FB-9C64-039A5C2BC042}" type="pres">
      <dgm:prSet presAssocID="{9FC0D036-3998-4ECC-BAFC-7F95D42910AD}" presName="rootConnector1" presStyleLbl="node1" presStyleIdx="0" presStyleCnt="0"/>
      <dgm:spPr/>
    </dgm:pt>
    <dgm:pt modelId="{4955AD79-5367-4F71-AB5D-AEF32B75901B}" type="pres">
      <dgm:prSet presAssocID="{9FC0D036-3998-4ECC-BAFC-7F95D42910AD}" presName="hierChild2" presStyleCnt="0"/>
      <dgm:spPr/>
    </dgm:pt>
    <dgm:pt modelId="{ADB8E447-EB38-4C04-9492-B5B308BECCB4}" type="pres">
      <dgm:prSet presAssocID="{1EE6CBCD-C524-411D-9BB9-CA233F3B38DF}" presName="Name37" presStyleLbl="parChTrans1D2" presStyleIdx="0" presStyleCnt="4"/>
      <dgm:spPr/>
    </dgm:pt>
    <dgm:pt modelId="{4BB5E6A4-847D-4695-8F23-D522E19B477D}" type="pres">
      <dgm:prSet presAssocID="{66119896-ED15-47A1-8AB0-DF55A5907404}" presName="hierRoot2" presStyleCnt="0">
        <dgm:presLayoutVars>
          <dgm:hierBranch val="init"/>
        </dgm:presLayoutVars>
      </dgm:prSet>
      <dgm:spPr/>
    </dgm:pt>
    <dgm:pt modelId="{04BDC6D3-55BC-4A89-9655-92108A2AB63D}" type="pres">
      <dgm:prSet presAssocID="{66119896-ED15-47A1-8AB0-DF55A5907404}" presName="rootComposite" presStyleCnt="0"/>
      <dgm:spPr/>
    </dgm:pt>
    <dgm:pt modelId="{21BAB680-FEE7-4997-B960-000FE8F48010}" type="pres">
      <dgm:prSet presAssocID="{66119896-ED15-47A1-8AB0-DF55A5907404}" presName="rootText" presStyleLbl="node2" presStyleIdx="0" presStyleCnt="4" custScaleX="134242">
        <dgm:presLayoutVars>
          <dgm:chPref val="3"/>
        </dgm:presLayoutVars>
      </dgm:prSet>
      <dgm:spPr/>
      <dgm:t>
        <a:bodyPr/>
        <a:lstStyle/>
        <a:p>
          <a:endParaRPr lang="ro-RO"/>
        </a:p>
      </dgm:t>
    </dgm:pt>
    <dgm:pt modelId="{1FE9AD51-0AA6-42C3-B099-F2831F64CF67}" type="pres">
      <dgm:prSet presAssocID="{66119896-ED15-47A1-8AB0-DF55A5907404}" presName="rootConnector" presStyleLbl="node2" presStyleIdx="0" presStyleCnt="4"/>
      <dgm:spPr/>
    </dgm:pt>
    <dgm:pt modelId="{FEC17FA8-7325-42D0-98F0-334535B0A7CF}" type="pres">
      <dgm:prSet presAssocID="{66119896-ED15-47A1-8AB0-DF55A5907404}" presName="hierChild4" presStyleCnt="0"/>
      <dgm:spPr/>
    </dgm:pt>
    <dgm:pt modelId="{7A29A1C4-7002-46B0-AB29-CBC32F18D1D8}" type="pres">
      <dgm:prSet presAssocID="{5ED9B0C8-5F3A-4BF2-BDF1-A610F40CE0A1}" presName="Name37" presStyleLbl="parChTrans1D3" presStyleIdx="0" presStyleCnt="8"/>
      <dgm:spPr/>
    </dgm:pt>
    <dgm:pt modelId="{1C8C67F7-A805-476F-AB14-CCB15C38A767}" type="pres">
      <dgm:prSet presAssocID="{2CE180D0-BF14-418A-A524-B5C7A7D53E99}" presName="hierRoot2" presStyleCnt="0">
        <dgm:presLayoutVars>
          <dgm:hierBranch val="init"/>
        </dgm:presLayoutVars>
      </dgm:prSet>
      <dgm:spPr/>
    </dgm:pt>
    <dgm:pt modelId="{7BFD2DFA-CE14-4E46-A89B-BA56BDE8FB30}" type="pres">
      <dgm:prSet presAssocID="{2CE180D0-BF14-418A-A524-B5C7A7D53E99}" presName="rootComposite" presStyleCnt="0"/>
      <dgm:spPr/>
    </dgm:pt>
    <dgm:pt modelId="{8A0747D1-33C0-4C78-AFEF-B2EC1AEA3C94}" type="pres">
      <dgm:prSet presAssocID="{2CE180D0-BF14-418A-A524-B5C7A7D53E99}" presName="rootText" presStyleLbl="node3" presStyleIdx="0" presStyleCnt="8" custScaleX="108442">
        <dgm:presLayoutVars>
          <dgm:chPref val="3"/>
        </dgm:presLayoutVars>
      </dgm:prSet>
      <dgm:spPr/>
      <dgm:t>
        <a:bodyPr/>
        <a:lstStyle/>
        <a:p>
          <a:endParaRPr lang="ro-RO"/>
        </a:p>
      </dgm:t>
    </dgm:pt>
    <dgm:pt modelId="{81763F79-CF5F-49A1-A182-C02C5619BAEB}" type="pres">
      <dgm:prSet presAssocID="{2CE180D0-BF14-418A-A524-B5C7A7D53E99}" presName="rootConnector" presStyleLbl="node3" presStyleIdx="0" presStyleCnt="8"/>
      <dgm:spPr/>
    </dgm:pt>
    <dgm:pt modelId="{0C97B784-E95D-4DBD-A1AB-66B420874F47}" type="pres">
      <dgm:prSet presAssocID="{2CE180D0-BF14-418A-A524-B5C7A7D53E99}" presName="hierChild4" presStyleCnt="0"/>
      <dgm:spPr/>
    </dgm:pt>
    <dgm:pt modelId="{4A61FEBA-27CA-423B-B4CD-36F6A299F03C}" type="pres">
      <dgm:prSet presAssocID="{039DF13A-7832-4BB4-8AD9-211986EC07FB}" presName="Name37" presStyleLbl="parChTrans1D4" presStyleIdx="0" presStyleCnt="4"/>
      <dgm:spPr/>
    </dgm:pt>
    <dgm:pt modelId="{508BD6CA-4545-4BA0-8642-4AB95B2BC7C7}" type="pres">
      <dgm:prSet presAssocID="{ECC27398-E320-4BD1-A970-E4436420A9E5}" presName="hierRoot2" presStyleCnt="0">
        <dgm:presLayoutVars>
          <dgm:hierBranch val="init"/>
        </dgm:presLayoutVars>
      </dgm:prSet>
      <dgm:spPr/>
    </dgm:pt>
    <dgm:pt modelId="{D61374FD-36DE-4FE7-A711-080F3A62DB6A}" type="pres">
      <dgm:prSet presAssocID="{ECC27398-E320-4BD1-A970-E4436420A9E5}" presName="rootComposite" presStyleCnt="0"/>
      <dgm:spPr/>
    </dgm:pt>
    <dgm:pt modelId="{39F72AB8-FDE4-4A2D-9E0A-D1792CFC10F7}" type="pres">
      <dgm:prSet presAssocID="{ECC27398-E320-4BD1-A970-E4436420A9E5}" presName="rootText" presStyleLbl="node4" presStyleIdx="0" presStyleCnt="4">
        <dgm:presLayoutVars>
          <dgm:chPref val="3"/>
        </dgm:presLayoutVars>
      </dgm:prSet>
      <dgm:spPr/>
      <dgm:t>
        <a:bodyPr/>
        <a:lstStyle/>
        <a:p>
          <a:endParaRPr lang="ro-RO"/>
        </a:p>
      </dgm:t>
    </dgm:pt>
    <dgm:pt modelId="{56AA695C-BB76-40D1-9112-94CBACFA20EC}" type="pres">
      <dgm:prSet presAssocID="{ECC27398-E320-4BD1-A970-E4436420A9E5}" presName="rootConnector" presStyleLbl="node4" presStyleIdx="0" presStyleCnt="4"/>
      <dgm:spPr/>
    </dgm:pt>
    <dgm:pt modelId="{E60C8391-2E57-4FFF-A6EC-5C5F7643E163}" type="pres">
      <dgm:prSet presAssocID="{ECC27398-E320-4BD1-A970-E4436420A9E5}" presName="hierChild4" presStyleCnt="0"/>
      <dgm:spPr/>
    </dgm:pt>
    <dgm:pt modelId="{80E92234-8B82-4690-8CD6-3F1DD7FA2860}" type="pres">
      <dgm:prSet presAssocID="{ECC27398-E320-4BD1-A970-E4436420A9E5}" presName="hierChild5" presStyleCnt="0"/>
      <dgm:spPr/>
    </dgm:pt>
    <dgm:pt modelId="{5E592322-ABF2-462E-8FA4-56E7C0133147}" type="pres">
      <dgm:prSet presAssocID="{50D1A0A8-6C6D-4111-B223-6F798B99C1BE}" presName="Name37" presStyleLbl="parChTrans1D4" presStyleIdx="1" presStyleCnt="4"/>
      <dgm:spPr/>
    </dgm:pt>
    <dgm:pt modelId="{75C99CAB-DC84-4F63-864C-B24F7E238A63}" type="pres">
      <dgm:prSet presAssocID="{9EC3C60C-8030-4901-A539-D755652010AA}" presName="hierRoot2" presStyleCnt="0">
        <dgm:presLayoutVars>
          <dgm:hierBranch val="init"/>
        </dgm:presLayoutVars>
      </dgm:prSet>
      <dgm:spPr/>
    </dgm:pt>
    <dgm:pt modelId="{30D2A523-688D-4432-8A4D-3FC2CA47832D}" type="pres">
      <dgm:prSet presAssocID="{9EC3C60C-8030-4901-A539-D755652010AA}" presName="rootComposite" presStyleCnt="0"/>
      <dgm:spPr/>
    </dgm:pt>
    <dgm:pt modelId="{4EDFC166-CBC6-45EE-AB7D-C5865C056A58}" type="pres">
      <dgm:prSet presAssocID="{9EC3C60C-8030-4901-A539-D755652010AA}" presName="rootText" presStyleLbl="node4" presStyleIdx="1" presStyleCnt="4">
        <dgm:presLayoutVars>
          <dgm:chPref val="3"/>
        </dgm:presLayoutVars>
      </dgm:prSet>
      <dgm:spPr/>
      <dgm:t>
        <a:bodyPr/>
        <a:lstStyle/>
        <a:p>
          <a:endParaRPr lang="ro-RO"/>
        </a:p>
      </dgm:t>
    </dgm:pt>
    <dgm:pt modelId="{B09D3AAF-883D-4C26-8B22-B0622071D68C}" type="pres">
      <dgm:prSet presAssocID="{9EC3C60C-8030-4901-A539-D755652010AA}" presName="rootConnector" presStyleLbl="node4" presStyleIdx="1" presStyleCnt="4"/>
      <dgm:spPr/>
    </dgm:pt>
    <dgm:pt modelId="{E1CFB6EF-F3BF-476F-83B3-C98176ACC758}" type="pres">
      <dgm:prSet presAssocID="{9EC3C60C-8030-4901-A539-D755652010AA}" presName="hierChild4" presStyleCnt="0"/>
      <dgm:spPr/>
    </dgm:pt>
    <dgm:pt modelId="{2FB6858D-9F69-4230-A553-FE8CD402D8B9}" type="pres">
      <dgm:prSet presAssocID="{9EC3C60C-8030-4901-A539-D755652010AA}" presName="hierChild5" presStyleCnt="0"/>
      <dgm:spPr/>
    </dgm:pt>
    <dgm:pt modelId="{7C14D359-A188-4D69-8A18-9741A1F9CFCD}" type="pres">
      <dgm:prSet presAssocID="{25EF2D5A-CCF5-4BE8-A5A5-1BD6AF0514BC}" presName="Name37" presStyleLbl="parChTrans1D4" presStyleIdx="2" presStyleCnt="4"/>
      <dgm:spPr/>
    </dgm:pt>
    <dgm:pt modelId="{4CCF41ED-04FA-41BA-8CA4-73E1E38F7AF4}" type="pres">
      <dgm:prSet presAssocID="{9663295A-1E2E-428B-9ABB-EFF76BFE9B6F}" presName="hierRoot2" presStyleCnt="0">
        <dgm:presLayoutVars>
          <dgm:hierBranch val="init"/>
        </dgm:presLayoutVars>
      </dgm:prSet>
      <dgm:spPr/>
    </dgm:pt>
    <dgm:pt modelId="{15D82F9B-C32A-42C7-999E-8F1C0325C013}" type="pres">
      <dgm:prSet presAssocID="{9663295A-1E2E-428B-9ABB-EFF76BFE9B6F}" presName="rootComposite" presStyleCnt="0"/>
      <dgm:spPr/>
    </dgm:pt>
    <dgm:pt modelId="{65D9F3C0-C78D-4076-AFE6-70067452AAFB}" type="pres">
      <dgm:prSet presAssocID="{9663295A-1E2E-428B-9ABB-EFF76BFE9B6F}" presName="rootText" presStyleLbl="node4" presStyleIdx="2" presStyleCnt="4">
        <dgm:presLayoutVars>
          <dgm:chPref val="3"/>
        </dgm:presLayoutVars>
      </dgm:prSet>
      <dgm:spPr/>
      <dgm:t>
        <a:bodyPr/>
        <a:lstStyle/>
        <a:p>
          <a:endParaRPr lang="ro-RO"/>
        </a:p>
      </dgm:t>
    </dgm:pt>
    <dgm:pt modelId="{2B3B828C-5583-452D-9CDA-499AA715764E}" type="pres">
      <dgm:prSet presAssocID="{9663295A-1E2E-428B-9ABB-EFF76BFE9B6F}" presName="rootConnector" presStyleLbl="node4" presStyleIdx="2" presStyleCnt="4"/>
      <dgm:spPr/>
    </dgm:pt>
    <dgm:pt modelId="{96CC1105-405D-4EEC-8D9E-FC3660E38C24}" type="pres">
      <dgm:prSet presAssocID="{9663295A-1E2E-428B-9ABB-EFF76BFE9B6F}" presName="hierChild4" presStyleCnt="0"/>
      <dgm:spPr/>
    </dgm:pt>
    <dgm:pt modelId="{06398320-3FB4-41AA-B1D5-43D346C3D2CB}" type="pres">
      <dgm:prSet presAssocID="{9663295A-1E2E-428B-9ABB-EFF76BFE9B6F}" presName="hierChild5" presStyleCnt="0"/>
      <dgm:spPr/>
    </dgm:pt>
    <dgm:pt modelId="{BF10F686-5083-47A4-AFA5-4EF41B2CC41D}" type="pres">
      <dgm:prSet presAssocID="{DF9FF3B6-2C47-41E7-9EC9-61375C351B78}" presName="Name37" presStyleLbl="parChTrans1D4" presStyleIdx="3" presStyleCnt="4"/>
      <dgm:spPr/>
    </dgm:pt>
    <dgm:pt modelId="{01D260CA-08C3-4000-A3BA-7920190A3505}" type="pres">
      <dgm:prSet presAssocID="{9B75A554-7ADA-4591-BF44-51DBC3E48944}" presName="hierRoot2" presStyleCnt="0">
        <dgm:presLayoutVars>
          <dgm:hierBranch val="init"/>
        </dgm:presLayoutVars>
      </dgm:prSet>
      <dgm:spPr/>
    </dgm:pt>
    <dgm:pt modelId="{120FA179-0D3E-4936-8A16-4ECB5753BF7E}" type="pres">
      <dgm:prSet presAssocID="{9B75A554-7ADA-4591-BF44-51DBC3E48944}" presName="rootComposite" presStyleCnt="0"/>
      <dgm:spPr/>
    </dgm:pt>
    <dgm:pt modelId="{05F304C1-5323-423C-958A-70DC724EC81A}" type="pres">
      <dgm:prSet presAssocID="{9B75A554-7ADA-4591-BF44-51DBC3E48944}" presName="rootText" presStyleLbl="node4" presStyleIdx="3" presStyleCnt="4">
        <dgm:presLayoutVars>
          <dgm:chPref val="3"/>
        </dgm:presLayoutVars>
      </dgm:prSet>
      <dgm:spPr/>
      <dgm:t>
        <a:bodyPr/>
        <a:lstStyle/>
        <a:p>
          <a:endParaRPr lang="ro-RO"/>
        </a:p>
      </dgm:t>
    </dgm:pt>
    <dgm:pt modelId="{2DF6D06D-2EA1-4B1B-8434-87AB8BE61A6B}" type="pres">
      <dgm:prSet presAssocID="{9B75A554-7ADA-4591-BF44-51DBC3E48944}" presName="rootConnector" presStyleLbl="node4" presStyleIdx="3" presStyleCnt="4"/>
      <dgm:spPr/>
    </dgm:pt>
    <dgm:pt modelId="{F482F1F6-22C8-42AE-8DC0-70BAF6079499}" type="pres">
      <dgm:prSet presAssocID="{9B75A554-7ADA-4591-BF44-51DBC3E48944}" presName="hierChild4" presStyleCnt="0"/>
      <dgm:spPr/>
    </dgm:pt>
    <dgm:pt modelId="{7B76E564-EFDF-45E0-8F6F-81BAB38ABDF9}" type="pres">
      <dgm:prSet presAssocID="{9B75A554-7ADA-4591-BF44-51DBC3E48944}" presName="hierChild5" presStyleCnt="0"/>
      <dgm:spPr/>
    </dgm:pt>
    <dgm:pt modelId="{18E2CB12-06AE-410B-AC35-6DCE76C8845D}" type="pres">
      <dgm:prSet presAssocID="{2CE180D0-BF14-418A-A524-B5C7A7D53E99}" presName="hierChild5" presStyleCnt="0"/>
      <dgm:spPr/>
    </dgm:pt>
    <dgm:pt modelId="{5FA35583-2D04-4638-8404-C7161B4531AE}" type="pres">
      <dgm:prSet presAssocID="{2D3E4732-822A-4EBD-9A2B-9B2F74BC4E3D}" presName="Name37" presStyleLbl="parChTrans1D3" presStyleIdx="1" presStyleCnt="8"/>
      <dgm:spPr/>
    </dgm:pt>
    <dgm:pt modelId="{A19A4F46-AF96-4531-A08B-0BC2AAEDB4CA}" type="pres">
      <dgm:prSet presAssocID="{440A1CCF-B303-4B88-9454-521025205467}" presName="hierRoot2" presStyleCnt="0">
        <dgm:presLayoutVars>
          <dgm:hierBranch val="init"/>
        </dgm:presLayoutVars>
      </dgm:prSet>
      <dgm:spPr/>
    </dgm:pt>
    <dgm:pt modelId="{6FB88CFC-05B6-41F1-8D26-2E46C1276BDD}" type="pres">
      <dgm:prSet presAssocID="{440A1CCF-B303-4B88-9454-521025205467}" presName="rootComposite" presStyleCnt="0"/>
      <dgm:spPr/>
    </dgm:pt>
    <dgm:pt modelId="{53236FD5-E26E-44F5-87BF-FDBE14BE80A2}" type="pres">
      <dgm:prSet presAssocID="{440A1CCF-B303-4B88-9454-521025205467}" presName="rootText" presStyleLbl="node3" presStyleIdx="1" presStyleCnt="8" custLinFactY="40917" custLinFactNeighborX="54802" custLinFactNeighborY="100000">
        <dgm:presLayoutVars>
          <dgm:chPref val="3"/>
        </dgm:presLayoutVars>
      </dgm:prSet>
      <dgm:spPr/>
      <dgm:t>
        <a:bodyPr/>
        <a:lstStyle/>
        <a:p>
          <a:endParaRPr lang="ro-RO"/>
        </a:p>
      </dgm:t>
    </dgm:pt>
    <dgm:pt modelId="{E845E8F0-4DEE-43BE-9E64-3E60F8DE4AE7}" type="pres">
      <dgm:prSet presAssocID="{440A1CCF-B303-4B88-9454-521025205467}" presName="rootConnector" presStyleLbl="node3" presStyleIdx="1" presStyleCnt="8"/>
      <dgm:spPr/>
    </dgm:pt>
    <dgm:pt modelId="{5B00947C-CA6D-44C6-BA93-BD804416B98F}" type="pres">
      <dgm:prSet presAssocID="{440A1CCF-B303-4B88-9454-521025205467}" presName="hierChild4" presStyleCnt="0"/>
      <dgm:spPr/>
    </dgm:pt>
    <dgm:pt modelId="{B49F6C3C-470D-46A5-8A6D-822FACFABBB3}" type="pres">
      <dgm:prSet presAssocID="{440A1CCF-B303-4B88-9454-521025205467}" presName="hierChild5" presStyleCnt="0"/>
      <dgm:spPr/>
    </dgm:pt>
    <dgm:pt modelId="{F2C8078C-244A-413D-BEA0-4316B4C2844C}" type="pres">
      <dgm:prSet presAssocID="{08DDD1AA-B220-4FC7-B4E6-D29C18CE3FBA}" presName="Name37" presStyleLbl="parChTrans1D3" presStyleIdx="2" presStyleCnt="8"/>
      <dgm:spPr/>
    </dgm:pt>
    <dgm:pt modelId="{F855B3E1-1996-4479-88F3-E07A7D051A7D}" type="pres">
      <dgm:prSet presAssocID="{7056E394-7B35-4532-BCFD-B9FFCD3673C9}" presName="hierRoot2" presStyleCnt="0">
        <dgm:presLayoutVars>
          <dgm:hierBranch val="init"/>
        </dgm:presLayoutVars>
      </dgm:prSet>
      <dgm:spPr/>
    </dgm:pt>
    <dgm:pt modelId="{22C7F4FC-9A85-4F79-A42B-968499A2AAD8}" type="pres">
      <dgm:prSet presAssocID="{7056E394-7B35-4532-BCFD-B9FFCD3673C9}" presName="rootComposite" presStyleCnt="0"/>
      <dgm:spPr/>
    </dgm:pt>
    <dgm:pt modelId="{C96D15F7-0777-4B99-80C5-EC2909368210}" type="pres">
      <dgm:prSet presAssocID="{7056E394-7B35-4532-BCFD-B9FFCD3673C9}" presName="rootText" presStyleLbl="node3" presStyleIdx="2" presStyleCnt="8" custLinFactY="100000" custLinFactNeighborX="-66544" custLinFactNeighborY="189664">
        <dgm:presLayoutVars>
          <dgm:chPref val="3"/>
        </dgm:presLayoutVars>
      </dgm:prSet>
      <dgm:spPr/>
      <dgm:t>
        <a:bodyPr/>
        <a:lstStyle/>
        <a:p>
          <a:endParaRPr lang="ro-RO"/>
        </a:p>
      </dgm:t>
    </dgm:pt>
    <dgm:pt modelId="{50EAAA2F-69E3-4361-B872-53E945E300F5}" type="pres">
      <dgm:prSet presAssocID="{7056E394-7B35-4532-BCFD-B9FFCD3673C9}" presName="rootConnector" presStyleLbl="node3" presStyleIdx="2" presStyleCnt="8"/>
      <dgm:spPr/>
    </dgm:pt>
    <dgm:pt modelId="{147E5AE4-53EF-4FDA-B33A-5DE06EB93DEC}" type="pres">
      <dgm:prSet presAssocID="{7056E394-7B35-4532-BCFD-B9FFCD3673C9}" presName="hierChild4" presStyleCnt="0"/>
      <dgm:spPr/>
    </dgm:pt>
    <dgm:pt modelId="{2005B48B-45E9-4FED-9F83-F6ACC7B0D92A}" type="pres">
      <dgm:prSet presAssocID="{7056E394-7B35-4532-BCFD-B9FFCD3673C9}" presName="hierChild5" presStyleCnt="0"/>
      <dgm:spPr/>
    </dgm:pt>
    <dgm:pt modelId="{C9539DDD-77A9-465E-8EDD-2CA3EAF76D1F}" type="pres">
      <dgm:prSet presAssocID="{66119896-ED15-47A1-8AB0-DF55A5907404}" presName="hierChild5" presStyleCnt="0"/>
      <dgm:spPr/>
    </dgm:pt>
    <dgm:pt modelId="{6209A29D-D674-4EE9-B85D-86DD7167CB89}" type="pres">
      <dgm:prSet presAssocID="{E3BE51EE-49D7-4527-8EF2-626111D62109}" presName="Name37" presStyleLbl="parChTrans1D2" presStyleIdx="1" presStyleCnt="4"/>
      <dgm:spPr/>
    </dgm:pt>
    <dgm:pt modelId="{4F3036F0-F48E-46D2-9F34-C66A6D480773}" type="pres">
      <dgm:prSet presAssocID="{9064E2C2-F390-416D-A725-679021C82A7C}" presName="hierRoot2" presStyleCnt="0">
        <dgm:presLayoutVars>
          <dgm:hierBranch val="init"/>
        </dgm:presLayoutVars>
      </dgm:prSet>
      <dgm:spPr/>
    </dgm:pt>
    <dgm:pt modelId="{6B6375BB-F9AD-47C3-BB8B-705532D2FEE5}" type="pres">
      <dgm:prSet presAssocID="{9064E2C2-F390-416D-A725-679021C82A7C}" presName="rootComposite" presStyleCnt="0"/>
      <dgm:spPr/>
    </dgm:pt>
    <dgm:pt modelId="{CD58F98C-B8EA-4297-BA30-9AE4FCEBF175}" type="pres">
      <dgm:prSet presAssocID="{9064E2C2-F390-416D-A725-679021C82A7C}" presName="rootText" presStyleLbl="node2" presStyleIdx="1" presStyleCnt="4" custScaleX="144484">
        <dgm:presLayoutVars>
          <dgm:chPref val="3"/>
        </dgm:presLayoutVars>
      </dgm:prSet>
      <dgm:spPr/>
      <dgm:t>
        <a:bodyPr/>
        <a:lstStyle/>
        <a:p>
          <a:endParaRPr lang="ro-RO"/>
        </a:p>
      </dgm:t>
    </dgm:pt>
    <dgm:pt modelId="{461F9772-F6C2-42E4-94B8-5A9CE754BA92}" type="pres">
      <dgm:prSet presAssocID="{9064E2C2-F390-416D-A725-679021C82A7C}" presName="rootConnector" presStyleLbl="node2" presStyleIdx="1" presStyleCnt="4"/>
      <dgm:spPr/>
    </dgm:pt>
    <dgm:pt modelId="{A14D0A9F-3049-48DE-87F8-6CB0226B2B51}" type="pres">
      <dgm:prSet presAssocID="{9064E2C2-F390-416D-A725-679021C82A7C}" presName="hierChild4" presStyleCnt="0"/>
      <dgm:spPr/>
    </dgm:pt>
    <dgm:pt modelId="{751DA0E9-13A4-4704-95B0-AA3846B49B97}" type="pres">
      <dgm:prSet presAssocID="{ABD38B8D-0DC5-4008-9E68-43940FA7065D}" presName="Name37" presStyleLbl="parChTrans1D3" presStyleIdx="3" presStyleCnt="8"/>
      <dgm:spPr/>
    </dgm:pt>
    <dgm:pt modelId="{F8A56CFE-9A22-487C-AA9B-DD7B6FD6C31D}" type="pres">
      <dgm:prSet presAssocID="{F2E99F63-D7D5-4C6B-B27C-E31B7370B40D}" presName="hierRoot2" presStyleCnt="0">
        <dgm:presLayoutVars>
          <dgm:hierBranch val="init"/>
        </dgm:presLayoutVars>
      </dgm:prSet>
      <dgm:spPr/>
    </dgm:pt>
    <dgm:pt modelId="{238D4785-F08E-484D-BDCA-48079E5877C3}" type="pres">
      <dgm:prSet presAssocID="{F2E99F63-D7D5-4C6B-B27C-E31B7370B40D}" presName="rootComposite" presStyleCnt="0"/>
      <dgm:spPr/>
    </dgm:pt>
    <dgm:pt modelId="{B6EDCEF7-CFC4-460F-AFA1-6F8852A86AAA}" type="pres">
      <dgm:prSet presAssocID="{F2E99F63-D7D5-4C6B-B27C-E31B7370B40D}" presName="rootText" presStyleLbl="node3" presStyleIdx="3" presStyleCnt="8" custScaleX="120042">
        <dgm:presLayoutVars>
          <dgm:chPref val="3"/>
        </dgm:presLayoutVars>
      </dgm:prSet>
      <dgm:spPr/>
      <dgm:t>
        <a:bodyPr/>
        <a:lstStyle/>
        <a:p>
          <a:endParaRPr lang="ro-RO"/>
        </a:p>
      </dgm:t>
    </dgm:pt>
    <dgm:pt modelId="{114125AB-2827-4E91-91A4-AA9F64C9EFDF}" type="pres">
      <dgm:prSet presAssocID="{F2E99F63-D7D5-4C6B-B27C-E31B7370B40D}" presName="rootConnector" presStyleLbl="node3" presStyleIdx="3" presStyleCnt="8"/>
      <dgm:spPr/>
    </dgm:pt>
    <dgm:pt modelId="{86C302DD-E919-4361-A570-41D22BF68FB9}" type="pres">
      <dgm:prSet presAssocID="{F2E99F63-D7D5-4C6B-B27C-E31B7370B40D}" presName="hierChild4" presStyleCnt="0"/>
      <dgm:spPr/>
    </dgm:pt>
    <dgm:pt modelId="{C936255D-6C66-45E0-A5BD-012D957CF087}" type="pres">
      <dgm:prSet presAssocID="{F2E99F63-D7D5-4C6B-B27C-E31B7370B40D}" presName="hierChild5" presStyleCnt="0"/>
      <dgm:spPr/>
    </dgm:pt>
    <dgm:pt modelId="{87AB48CE-6F61-42FF-B2DA-D789B7B607FE}" type="pres">
      <dgm:prSet presAssocID="{D65EED96-516A-4B9F-AD90-409EB3F519BE}" presName="Name37" presStyleLbl="parChTrans1D3" presStyleIdx="4" presStyleCnt="8"/>
      <dgm:spPr/>
    </dgm:pt>
    <dgm:pt modelId="{9D85A8D8-902D-45D8-B6BE-8D9AABBA8677}" type="pres">
      <dgm:prSet presAssocID="{B030C940-02C4-4D3C-B8DD-29010CB1DD2F}" presName="hierRoot2" presStyleCnt="0">
        <dgm:presLayoutVars>
          <dgm:hierBranch val="init"/>
        </dgm:presLayoutVars>
      </dgm:prSet>
      <dgm:spPr/>
    </dgm:pt>
    <dgm:pt modelId="{8CE69C4E-51CF-4212-93B2-9CCF4C5B8AA0}" type="pres">
      <dgm:prSet presAssocID="{B030C940-02C4-4D3C-B8DD-29010CB1DD2F}" presName="rootComposite" presStyleCnt="0"/>
      <dgm:spPr/>
    </dgm:pt>
    <dgm:pt modelId="{4CB0EF81-B0F1-4E5F-8F72-D574236C130D}" type="pres">
      <dgm:prSet presAssocID="{B030C940-02C4-4D3C-B8DD-29010CB1DD2F}" presName="rootText" presStyleLbl="node3" presStyleIdx="4" presStyleCnt="8" custScaleX="114823">
        <dgm:presLayoutVars>
          <dgm:chPref val="3"/>
        </dgm:presLayoutVars>
      </dgm:prSet>
      <dgm:spPr/>
      <dgm:t>
        <a:bodyPr/>
        <a:lstStyle/>
        <a:p>
          <a:endParaRPr lang="ro-RO"/>
        </a:p>
      </dgm:t>
    </dgm:pt>
    <dgm:pt modelId="{996A4144-4F42-4ACC-9180-A50FF3B8A081}" type="pres">
      <dgm:prSet presAssocID="{B030C940-02C4-4D3C-B8DD-29010CB1DD2F}" presName="rootConnector" presStyleLbl="node3" presStyleIdx="4" presStyleCnt="8"/>
      <dgm:spPr/>
    </dgm:pt>
    <dgm:pt modelId="{7B427EB7-E97F-4DA1-9D9B-BCE4E43E1AC0}" type="pres">
      <dgm:prSet presAssocID="{B030C940-02C4-4D3C-B8DD-29010CB1DD2F}" presName="hierChild4" presStyleCnt="0"/>
      <dgm:spPr/>
    </dgm:pt>
    <dgm:pt modelId="{50FBE11D-3F0B-4A93-AD82-62447ED6E422}" type="pres">
      <dgm:prSet presAssocID="{B030C940-02C4-4D3C-B8DD-29010CB1DD2F}" presName="hierChild5" presStyleCnt="0"/>
      <dgm:spPr/>
    </dgm:pt>
    <dgm:pt modelId="{72566E9C-396B-4BD4-9AD3-8757C1A0B8F0}" type="pres">
      <dgm:prSet presAssocID="{21243A38-6D6F-43FC-A04D-C2ECC8C93A94}" presName="Name37" presStyleLbl="parChTrans1D3" presStyleIdx="5" presStyleCnt="8"/>
      <dgm:spPr/>
    </dgm:pt>
    <dgm:pt modelId="{C991DD18-3B8B-4C8B-B6C8-0EF267C40FE5}" type="pres">
      <dgm:prSet presAssocID="{13FF853F-95CC-4087-81EE-44A233933121}" presName="hierRoot2" presStyleCnt="0">
        <dgm:presLayoutVars>
          <dgm:hierBranch val="init"/>
        </dgm:presLayoutVars>
      </dgm:prSet>
      <dgm:spPr/>
    </dgm:pt>
    <dgm:pt modelId="{6C9C6201-31C0-4E07-A6FB-D0CFBEC3B61A}" type="pres">
      <dgm:prSet presAssocID="{13FF853F-95CC-4087-81EE-44A233933121}" presName="rootComposite" presStyleCnt="0"/>
      <dgm:spPr/>
    </dgm:pt>
    <dgm:pt modelId="{2119B731-2C8C-4240-8585-F453F9B7F343}" type="pres">
      <dgm:prSet presAssocID="{13FF853F-95CC-4087-81EE-44A233933121}" presName="rootText" presStyleLbl="node3" presStyleIdx="5" presStyleCnt="8">
        <dgm:presLayoutVars>
          <dgm:chPref val="3"/>
        </dgm:presLayoutVars>
      </dgm:prSet>
      <dgm:spPr/>
      <dgm:t>
        <a:bodyPr/>
        <a:lstStyle/>
        <a:p>
          <a:endParaRPr lang="ro-RO"/>
        </a:p>
      </dgm:t>
    </dgm:pt>
    <dgm:pt modelId="{5F684DBC-CD57-4D9D-BC1B-482A3BAB47F0}" type="pres">
      <dgm:prSet presAssocID="{13FF853F-95CC-4087-81EE-44A233933121}" presName="rootConnector" presStyleLbl="node3" presStyleIdx="5" presStyleCnt="8"/>
      <dgm:spPr/>
    </dgm:pt>
    <dgm:pt modelId="{A51B28E3-3578-4618-9F12-5F1B8A5C8B05}" type="pres">
      <dgm:prSet presAssocID="{13FF853F-95CC-4087-81EE-44A233933121}" presName="hierChild4" presStyleCnt="0"/>
      <dgm:spPr/>
    </dgm:pt>
    <dgm:pt modelId="{F6762F9C-878E-4630-AB8C-DC63DF5DB3FE}" type="pres">
      <dgm:prSet presAssocID="{13FF853F-95CC-4087-81EE-44A233933121}" presName="hierChild5" presStyleCnt="0"/>
      <dgm:spPr/>
    </dgm:pt>
    <dgm:pt modelId="{77BFF3C9-F67C-40A8-926E-CA68705C5AD8}" type="pres">
      <dgm:prSet presAssocID="{9064E2C2-F390-416D-A725-679021C82A7C}" presName="hierChild5" presStyleCnt="0"/>
      <dgm:spPr/>
    </dgm:pt>
    <dgm:pt modelId="{A2D803FC-E628-4E92-B8D3-C8D409D3DBD2}" type="pres">
      <dgm:prSet presAssocID="{63C2DBFC-2EB0-4303-948B-D8E0A1D7C32B}" presName="Name37" presStyleLbl="parChTrans1D2" presStyleIdx="2" presStyleCnt="4"/>
      <dgm:spPr/>
    </dgm:pt>
    <dgm:pt modelId="{F24A1D1C-57C6-4C8F-A7A2-4DB755ABA952}" type="pres">
      <dgm:prSet presAssocID="{7BD03B68-1D32-4B9B-AD29-E96CC3D07D82}" presName="hierRoot2" presStyleCnt="0">
        <dgm:presLayoutVars>
          <dgm:hierBranch val="init"/>
        </dgm:presLayoutVars>
      </dgm:prSet>
      <dgm:spPr/>
    </dgm:pt>
    <dgm:pt modelId="{80F15F8D-623C-4FD4-AC87-2958F9CBB410}" type="pres">
      <dgm:prSet presAssocID="{7BD03B68-1D32-4B9B-AD29-E96CC3D07D82}" presName="rootComposite" presStyleCnt="0"/>
      <dgm:spPr/>
    </dgm:pt>
    <dgm:pt modelId="{EF65A4AB-FCD0-4C9D-B232-E5654EFCD675}" type="pres">
      <dgm:prSet presAssocID="{7BD03B68-1D32-4B9B-AD29-E96CC3D07D82}" presName="rootText" presStyleLbl="node2" presStyleIdx="2" presStyleCnt="4">
        <dgm:presLayoutVars>
          <dgm:chPref val="3"/>
        </dgm:presLayoutVars>
      </dgm:prSet>
      <dgm:spPr/>
      <dgm:t>
        <a:bodyPr/>
        <a:lstStyle/>
        <a:p>
          <a:endParaRPr lang="ro-RO"/>
        </a:p>
      </dgm:t>
    </dgm:pt>
    <dgm:pt modelId="{8FF79403-4CA5-4F7C-B42C-83DB16F81D48}" type="pres">
      <dgm:prSet presAssocID="{7BD03B68-1D32-4B9B-AD29-E96CC3D07D82}" presName="rootConnector" presStyleLbl="node2" presStyleIdx="2" presStyleCnt="4"/>
      <dgm:spPr/>
    </dgm:pt>
    <dgm:pt modelId="{A4D14E9C-D0AA-4F95-A0D0-561C47818482}" type="pres">
      <dgm:prSet presAssocID="{7BD03B68-1D32-4B9B-AD29-E96CC3D07D82}" presName="hierChild4" presStyleCnt="0"/>
      <dgm:spPr/>
    </dgm:pt>
    <dgm:pt modelId="{E19E7377-AE2E-4B75-B6EA-F37D21D6FB7D}" type="pres">
      <dgm:prSet presAssocID="{7BD03B68-1D32-4B9B-AD29-E96CC3D07D82}" presName="hierChild5" presStyleCnt="0"/>
      <dgm:spPr/>
    </dgm:pt>
    <dgm:pt modelId="{89B7DA04-70B4-4C79-8CC5-A8C62CB5F961}" type="pres">
      <dgm:prSet presAssocID="{B5F6046E-4A3D-4E04-BF18-842CA5E1787B}" presName="Name37" presStyleLbl="parChTrans1D2" presStyleIdx="3" presStyleCnt="4"/>
      <dgm:spPr/>
    </dgm:pt>
    <dgm:pt modelId="{A04A48B9-00E3-438D-AB45-3F834BFD72A2}" type="pres">
      <dgm:prSet presAssocID="{9EA3EFD8-18E7-48B8-8369-1F43D576FF64}" presName="hierRoot2" presStyleCnt="0">
        <dgm:presLayoutVars>
          <dgm:hierBranch val="init"/>
        </dgm:presLayoutVars>
      </dgm:prSet>
      <dgm:spPr/>
    </dgm:pt>
    <dgm:pt modelId="{DDD23659-1DB9-47C3-ADA7-61791D480F39}" type="pres">
      <dgm:prSet presAssocID="{9EA3EFD8-18E7-48B8-8369-1F43D576FF64}" presName="rootComposite" presStyleCnt="0"/>
      <dgm:spPr/>
    </dgm:pt>
    <dgm:pt modelId="{8D5A3E85-0645-4338-8663-AE5FAB5CD6B2}" type="pres">
      <dgm:prSet presAssocID="{9EA3EFD8-18E7-48B8-8369-1F43D576FF64}" presName="rootText" presStyleLbl="node2" presStyleIdx="3" presStyleCnt="4" custScaleX="118977">
        <dgm:presLayoutVars>
          <dgm:chPref val="3"/>
        </dgm:presLayoutVars>
      </dgm:prSet>
      <dgm:spPr/>
      <dgm:t>
        <a:bodyPr/>
        <a:lstStyle/>
        <a:p>
          <a:endParaRPr lang="ro-RO"/>
        </a:p>
      </dgm:t>
    </dgm:pt>
    <dgm:pt modelId="{259D7D30-AFC3-4DCF-9A27-6EFC5BEF9F2D}" type="pres">
      <dgm:prSet presAssocID="{9EA3EFD8-18E7-48B8-8369-1F43D576FF64}" presName="rootConnector" presStyleLbl="node2" presStyleIdx="3" presStyleCnt="4"/>
      <dgm:spPr/>
    </dgm:pt>
    <dgm:pt modelId="{34CADA15-4154-4F2E-9253-907541F96BFC}" type="pres">
      <dgm:prSet presAssocID="{9EA3EFD8-18E7-48B8-8369-1F43D576FF64}" presName="hierChild4" presStyleCnt="0"/>
      <dgm:spPr/>
    </dgm:pt>
    <dgm:pt modelId="{0BABD514-EE12-4B49-A8ED-61D90C727721}" type="pres">
      <dgm:prSet presAssocID="{1472CEA1-2B5E-4832-BA29-4BBBDF59882E}" presName="Name37" presStyleLbl="parChTrans1D3" presStyleIdx="6" presStyleCnt="8"/>
      <dgm:spPr/>
    </dgm:pt>
    <dgm:pt modelId="{47780D43-82CA-4183-ADC6-6982A1668ED5}" type="pres">
      <dgm:prSet presAssocID="{F4D8952B-A8D1-4868-AE5C-4EF6D07F77B9}" presName="hierRoot2" presStyleCnt="0">
        <dgm:presLayoutVars>
          <dgm:hierBranch val="init"/>
        </dgm:presLayoutVars>
      </dgm:prSet>
      <dgm:spPr/>
    </dgm:pt>
    <dgm:pt modelId="{561D28CA-FDDC-4C6D-A038-D8DAD1F717FD}" type="pres">
      <dgm:prSet presAssocID="{F4D8952B-A8D1-4868-AE5C-4EF6D07F77B9}" presName="rootComposite" presStyleCnt="0"/>
      <dgm:spPr/>
    </dgm:pt>
    <dgm:pt modelId="{0313913E-1302-4645-8307-914FBFDC176F}" type="pres">
      <dgm:prSet presAssocID="{F4D8952B-A8D1-4868-AE5C-4EF6D07F77B9}" presName="rootText" presStyleLbl="node3" presStyleIdx="6" presStyleCnt="8">
        <dgm:presLayoutVars>
          <dgm:chPref val="3"/>
        </dgm:presLayoutVars>
      </dgm:prSet>
      <dgm:spPr/>
      <dgm:t>
        <a:bodyPr/>
        <a:lstStyle/>
        <a:p>
          <a:endParaRPr lang="ro-RO"/>
        </a:p>
      </dgm:t>
    </dgm:pt>
    <dgm:pt modelId="{9394AED4-C961-4051-8138-5F70C061C1EA}" type="pres">
      <dgm:prSet presAssocID="{F4D8952B-A8D1-4868-AE5C-4EF6D07F77B9}" presName="rootConnector" presStyleLbl="node3" presStyleIdx="6" presStyleCnt="8"/>
      <dgm:spPr/>
    </dgm:pt>
    <dgm:pt modelId="{5792E60C-F800-4DE9-90E5-5E06B1E218E0}" type="pres">
      <dgm:prSet presAssocID="{F4D8952B-A8D1-4868-AE5C-4EF6D07F77B9}" presName="hierChild4" presStyleCnt="0"/>
      <dgm:spPr/>
    </dgm:pt>
    <dgm:pt modelId="{07467B0A-0187-4C26-AADA-8366C1390CC8}" type="pres">
      <dgm:prSet presAssocID="{F4D8952B-A8D1-4868-AE5C-4EF6D07F77B9}" presName="hierChild5" presStyleCnt="0"/>
      <dgm:spPr/>
    </dgm:pt>
    <dgm:pt modelId="{CCCF4673-EDEB-4859-9DC6-C869F7ABD4CF}" type="pres">
      <dgm:prSet presAssocID="{D3346707-7FDB-41C5-A16F-4CFB5BEA7364}" presName="Name37" presStyleLbl="parChTrans1D3" presStyleIdx="7" presStyleCnt="8"/>
      <dgm:spPr/>
    </dgm:pt>
    <dgm:pt modelId="{571AA1DD-4CCF-400C-A89E-B910ED4A84CE}" type="pres">
      <dgm:prSet presAssocID="{4B578CB8-6D79-44F4-8B31-957EDB4121F2}" presName="hierRoot2" presStyleCnt="0">
        <dgm:presLayoutVars>
          <dgm:hierBranch val="init"/>
        </dgm:presLayoutVars>
      </dgm:prSet>
      <dgm:spPr/>
    </dgm:pt>
    <dgm:pt modelId="{2777B777-ECF7-45AF-B396-02557539E8D1}" type="pres">
      <dgm:prSet presAssocID="{4B578CB8-6D79-44F4-8B31-957EDB4121F2}" presName="rootComposite" presStyleCnt="0"/>
      <dgm:spPr/>
    </dgm:pt>
    <dgm:pt modelId="{B61A20C4-7BE7-47AC-AD0C-46A75D941155}" type="pres">
      <dgm:prSet presAssocID="{4B578CB8-6D79-44F4-8B31-957EDB4121F2}" presName="rootText" presStyleLbl="node3" presStyleIdx="7" presStyleCnt="8">
        <dgm:presLayoutVars>
          <dgm:chPref val="3"/>
        </dgm:presLayoutVars>
      </dgm:prSet>
      <dgm:spPr/>
      <dgm:t>
        <a:bodyPr/>
        <a:lstStyle/>
        <a:p>
          <a:endParaRPr lang="ro-RO"/>
        </a:p>
      </dgm:t>
    </dgm:pt>
    <dgm:pt modelId="{A404A8E0-656F-4816-AEB6-BB01BBB10D4C}" type="pres">
      <dgm:prSet presAssocID="{4B578CB8-6D79-44F4-8B31-957EDB4121F2}" presName="rootConnector" presStyleLbl="node3" presStyleIdx="7" presStyleCnt="8"/>
      <dgm:spPr/>
    </dgm:pt>
    <dgm:pt modelId="{B3402BC9-9596-4407-8E50-F267EEE742B4}" type="pres">
      <dgm:prSet presAssocID="{4B578CB8-6D79-44F4-8B31-957EDB4121F2}" presName="hierChild4" presStyleCnt="0"/>
      <dgm:spPr/>
    </dgm:pt>
    <dgm:pt modelId="{8A4708A1-422E-4AC7-B75C-994AB5F1258E}" type="pres">
      <dgm:prSet presAssocID="{4B578CB8-6D79-44F4-8B31-957EDB4121F2}" presName="hierChild5" presStyleCnt="0"/>
      <dgm:spPr/>
    </dgm:pt>
    <dgm:pt modelId="{797D8F68-1D5C-4C74-B94F-25E9BE0CCF02}" type="pres">
      <dgm:prSet presAssocID="{9EA3EFD8-18E7-48B8-8369-1F43D576FF64}" presName="hierChild5" presStyleCnt="0"/>
      <dgm:spPr/>
    </dgm:pt>
    <dgm:pt modelId="{0A9AED0C-3DB1-49D6-AA8D-9CF2C95E1DD7}" type="pres">
      <dgm:prSet presAssocID="{9FC0D036-3998-4ECC-BAFC-7F95D42910AD}" presName="hierChild3" presStyleCnt="0"/>
      <dgm:spPr/>
    </dgm:pt>
  </dgm:ptLst>
  <dgm:cxnLst>
    <dgm:cxn modelId="{E604278C-8739-4304-B701-D777EB20C08B}" type="presOf" srcId="{13FF853F-95CC-4087-81EE-44A233933121}" destId="{2119B731-2C8C-4240-8585-F453F9B7F343}" srcOrd="0" destOrd="0" presId="urn:microsoft.com/office/officeart/2005/8/layout/orgChart1"/>
    <dgm:cxn modelId="{C16035CE-01E6-4104-8D73-BCAA00F9DDA6}" type="presOf" srcId="{9663295A-1E2E-428B-9ABB-EFF76BFE9B6F}" destId="{65D9F3C0-C78D-4076-AFE6-70067452AAFB}" srcOrd="0" destOrd="0" presId="urn:microsoft.com/office/officeart/2005/8/layout/orgChart1"/>
    <dgm:cxn modelId="{1B6BE64A-ADE3-4E31-93ED-1D029FFB6ADC}" type="presOf" srcId="{E3BE51EE-49D7-4527-8EF2-626111D62109}" destId="{6209A29D-D674-4EE9-B85D-86DD7167CB89}" srcOrd="0" destOrd="0" presId="urn:microsoft.com/office/officeart/2005/8/layout/orgChart1"/>
    <dgm:cxn modelId="{8D57B24B-92E0-4E93-8781-2E169A877791}" type="presOf" srcId="{2D3E4732-822A-4EBD-9A2B-9B2F74BC4E3D}" destId="{5FA35583-2D04-4638-8404-C7161B4531AE}" srcOrd="0" destOrd="0" presId="urn:microsoft.com/office/officeart/2005/8/layout/orgChart1"/>
    <dgm:cxn modelId="{727F09FF-DDF2-436B-8700-8B4D50001090}" type="presOf" srcId="{9EC3C60C-8030-4901-A539-D755652010AA}" destId="{4EDFC166-CBC6-45EE-AB7D-C5865C056A58}" srcOrd="0" destOrd="0" presId="urn:microsoft.com/office/officeart/2005/8/layout/orgChart1"/>
    <dgm:cxn modelId="{CB699D1B-90CF-4290-907B-491A96C5FC56}" srcId="{9064E2C2-F390-416D-A725-679021C82A7C}" destId="{B030C940-02C4-4D3C-B8DD-29010CB1DD2F}" srcOrd="1" destOrd="0" parTransId="{D65EED96-516A-4B9F-AD90-409EB3F519BE}" sibTransId="{B6ABA198-A7FE-4633-B173-1EDAFC1F3860}"/>
    <dgm:cxn modelId="{9F89CD67-2890-4064-AD56-915070D14F3A}" type="presOf" srcId="{9663295A-1E2E-428B-9ABB-EFF76BFE9B6F}" destId="{2B3B828C-5583-452D-9CDA-499AA715764E}" srcOrd="1" destOrd="0" presId="urn:microsoft.com/office/officeart/2005/8/layout/orgChart1"/>
    <dgm:cxn modelId="{1F238D7C-4D96-4629-80FD-0DF31CB2AC12}" srcId="{9EA3EFD8-18E7-48B8-8369-1F43D576FF64}" destId="{4B578CB8-6D79-44F4-8B31-957EDB4121F2}" srcOrd="1" destOrd="0" parTransId="{D3346707-7FDB-41C5-A16F-4CFB5BEA7364}" sibTransId="{556199AA-2F65-49E2-B9CB-247F6EF9A314}"/>
    <dgm:cxn modelId="{2BF3C069-340F-4CBF-848B-DE2C3E72DC14}" type="presOf" srcId="{B5F6046E-4A3D-4E04-BF18-842CA5E1787B}" destId="{89B7DA04-70B4-4C79-8CC5-A8C62CB5F961}" srcOrd="0" destOrd="0" presId="urn:microsoft.com/office/officeart/2005/8/layout/orgChart1"/>
    <dgm:cxn modelId="{B25D8F92-3BAE-4AAD-8067-D7EA709D2BD2}" srcId="{9EA3EFD8-18E7-48B8-8369-1F43D576FF64}" destId="{F4D8952B-A8D1-4868-AE5C-4EF6D07F77B9}" srcOrd="0" destOrd="0" parTransId="{1472CEA1-2B5E-4832-BA29-4BBBDF59882E}" sibTransId="{8E1109A5-FD31-40C1-8F43-D6B37FE1D17C}"/>
    <dgm:cxn modelId="{8D3E9AEC-5900-401B-B45C-BC3F3564A712}" type="presOf" srcId="{4B578CB8-6D79-44F4-8B31-957EDB4121F2}" destId="{A404A8E0-656F-4816-AEB6-BB01BBB10D4C}" srcOrd="1" destOrd="0" presId="urn:microsoft.com/office/officeart/2005/8/layout/orgChart1"/>
    <dgm:cxn modelId="{26630B36-67D5-4334-8C92-82565EA9B793}" type="presOf" srcId="{7056E394-7B35-4532-BCFD-B9FFCD3673C9}" destId="{C96D15F7-0777-4B99-80C5-EC2909368210}" srcOrd="0" destOrd="0" presId="urn:microsoft.com/office/officeart/2005/8/layout/orgChart1"/>
    <dgm:cxn modelId="{8C61BFB9-A579-4C00-897E-2E7AA68A8EC7}" type="presOf" srcId="{9EA3EFD8-18E7-48B8-8369-1F43D576FF64}" destId="{259D7D30-AFC3-4DCF-9A27-6EFC5BEF9F2D}" srcOrd="1" destOrd="0" presId="urn:microsoft.com/office/officeart/2005/8/layout/orgChart1"/>
    <dgm:cxn modelId="{F662DE35-289B-4265-8CD5-BBBB7A63148F}" type="presOf" srcId="{F4D8952B-A8D1-4868-AE5C-4EF6D07F77B9}" destId="{0313913E-1302-4645-8307-914FBFDC176F}" srcOrd="0" destOrd="0" presId="urn:microsoft.com/office/officeart/2005/8/layout/orgChart1"/>
    <dgm:cxn modelId="{61EBF739-6024-479F-B8D4-8FE9BA2B9119}" type="presOf" srcId="{ECC27398-E320-4BD1-A970-E4436420A9E5}" destId="{39F72AB8-FDE4-4A2D-9E0A-D1792CFC10F7}" srcOrd="0" destOrd="0" presId="urn:microsoft.com/office/officeart/2005/8/layout/orgChart1"/>
    <dgm:cxn modelId="{B2B6DD84-1FF3-48C5-90A5-E0CC21D1DBA4}" type="presOf" srcId="{F2E99F63-D7D5-4C6B-B27C-E31B7370B40D}" destId="{114125AB-2827-4E91-91A4-AA9F64C9EFDF}" srcOrd="1" destOrd="0" presId="urn:microsoft.com/office/officeart/2005/8/layout/orgChart1"/>
    <dgm:cxn modelId="{F558FAFC-AE4B-4AAA-9731-A36B94A441EC}" srcId="{66119896-ED15-47A1-8AB0-DF55A5907404}" destId="{2CE180D0-BF14-418A-A524-B5C7A7D53E99}" srcOrd="0" destOrd="0" parTransId="{5ED9B0C8-5F3A-4BF2-BDF1-A610F40CE0A1}" sibTransId="{CE886B40-0C0F-412E-9C14-304C135F45F6}"/>
    <dgm:cxn modelId="{6ED39421-078F-4CBE-B3D2-1C9DF5567769}" type="presOf" srcId="{ECC27398-E320-4BD1-A970-E4436420A9E5}" destId="{56AA695C-BB76-40D1-9112-94CBACFA20EC}" srcOrd="1" destOrd="0" presId="urn:microsoft.com/office/officeart/2005/8/layout/orgChart1"/>
    <dgm:cxn modelId="{08EA3566-46D3-41FE-B754-2E42EB20B667}" type="presOf" srcId="{F2E99F63-D7D5-4C6B-B27C-E31B7370B40D}" destId="{B6EDCEF7-CFC4-460F-AFA1-6F8852A86AAA}" srcOrd="0" destOrd="0" presId="urn:microsoft.com/office/officeart/2005/8/layout/orgChart1"/>
    <dgm:cxn modelId="{BED5D2E7-D082-4B55-9C5A-135CF360876F}" type="presOf" srcId="{9FC0D036-3998-4ECC-BAFC-7F95D42910AD}" destId="{F6014014-5C0E-48FB-9C64-039A5C2BC042}" srcOrd="1" destOrd="0" presId="urn:microsoft.com/office/officeart/2005/8/layout/orgChart1"/>
    <dgm:cxn modelId="{12B5AA68-208E-4880-8A12-D980C7A51804}" type="presOf" srcId="{63C2DBFC-2EB0-4303-948B-D8E0A1D7C32B}" destId="{A2D803FC-E628-4E92-B8D3-C8D409D3DBD2}" srcOrd="0" destOrd="0" presId="urn:microsoft.com/office/officeart/2005/8/layout/orgChart1"/>
    <dgm:cxn modelId="{B51911F6-B7E7-4DAF-9ECD-71C33A2B122A}" type="presOf" srcId="{2CE180D0-BF14-418A-A524-B5C7A7D53E99}" destId="{81763F79-CF5F-49A1-A182-C02C5619BAEB}" srcOrd="1" destOrd="0" presId="urn:microsoft.com/office/officeart/2005/8/layout/orgChart1"/>
    <dgm:cxn modelId="{9193A78C-EA7C-49B1-B141-AF9F0680AA2F}" type="presOf" srcId="{66119896-ED15-47A1-8AB0-DF55A5907404}" destId="{21BAB680-FEE7-4997-B960-000FE8F48010}" srcOrd="0" destOrd="0" presId="urn:microsoft.com/office/officeart/2005/8/layout/orgChart1"/>
    <dgm:cxn modelId="{2F5FB721-036E-42E4-9F47-D550A02734C9}" type="presOf" srcId="{9B75A554-7ADA-4591-BF44-51DBC3E48944}" destId="{05F304C1-5323-423C-958A-70DC724EC81A}" srcOrd="0" destOrd="0" presId="urn:microsoft.com/office/officeart/2005/8/layout/orgChart1"/>
    <dgm:cxn modelId="{4333BDF3-A9A4-4AEF-9CA4-F39BD47D1D54}" type="presOf" srcId="{4B578CB8-6D79-44F4-8B31-957EDB4121F2}" destId="{B61A20C4-7BE7-47AC-AD0C-46A75D941155}" srcOrd="0" destOrd="0" presId="urn:microsoft.com/office/officeart/2005/8/layout/orgChart1"/>
    <dgm:cxn modelId="{C1654648-3220-4AB0-842B-5999406F1781}" type="presOf" srcId="{1472CEA1-2B5E-4832-BA29-4BBBDF59882E}" destId="{0BABD514-EE12-4B49-A8ED-61D90C727721}" srcOrd="0" destOrd="0" presId="urn:microsoft.com/office/officeart/2005/8/layout/orgChart1"/>
    <dgm:cxn modelId="{5A984DD3-ADFE-422C-B482-439B39F8423C}" type="presOf" srcId="{13FF853F-95CC-4087-81EE-44A233933121}" destId="{5F684DBC-CD57-4D9D-BC1B-482A3BAB47F0}" srcOrd="1" destOrd="0" presId="urn:microsoft.com/office/officeart/2005/8/layout/orgChart1"/>
    <dgm:cxn modelId="{6820A3FE-AA44-4905-871F-7ADFAB7221F3}" type="presOf" srcId="{25EF2D5A-CCF5-4BE8-A5A5-1BD6AF0514BC}" destId="{7C14D359-A188-4D69-8A18-9741A1F9CFCD}" srcOrd="0" destOrd="0" presId="urn:microsoft.com/office/officeart/2005/8/layout/orgChart1"/>
    <dgm:cxn modelId="{639F9D85-0551-43F0-B7DF-5074A828BD04}" type="presOf" srcId="{9064E2C2-F390-416D-A725-679021C82A7C}" destId="{CD58F98C-B8EA-4297-BA30-9AE4FCEBF175}" srcOrd="0" destOrd="0" presId="urn:microsoft.com/office/officeart/2005/8/layout/orgChart1"/>
    <dgm:cxn modelId="{7949F98D-C2DD-435E-A58F-B8CC71ECAE0F}" srcId="{9064E2C2-F390-416D-A725-679021C82A7C}" destId="{13FF853F-95CC-4087-81EE-44A233933121}" srcOrd="2" destOrd="0" parTransId="{21243A38-6D6F-43FC-A04D-C2ECC8C93A94}" sibTransId="{7D823D7D-9809-46C1-B5A3-8D5E7CD79568}"/>
    <dgm:cxn modelId="{359D9E3D-C0A8-4267-982E-2EEBC48751D5}" type="presOf" srcId="{D65EED96-516A-4B9F-AD90-409EB3F519BE}" destId="{87AB48CE-6F61-42FF-B2DA-D789B7B607FE}" srcOrd="0" destOrd="0" presId="urn:microsoft.com/office/officeart/2005/8/layout/orgChart1"/>
    <dgm:cxn modelId="{8CCB9D78-E928-4E97-8BE2-C7531BE2532C}" type="presOf" srcId="{50D1A0A8-6C6D-4111-B223-6F798B99C1BE}" destId="{5E592322-ABF2-462E-8FA4-56E7C0133147}" srcOrd="0" destOrd="0" presId="urn:microsoft.com/office/officeart/2005/8/layout/orgChart1"/>
    <dgm:cxn modelId="{A38B49E2-2830-4FF7-A3E9-F669E335B408}" type="presOf" srcId="{9064E2C2-F390-416D-A725-679021C82A7C}" destId="{461F9772-F6C2-42E4-94B8-5A9CE754BA92}" srcOrd="1" destOrd="0" presId="urn:microsoft.com/office/officeart/2005/8/layout/orgChart1"/>
    <dgm:cxn modelId="{C2547019-805A-4AD1-A8BA-5A86C8934072}" srcId="{66119896-ED15-47A1-8AB0-DF55A5907404}" destId="{440A1CCF-B303-4B88-9454-521025205467}" srcOrd="1" destOrd="0" parTransId="{2D3E4732-822A-4EBD-9A2B-9B2F74BC4E3D}" sibTransId="{BD74C5D3-CBC2-4238-891E-508FF08E7B09}"/>
    <dgm:cxn modelId="{0DEE434A-4706-4C2F-BA46-CFF7E5ECDF10}" srcId="{2CE180D0-BF14-418A-A524-B5C7A7D53E99}" destId="{9EC3C60C-8030-4901-A539-D755652010AA}" srcOrd="1" destOrd="0" parTransId="{50D1A0A8-6C6D-4111-B223-6F798B99C1BE}" sibTransId="{6302D58F-CA85-4775-8BDC-F6DB1344EA6C}"/>
    <dgm:cxn modelId="{B41685D0-0D36-4DE3-A7BC-FC113255AF37}" type="presOf" srcId="{7BD03B68-1D32-4B9B-AD29-E96CC3D07D82}" destId="{EF65A4AB-FCD0-4C9D-B232-E5654EFCD675}" srcOrd="0" destOrd="0" presId="urn:microsoft.com/office/officeart/2005/8/layout/orgChart1"/>
    <dgm:cxn modelId="{4BF195FB-1702-4FB4-86A5-9393D7BEA5C9}" srcId="{9064E2C2-F390-416D-A725-679021C82A7C}" destId="{F2E99F63-D7D5-4C6B-B27C-E31B7370B40D}" srcOrd="0" destOrd="0" parTransId="{ABD38B8D-0DC5-4008-9E68-43940FA7065D}" sibTransId="{3F0F4FD2-BBD6-4ABA-BAD7-81D93C40FF62}"/>
    <dgm:cxn modelId="{3505870D-2C28-4777-A5EB-1974391B2B3E}" type="presOf" srcId="{2CE180D0-BF14-418A-A524-B5C7A7D53E99}" destId="{8A0747D1-33C0-4C78-AFEF-B2EC1AEA3C94}" srcOrd="0" destOrd="0" presId="urn:microsoft.com/office/officeart/2005/8/layout/orgChart1"/>
    <dgm:cxn modelId="{309981D8-4A42-4A88-9A31-3B4D41CB64F3}" type="presOf" srcId="{D3346707-7FDB-41C5-A16F-4CFB5BEA7364}" destId="{CCCF4673-EDEB-4859-9DC6-C869F7ABD4CF}" srcOrd="0" destOrd="0" presId="urn:microsoft.com/office/officeart/2005/8/layout/orgChart1"/>
    <dgm:cxn modelId="{A96B7DB0-AC24-4389-864C-D779E1070FA4}" srcId="{2CE180D0-BF14-418A-A524-B5C7A7D53E99}" destId="{9663295A-1E2E-428B-9ABB-EFF76BFE9B6F}" srcOrd="2" destOrd="0" parTransId="{25EF2D5A-CCF5-4BE8-A5A5-1BD6AF0514BC}" sibTransId="{984B81F4-6410-4D6A-ABAB-E79021EBAAEE}"/>
    <dgm:cxn modelId="{28C29A4A-95CA-4115-A3FA-B276DAB0BE41}" type="presOf" srcId="{B030C940-02C4-4D3C-B8DD-29010CB1DD2F}" destId="{996A4144-4F42-4ACC-9180-A50FF3B8A081}" srcOrd="1" destOrd="0" presId="urn:microsoft.com/office/officeart/2005/8/layout/orgChart1"/>
    <dgm:cxn modelId="{3DA4F611-4712-44A3-A7AD-E514695500C6}" srcId="{9FC0D036-3998-4ECC-BAFC-7F95D42910AD}" destId="{9064E2C2-F390-416D-A725-679021C82A7C}" srcOrd="1" destOrd="0" parTransId="{E3BE51EE-49D7-4527-8EF2-626111D62109}" sibTransId="{907E1265-809F-4748-88CE-C4A7E4739AC5}"/>
    <dgm:cxn modelId="{B8048718-FFD3-4F8D-B598-2B9804EA3E41}" srcId="{9FC0D036-3998-4ECC-BAFC-7F95D42910AD}" destId="{7BD03B68-1D32-4B9B-AD29-E96CC3D07D82}" srcOrd="2" destOrd="0" parTransId="{63C2DBFC-2EB0-4303-948B-D8E0A1D7C32B}" sibTransId="{473B427F-FF45-4080-985F-24062AFA3B74}"/>
    <dgm:cxn modelId="{0F0CD6FC-C29B-44EE-A545-580A20A009AD}" type="presOf" srcId="{039DF13A-7832-4BB4-8AD9-211986EC07FB}" destId="{4A61FEBA-27CA-423B-B4CD-36F6A299F03C}" srcOrd="0" destOrd="0" presId="urn:microsoft.com/office/officeart/2005/8/layout/orgChart1"/>
    <dgm:cxn modelId="{494B96F9-34D6-4E0F-B0BC-DF6F9AA783D6}" type="presOf" srcId="{9EA3EFD8-18E7-48B8-8369-1F43D576FF64}" destId="{8D5A3E85-0645-4338-8663-AE5FAB5CD6B2}" srcOrd="0" destOrd="0" presId="urn:microsoft.com/office/officeart/2005/8/layout/orgChart1"/>
    <dgm:cxn modelId="{AFD7493F-ECA1-4E7C-BA12-27A9647120C9}" srcId="{2CE180D0-BF14-418A-A524-B5C7A7D53E99}" destId="{ECC27398-E320-4BD1-A970-E4436420A9E5}" srcOrd="0" destOrd="0" parTransId="{039DF13A-7832-4BB4-8AD9-211986EC07FB}" sibTransId="{86591CC3-E5A5-4955-AFD6-4C8BE2A4004E}"/>
    <dgm:cxn modelId="{8AA5C235-6022-4A91-89D6-C6C1B7465C25}" srcId="{66119896-ED15-47A1-8AB0-DF55A5907404}" destId="{7056E394-7B35-4532-BCFD-B9FFCD3673C9}" srcOrd="2" destOrd="0" parTransId="{08DDD1AA-B220-4FC7-B4E6-D29C18CE3FBA}" sibTransId="{442CB02B-6764-454C-AC6C-C7CAA20B742A}"/>
    <dgm:cxn modelId="{794F55D1-7AFF-48C6-88D6-BCE9521DAF07}" srcId="{5D0D1EEA-1BB5-4621-AADC-2E5E917622DB}" destId="{9FC0D036-3998-4ECC-BAFC-7F95D42910AD}" srcOrd="0" destOrd="0" parTransId="{82742D45-5E75-4E15-BC31-0A97892B6EA7}" sibTransId="{5F9726C3-1D7E-496C-B339-96776BCB1569}"/>
    <dgm:cxn modelId="{AEEC99F8-894F-4A7C-8628-FC802AC9138F}" srcId="{9FC0D036-3998-4ECC-BAFC-7F95D42910AD}" destId="{66119896-ED15-47A1-8AB0-DF55A5907404}" srcOrd="0" destOrd="0" parTransId="{1EE6CBCD-C524-411D-9BB9-CA233F3B38DF}" sibTransId="{D9FE82E3-A4B4-42F6-884B-A18E67B50AC5}"/>
    <dgm:cxn modelId="{0AF72049-30E3-4585-B151-1F57FB6F01B9}" srcId="{2CE180D0-BF14-418A-A524-B5C7A7D53E99}" destId="{9B75A554-7ADA-4591-BF44-51DBC3E48944}" srcOrd="3" destOrd="0" parTransId="{DF9FF3B6-2C47-41E7-9EC9-61375C351B78}" sibTransId="{41AFB84C-25C3-4AEB-969A-800FEE46D4A9}"/>
    <dgm:cxn modelId="{309C9667-2804-40F2-8FF1-73F43D3E5538}" type="presOf" srcId="{F4D8952B-A8D1-4868-AE5C-4EF6D07F77B9}" destId="{9394AED4-C961-4051-8138-5F70C061C1EA}" srcOrd="1" destOrd="0" presId="urn:microsoft.com/office/officeart/2005/8/layout/orgChart1"/>
    <dgm:cxn modelId="{F9BB605F-577F-4290-89D9-301B385F2D46}" type="presOf" srcId="{9B75A554-7ADA-4591-BF44-51DBC3E48944}" destId="{2DF6D06D-2EA1-4B1B-8434-87AB8BE61A6B}" srcOrd="1" destOrd="0" presId="urn:microsoft.com/office/officeart/2005/8/layout/orgChart1"/>
    <dgm:cxn modelId="{5ED96D8F-6E88-4F73-990D-1A4862EE8C60}" type="presOf" srcId="{5D0D1EEA-1BB5-4621-AADC-2E5E917622DB}" destId="{BC805B54-FC32-41BB-B9E3-00C057B3EFD9}" srcOrd="0" destOrd="0" presId="urn:microsoft.com/office/officeart/2005/8/layout/orgChart1"/>
    <dgm:cxn modelId="{76A30C0B-C3C5-4B1D-80E4-7BE9CBB28A11}" type="presOf" srcId="{9EC3C60C-8030-4901-A539-D755652010AA}" destId="{B09D3AAF-883D-4C26-8B22-B0622071D68C}" srcOrd="1" destOrd="0" presId="urn:microsoft.com/office/officeart/2005/8/layout/orgChart1"/>
    <dgm:cxn modelId="{B05853D6-263E-4B0B-9B66-7DCFCE73250C}" type="presOf" srcId="{440A1CCF-B303-4B88-9454-521025205467}" destId="{E845E8F0-4DEE-43BE-9E64-3E60F8DE4AE7}" srcOrd="1" destOrd="0" presId="urn:microsoft.com/office/officeart/2005/8/layout/orgChart1"/>
    <dgm:cxn modelId="{025598D2-C5C4-47D3-94A3-FE502E800629}" type="presOf" srcId="{08DDD1AA-B220-4FC7-B4E6-D29C18CE3FBA}" destId="{F2C8078C-244A-413D-BEA0-4316B4C2844C}" srcOrd="0" destOrd="0" presId="urn:microsoft.com/office/officeart/2005/8/layout/orgChart1"/>
    <dgm:cxn modelId="{B3A0E624-9248-448B-887C-436C30337CA3}" type="presOf" srcId="{1EE6CBCD-C524-411D-9BB9-CA233F3B38DF}" destId="{ADB8E447-EB38-4C04-9492-B5B308BECCB4}" srcOrd="0" destOrd="0" presId="urn:microsoft.com/office/officeart/2005/8/layout/orgChart1"/>
    <dgm:cxn modelId="{13585D61-D015-4394-808E-1B78C98417AB}" type="presOf" srcId="{5ED9B0C8-5F3A-4BF2-BDF1-A610F40CE0A1}" destId="{7A29A1C4-7002-46B0-AB29-CBC32F18D1D8}" srcOrd="0" destOrd="0" presId="urn:microsoft.com/office/officeart/2005/8/layout/orgChart1"/>
    <dgm:cxn modelId="{60FBA6CC-F50F-4EFF-862E-919388D47FE8}" type="presOf" srcId="{21243A38-6D6F-43FC-A04D-C2ECC8C93A94}" destId="{72566E9C-396B-4BD4-9AD3-8757C1A0B8F0}" srcOrd="0" destOrd="0" presId="urn:microsoft.com/office/officeart/2005/8/layout/orgChart1"/>
    <dgm:cxn modelId="{0D745939-473A-4817-BC3E-693B7C8EF0BD}" type="presOf" srcId="{9FC0D036-3998-4ECC-BAFC-7F95D42910AD}" destId="{231D68CC-2EF5-4C94-9141-D6BD85A5BCCE}" srcOrd="0" destOrd="0" presId="urn:microsoft.com/office/officeart/2005/8/layout/orgChart1"/>
    <dgm:cxn modelId="{C57C70A8-878F-4A4A-8D55-1083038A9ACC}" type="presOf" srcId="{DF9FF3B6-2C47-41E7-9EC9-61375C351B78}" destId="{BF10F686-5083-47A4-AFA5-4EF41B2CC41D}" srcOrd="0" destOrd="0" presId="urn:microsoft.com/office/officeart/2005/8/layout/orgChart1"/>
    <dgm:cxn modelId="{C8E9D5EF-9255-4EDD-9E0F-F3546445DAAF}" type="presOf" srcId="{B030C940-02C4-4D3C-B8DD-29010CB1DD2F}" destId="{4CB0EF81-B0F1-4E5F-8F72-D574236C130D}" srcOrd="0" destOrd="0" presId="urn:microsoft.com/office/officeart/2005/8/layout/orgChart1"/>
    <dgm:cxn modelId="{F2A4ABBC-2B8C-427C-919F-66976A1B5A94}" srcId="{9FC0D036-3998-4ECC-BAFC-7F95D42910AD}" destId="{9EA3EFD8-18E7-48B8-8369-1F43D576FF64}" srcOrd="3" destOrd="0" parTransId="{B5F6046E-4A3D-4E04-BF18-842CA5E1787B}" sibTransId="{AD13C1D8-8F8C-46BE-9946-FE38F389C882}"/>
    <dgm:cxn modelId="{05D9B4BC-F797-48F3-854E-6929CDC51DAD}" type="presOf" srcId="{7BD03B68-1D32-4B9B-AD29-E96CC3D07D82}" destId="{8FF79403-4CA5-4F7C-B42C-83DB16F81D48}" srcOrd="1" destOrd="0" presId="urn:microsoft.com/office/officeart/2005/8/layout/orgChart1"/>
    <dgm:cxn modelId="{1C4D920D-8882-491D-8791-153ABB71CC20}" type="presOf" srcId="{440A1CCF-B303-4B88-9454-521025205467}" destId="{53236FD5-E26E-44F5-87BF-FDBE14BE80A2}" srcOrd="0" destOrd="0" presId="urn:microsoft.com/office/officeart/2005/8/layout/orgChart1"/>
    <dgm:cxn modelId="{89F27BF1-721F-44B1-B20D-81DA5AC90CDA}" type="presOf" srcId="{7056E394-7B35-4532-BCFD-B9FFCD3673C9}" destId="{50EAAA2F-69E3-4361-B872-53E945E300F5}" srcOrd="1" destOrd="0" presId="urn:microsoft.com/office/officeart/2005/8/layout/orgChart1"/>
    <dgm:cxn modelId="{45D1E410-9DFB-431C-A3EA-3A5755EC8D8D}" type="presOf" srcId="{ABD38B8D-0DC5-4008-9E68-43940FA7065D}" destId="{751DA0E9-13A4-4704-95B0-AA3846B49B97}" srcOrd="0" destOrd="0" presId="urn:microsoft.com/office/officeart/2005/8/layout/orgChart1"/>
    <dgm:cxn modelId="{BFB8D4D3-AC75-4A66-B368-8D89838562FC}" type="presOf" srcId="{66119896-ED15-47A1-8AB0-DF55A5907404}" destId="{1FE9AD51-0AA6-42C3-B099-F2831F64CF67}" srcOrd="1" destOrd="0" presId="urn:microsoft.com/office/officeart/2005/8/layout/orgChart1"/>
    <dgm:cxn modelId="{78F5E853-4CE6-4E1F-93D4-409A0EA08C0B}" type="presParOf" srcId="{BC805B54-FC32-41BB-B9E3-00C057B3EFD9}" destId="{08A11348-0856-4AF5-AA35-625D0562C527}" srcOrd="0" destOrd="0" presId="urn:microsoft.com/office/officeart/2005/8/layout/orgChart1"/>
    <dgm:cxn modelId="{F5D67231-F656-494E-AE63-E258AB99ECCC}" type="presParOf" srcId="{08A11348-0856-4AF5-AA35-625D0562C527}" destId="{380D2AFA-65A8-4C13-95BC-B9B23F0A9472}" srcOrd="0" destOrd="0" presId="urn:microsoft.com/office/officeart/2005/8/layout/orgChart1"/>
    <dgm:cxn modelId="{1099A696-E427-4531-887E-7082EED599E4}" type="presParOf" srcId="{380D2AFA-65A8-4C13-95BC-B9B23F0A9472}" destId="{231D68CC-2EF5-4C94-9141-D6BD85A5BCCE}" srcOrd="0" destOrd="0" presId="urn:microsoft.com/office/officeart/2005/8/layout/orgChart1"/>
    <dgm:cxn modelId="{C3CB3A38-FE75-421D-A03E-41B59082E105}" type="presParOf" srcId="{380D2AFA-65A8-4C13-95BC-B9B23F0A9472}" destId="{F6014014-5C0E-48FB-9C64-039A5C2BC042}" srcOrd="1" destOrd="0" presId="urn:microsoft.com/office/officeart/2005/8/layout/orgChart1"/>
    <dgm:cxn modelId="{E551A11B-1004-4A29-BDC5-DF6D9F08A144}" type="presParOf" srcId="{08A11348-0856-4AF5-AA35-625D0562C527}" destId="{4955AD79-5367-4F71-AB5D-AEF32B75901B}" srcOrd="1" destOrd="0" presId="urn:microsoft.com/office/officeart/2005/8/layout/orgChart1"/>
    <dgm:cxn modelId="{970EF6F9-B91A-40DD-8462-5D5DC2BC3B46}" type="presParOf" srcId="{4955AD79-5367-4F71-AB5D-AEF32B75901B}" destId="{ADB8E447-EB38-4C04-9492-B5B308BECCB4}" srcOrd="0" destOrd="0" presId="urn:microsoft.com/office/officeart/2005/8/layout/orgChart1"/>
    <dgm:cxn modelId="{C651A421-4421-4D82-8BDB-5936845DA524}" type="presParOf" srcId="{4955AD79-5367-4F71-AB5D-AEF32B75901B}" destId="{4BB5E6A4-847D-4695-8F23-D522E19B477D}" srcOrd="1" destOrd="0" presId="urn:microsoft.com/office/officeart/2005/8/layout/orgChart1"/>
    <dgm:cxn modelId="{C7F690A3-0DB5-41A0-85C3-37FD33253C3E}" type="presParOf" srcId="{4BB5E6A4-847D-4695-8F23-D522E19B477D}" destId="{04BDC6D3-55BC-4A89-9655-92108A2AB63D}" srcOrd="0" destOrd="0" presId="urn:microsoft.com/office/officeart/2005/8/layout/orgChart1"/>
    <dgm:cxn modelId="{87BBF7E7-62ED-416E-B2FA-1D810236682A}" type="presParOf" srcId="{04BDC6D3-55BC-4A89-9655-92108A2AB63D}" destId="{21BAB680-FEE7-4997-B960-000FE8F48010}" srcOrd="0" destOrd="0" presId="urn:microsoft.com/office/officeart/2005/8/layout/orgChart1"/>
    <dgm:cxn modelId="{D332A91D-51C0-4539-A098-D01A080C445D}" type="presParOf" srcId="{04BDC6D3-55BC-4A89-9655-92108A2AB63D}" destId="{1FE9AD51-0AA6-42C3-B099-F2831F64CF67}" srcOrd="1" destOrd="0" presId="urn:microsoft.com/office/officeart/2005/8/layout/orgChart1"/>
    <dgm:cxn modelId="{351FAEBB-5EFA-47F3-B154-938943909856}" type="presParOf" srcId="{4BB5E6A4-847D-4695-8F23-D522E19B477D}" destId="{FEC17FA8-7325-42D0-98F0-334535B0A7CF}" srcOrd="1" destOrd="0" presId="urn:microsoft.com/office/officeart/2005/8/layout/orgChart1"/>
    <dgm:cxn modelId="{26D1B8F6-6895-4DE7-B778-D877EE612BAB}" type="presParOf" srcId="{FEC17FA8-7325-42D0-98F0-334535B0A7CF}" destId="{7A29A1C4-7002-46B0-AB29-CBC32F18D1D8}" srcOrd="0" destOrd="0" presId="urn:microsoft.com/office/officeart/2005/8/layout/orgChart1"/>
    <dgm:cxn modelId="{70A772F3-6CAE-4889-8614-A576F90050AD}" type="presParOf" srcId="{FEC17FA8-7325-42D0-98F0-334535B0A7CF}" destId="{1C8C67F7-A805-476F-AB14-CCB15C38A767}" srcOrd="1" destOrd="0" presId="urn:microsoft.com/office/officeart/2005/8/layout/orgChart1"/>
    <dgm:cxn modelId="{7AA183DE-E715-442D-BD48-7D36DA978019}" type="presParOf" srcId="{1C8C67F7-A805-476F-AB14-CCB15C38A767}" destId="{7BFD2DFA-CE14-4E46-A89B-BA56BDE8FB30}" srcOrd="0" destOrd="0" presId="urn:microsoft.com/office/officeart/2005/8/layout/orgChart1"/>
    <dgm:cxn modelId="{5487F3C0-99C0-4FD9-8D68-B5E95521E83C}" type="presParOf" srcId="{7BFD2DFA-CE14-4E46-A89B-BA56BDE8FB30}" destId="{8A0747D1-33C0-4C78-AFEF-B2EC1AEA3C94}" srcOrd="0" destOrd="0" presId="urn:microsoft.com/office/officeart/2005/8/layout/orgChart1"/>
    <dgm:cxn modelId="{6564643C-69D8-4408-A483-76FE0B532480}" type="presParOf" srcId="{7BFD2DFA-CE14-4E46-A89B-BA56BDE8FB30}" destId="{81763F79-CF5F-49A1-A182-C02C5619BAEB}" srcOrd="1" destOrd="0" presId="urn:microsoft.com/office/officeart/2005/8/layout/orgChart1"/>
    <dgm:cxn modelId="{1FF1A2C8-DA7A-409B-97BD-6475AC27AE4E}" type="presParOf" srcId="{1C8C67F7-A805-476F-AB14-CCB15C38A767}" destId="{0C97B784-E95D-4DBD-A1AB-66B420874F47}" srcOrd="1" destOrd="0" presId="urn:microsoft.com/office/officeart/2005/8/layout/orgChart1"/>
    <dgm:cxn modelId="{BD2FC412-0962-425A-ADB7-5DC3BA51F6E9}" type="presParOf" srcId="{0C97B784-E95D-4DBD-A1AB-66B420874F47}" destId="{4A61FEBA-27CA-423B-B4CD-36F6A299F03C}" srcOrd="0" destOrd="0" presId="urn:microsoft.com/office/officeart/2005/8/layout/orgChart1"/>
    <dgm:cxn modelId="{8535EB0A-C913-4A30-9E04-C27990D996E9}" type="presParOf" srcId="{0C97B784-E95D-4DBD-A1AB-66B420874F47}" destId="{508BD6CA-4545-4BA0-8642-4AB95B2BC7C7}" srcOrd="1" destOrd="0" presId="urn:microsoft.com/office/officeart/2005/8/layout/orgChart1"/>
    <dgm:cxn modelId="{8880F6E7-EB0E-4D84-B167-ACF0D520D1D0}" type="presParOf" srcId="{508BD6CA-4545-4BA0-8642-4AB95B2BC7C7}" destId="{D61374FD-36DE-4FE7-A711-080F3A62DB6A}" srcOrd="0" destOrd="0" presId="urn:microsoft.com/office/officeart/2005/8/layout/orgChart1"/>
    <dgm:cxn modelId="{B251F197-8B0C-4F13-9297-B0EE4272A51A}" type="presParOf" srcId="{D61374FD-36DE-4FE7-A711-080F3A62DB6A}" destId="{39F72AB8-FDE4-4A2D-9E0A-D1792CFC10F7}" srcOrd="0" destOrd="0" presId="urn:microsoft.com/office/officeart/2005/8/layout/orgChart1"/>
    <dgm:cxn modelId="{8CE3E730-5343-4EC0-BB56-186E71DD4E45}" type="presParOf" srcId="{D61374FD-36DE-4FE7-A711-080F3A62DB6A}" destId="{56AA695C-BB76-40D1-9112-94CBACFA20EC}" srcOrd="1" destOrd="0" presId="urn:microsoft.com/office/officeart/2005/8/layout/orgChart1"/>
    <dgm:cxn modelId="{D08C058E-9467-4425-85B7-E563AE16EE5D}" type="presParOf" srcId="{508BD6CA-4545-4BA0-8642-4AB95B2BC7C7}" destId="{E60C8391-2E57-4FFF-A6EC-5C5F7643E163}" srcOrd="1" destOrd="0" presId="urn:microsoft.com/office/officeart/2005/8/layout/orgChart1"/>
    <dgm:cxn modelId="{0AB344EA-1785-43C7-87A4-741DE47E6103}" type="presParOf" srcId="{508BD6CA-4545-4BA0-8642-4AB95B2BC7C7}" destId="{80E92234-8B82-4690-8CD6-3F1DD7FA2860}" srcOrd="2" destOrd="0" presId="urn:microsoft.com/office/officeart/2005/8/layout/orgChart1"/>
    <dgm:cxn modelId="{56139759-4B94-427B-A981-96AA2E61DC3F}" type="presParOf" srcId="{0C97B784-E95D-4DBD-A1AB-66B420874F47}" destId="{5E592322-ABF2-462E-8FA4-56E7C0133147}" srcOrd="2" destOrd="0" presId="urn:microsoft.com/office/officeart/2005/8/layout/orgChart1"/>
    <dgm:cxn modelId="{BFB2F98D-966A-4FD1-A2E1-EEADAC7E9960}" type="presParOf" srcId="{0C97B784-E95D-4DBD-A1AB-66B420874F47}" destId="{75C99CAB-DC84-4F63-864C-B24F7E238A63}" srcOrd="3" destOrd="0" presId="urn:microsoft.com/office/officeart/2005/8/layout/orgChart1"/>
    <dgm:cxn modelId="{BCDFD620-3022-4113-B798-DA96BEAE17F3}" type="presParOf" srcId="{75C99CAB-DC84-4F63-864C-B24F7E238A63}" destId="{30D2A523-688D-4432-8A4D-3FC2CA47832D}" srcOrd="0" destOrd="0" presId="urn:microsoft.com/office/officeart/2005/8/layout/orgChart1"/>
    <dgm:cxn modelId="{E6640ECB-0FE8-45FA-9DB5-4A0261F769C0}" type="presParOf" srcId="{30D2A523-688D-4432-8A4D-3FC2CA47832D}" destId="{4EDFC166-CBC6-45EE-AB7D-C5865C056A58}" srcOrd="0" destOrd="0" presId="urn:microsoft.com/office/officeart/2005/8/layout/orgChart1"/>
    <dgm:cxn modelId="{45796D02-99CC-4459-8014-017B9157F2D8}" type="presParOf" srcId="{30D2A523-688D-4432-8A4D-3FC2CA47832D}" destId="{B09D3AAF-883D-4C26-8B22-B0622071D68C}" srcOrd="1" destOrd="0" presId="urn:microsoft.com/office/officeart/2005/8/layout/orgChart1"/>
    <dgm:cxn modelId="{3D741D89-AFCB-4C97-835C-AA14E3697963}" type="presParOf" srcId="{75C99CAB-DC84-4F63-864C-B24F7E238A63}" destId="{E1CFB6EF-F3BF-476F-83B3-C98176ACC758}" srcOrd="1" destOrd="0" presId="urn:microsoft.com/office/officeart/2005/8/layout/orgChart1"/>
    <dgm:cxn modelId="{254B7D53-6524-47FF-97E0-D6C5CF10E331}" type="presParOf" srcId="{75C99CAB-DC84-4F63-864C-B24F7E238A63}" destId="{2FB6858D-9F69-4230-A553-FE8CD402D8B9}" srcOrd="2" destOrd="0" presId="urn:microsoft.com/office/officeart/2005/8/layout/orgChart1"/>
    <dgm:cxn modelId="{4A3E2AD2-9F66-4F6C-90D2-01D9F4F68639}" type="presParOf" srcId="{0C97B784-E95D-4DBD-A1AB-66B420874F47}" destId="{7C14D359-A188-4D69-8A18-9741A1F9CFCD}" srcOrd="4" destOrd="0" presId="urn:microsoft.com/office/officeart/2005/8/layout/orgChart1"/>
    <dgm:cxn modelId="{0EC367E5-387F-4D35-883C-E1A92C7C0E15}" type="presParOf" srcId="{0C97B784-E95D-4DBD-A1AB-66B420874F47}" destId="{4CCF41ED-04FA-41BA-8CA4-73E1E38F7AF4}" srcOrd="5" destOrd="0" presId="urn:microsoft.com/office/officeart/2005/8/layout/orgChart1"/>
    <dgm:cxn modelId="{BE637C64-8B6B-4BB5-ACF1-DDBB6DF4E2D6}" type="presParOf" srcId="{4CCF41ED-04FA-41BA-8CA4-73E1E38F7AF4}" destId="{15D82F9B-C32A-42C7-999E-8F1C0325C013}" srcOrd="0" destOrd="0" presId="urn:microsoft.com/office/officeart/2005/8/layout/orgChart1"/>
    <dgm:cxn modelId="{12114392-9D50-4886-9730-E9042C3E1388}" type="presParOf" srcId="{15D82F9B-C32A-42C7-999E-8F1C0325C013}" destId="{65D9F3C0-C78D-4076-AFE6-70067452AAFB}" srcOrd="0" destOrd="0" presId="urn:microsoft.com/office/officeart/2005/8/layout/orgChart1"/>
    <dgm:cxn modelId="{7EEDADA6-9F7C-4C59-8AB7-FB24DD901337}" type="presParOf" srcId="{15D82F9B-C32A-42C7-999E-8F1C0325C013}" destId="{2B3B828C-5583-452D-9CDA-499AA715764E}" srcOrd="1" destOrd="0" presId="urn:microsoft.com/office/officeart/2005/8/layout/orgChart1"/>
    <dgm:cxn modelId="{889E4F9B-C332-4491-9B82-97AB3585D306}" type="presParOf" srcId="{4CCF41ED-04FA-41BA-8CA4-73E1E38F7AF4}" destId="{96CC1105-405D-4EEC-8D9E-FC3660E38C24}" srcOrd="1" destOrd="0" presId="urn:microsoft.com/office/officeart/2005/8/layout/orgChart1"/>
    <dgm:cxn modelId="{5687334A-A414-48AB-9D90-86F3D46251C4}" type="presParOf" srcId="{4CCF41ED-04FA-41BA-8CA4-73E1E38F7AF4}" destId="{06398320-3FB4-41AA-B1D5-43D346C3D2CB}" srcOrd="2" destOrd="0" presId="urn:microsoft.com/office/officeart/2005/8/layout/orgChart1"/>
    <dgm:cxn modelId="{9D4CF122-CA49-430D-B42F-4A7722AD8178}" type="presParOf" srcId="{0C97B784-E95D-4DBD-A1AB-66B420874F47}" destId="{BF10F686-5083-47A4-AFA5-4EF41B2CC41D}" srcOrd="6" destOrd="0" presId="urn:microsoft.com/office/officeart/2005/8/layout/orgChart1"/>
    <dgm:cxn modelId="{73DEDAA7-D185-4CE3-A09A-E4B26FC3A9CF}" type="presParOf" srcId="{0C97B784-E95D-4DBD-A1AB-66B420874F47}" destId="{01D260CA-08C3-4000-A3BA-7920190A3505}" srcOrd="7" destOrd="0" presId="urn:microsoft.com/office/officeart/2005/8/layout/orgChart1"/>
    <dgm:cxn modelId="{0D325BF8-E5D0-463C-B968-3D7719AF21A3}" type="presParOf" srcId="{01D260CA-08C3-4000-A3BA-7920190A3505}" destId="{120FA179-0D3E-4936-8A16-4ECB5753BF7E}" srcOrd="0" destOrd="0" presId="urn:microsoft.com/office/officeart/2005/8/layout/orgChart1"/>
    <dgm:cxn modelId="{4F2A85CD-85DB-4803-ACC9-4A2D5C1C5BE4}" type="presParOf" srcId="{120FA179-0D3E-4936-8A16-4ECB5753BF7E}" destId="{05F304C1-5323-423C-958A-70DC724EC81A}" srcOrd="0" destOrd="0" presId="urn:microsoft.com/office/officeart/2005/8/layout/orgChart1"/>
    <dgm:cxn modelId="{201566B8-D94D-4743-B92C-925CBFE72B6D}" type="presParOf" srcId="{120FA179-0D3E-4936-8A16-4ECB5753BF7E}" destId="{2DF6D06D-2EA1-4B1B-8434-87AB8BE61A6B}" srcOrd="1" destOrd="0" presId="urn:microsoft.com/office/officeart/2005/8/layout/orgChart1"/>
    <dgm:cxn modelId="{A3B77442-DF3B-4B20-B7E0-85535CE7C3E1}" type="presParOf" srcId="{01D260CA-08C3-4000-A3BA-7920190A3505}" destId="{F482F1F6-22C8-42AE-8DC0-70BAF6079499}" srcOrd="1" destOrd="0" presId="urn:microsoft.com/office/officeart/2005/8/layout/orgChart1"/>
    <dgm:cxn modelId="{279C4C37-D8E4-463A-9444-206CF316FB8A}" type="presParOf" srcId="{01D260CA-08C3-4000-A3BA-7920190A3505}" destId="{7B76E564-EFDF-45E0-8F6F-81BAB38ABDF9}" srcOrd="2" destOrd="0" presId="urn:microsoft.com/office/officeart/2005/8/layout/orgChart1"/>
    <dgm:cxn modelId="{ABF53EAE-8F48-43CA-94D7-8FE6A6A02EE8}" type="presParOf" srcId="{1C8C67F7-A805-476F-AB14-CCB15C38A767}" destId="{18E2CB12-06AE-410B-AC35-6DCE76C8845D}" srcOrd="2" destOrd="0" presId="urn:microsoft.com/office/officeart/2005/8/layout/orgChart1"/>
    <dgm:cxn modelId="{C3AEA65D-DFA1-4580-8024-81EF17144431}" type="presParOf" srcId="{FEC17FA8-7325-42D0-98F0-334535B0A7CF}" destId="{5FA35583-2D04-4638-8404-C7161B4531AE}" srcOrd="2" destOrd="0" presId="urn:microsoft.com/office/officeart/2005/8/layout/orgChart1"/>
    <dgm:cxn modelId="{4A0B0819-92DA-4D0B-850E-83098D21C953}" type="presParOf" srcId="{FEC17FA8-7325-42D0-98F0-334535B0A7CF}" destId="{A19A4F46-AF96-4531-A08B-0BC2AAEDB4CA}" srcOrd="3" destOrd="0" presId="urn:microsoft.com/office/officeart/2005/8/layout/orgChart1"/>
    <dgm:cxn modelId="{848C8E3C-533F-4FF0-92E4-29DC1AF57FC4}" type="presParOf" srcId="{A19A4F46-AF96-4531-A08B-0BC2AAEDB4CA}" destId="{6FB88CFC-05B6-41F1-8D26-2E46C1276BDD}" srcOrd="0" destOrd="0" presId="urn:microsoft.com/office/officeart/2005/8/layout/orgChart1"/>
    <dgm:cxn modelId="{5C9FFE4F-0B9C-421F-8C84-CB7890CC13F5}" type="presParOf" srcId="{6FB88CFC-05B6-41F1-8D26-2E46C1276BDD}" destId="{53236FD5-E26E-44F5-87BF-FDBE14BE80A2}" srcOrd="0" destOrd="0" presId="urn:microsoft.com/office/officeart/2005/8/layout/orgChart1"/>
    <dgm:cxn modelId="{AA6E59FA-17C2-4DB2-9D8A-BF2DAED78EA2}" type="presParOf" srcId="{6FB88CFC-05B6-41F1-8D26-2E46C1276BDD}" destId="{E845E8F0-4DEE-43BE-9E64-3E60F8DE4AE7}" srcOrd="1" destOrd="0" presId="urn:microsoft.com/office/officeart/2005/8/layout/orgChart1"/>
    <dgm:cxn modelId="{3285C820-A891-403E-99E6-BBE13CC676BF}" type="presParOf" srcId="{A19A4F46-AF96-4531-A08B-0BC2AAEDB4CA}" destId="{5B00947C-CA6D-44C6-BA93-BD804416B98F}" srcOrd="1" destOrd="0" presId="urn:microsoft.com/office/officeart/2005/8/layout/orgChart1"/>
    <dgm:cxn modelId="{237F2F54-EE15-40AA-9A40-81AE281C9C2B}" type="presParOf" srcId="{A19A4F46-AF96-4531-A08B-0BC2AAEDB4CA}" destId="{B49F6C3C-470D-46A5-8A6D-822FACFABBB3}" srcOrd="2" destOrd="0" presId="urn:microsoft.com/office/officeart/2005/8/layout/orgChart1"/>
    <dgm:cxn modelId="{6E69ABA6-7D43-4D55-94F1-E24CEB0755AB}" type="presParOf" srcId="{FEC17FA8-7325-42D0-98F0-334535B0A7CF}" destId="{F2C8078C-244A-413D-BEA0-4316B4C2844C}" srcOrd="4" destOrd="0" presId="urn:microsoft.com/office/officeart/2005/8/layout/orgChart1"/>
    <dgm:cxn modelId="{BECC5FF2-6A2D-4A15-8B7F-9C8635285C1A}" type="presParOf" srcId="{FEC17FA8-7325-42D0-98F0-334535B0A7CF}" destId="{F855B3E1-1996-4479-88F3-E07A7D051A7D}" srcOrd="5" destOrd="0" presId="urn:microsoft.com/office/officeart/2005/8/layout/orgChart1"/>
    <dgm:cxn modelId="{51C55D07-A482-496D-979B-E7659ECCED31}" type="presParOf" srcId="{F855B3E1-1996-4479-88F3-E07A7D051A7D}" destId="{22C7F4FC-9A85-4F79-A42B-968499A2AAD8}" srcOrd="0" destOrd="0" presId="urn:microsoft.com/office/officeart/2005/8/layout/orgChart1"/>
    <dgm:cxn modelId="{5C76F4B2-C29F-49F3-B0A1-A31C70D9C8A3}" type="presParOf" srcId="{22C7F4FC-9A85-4F79-A42B-968499A2AAD8}" destId="{C96D15F7-0777-4B99-80C5-EC2909368210}" srcOrd="0" destOrd="0" presId="urn:microsoft.com/office/officeart/2005/8/layout/orgChart1"/>
    <dgm:cxn modelId="{CAF3588C-589E-494A-B15B-ED2791EBA4A7}" type="presParOf" srcId="{22C7F4FC-9A85-4F79-A42B-968499A2AAD8}" destId="{50EAAA2F-69E3-4361-B872-53E945E300F5}" srcOrd="1" destOrd="0" presId="urn:microsoft.com/office/officeart/2005/8/layout/orgChart1"/>
    <dgm:cxn modelId="{A210E91E-0339-48CA-939A-9037BB0C290A}" type="presParOf" srcId="{F855B3E1-1996-4479-88F3-E07A7D051A7D}" destId="{147E5AE4-53EF-4FDA-B33A-5DE06EB93DEC}" srcOrd="1" destOrd="0" presId="urn:microsoft.com/office/officeart/2005/8/layout/orgChart1"/>
    <dgm:cxn modelId="{940FA87D-67D4-4261-A85E-DDFCDAA8A909}" type="presParOf" srcId="{F855B3E1-1996-4479-88F3-E07A7D051A7D}" destId="{2005B48B-45E9-4FED-9F83-F6ACC7B0D92A}" srcOrd="2" destOrd="0" presId="urn:microsoft.com/office/officeart/2005/8/layout/orgChart1"/>
    <dgm:cxn modelId="{0E783EE9-2D4B-4F1E-A896-18B310941B3C}" type="presParOf" srcId="{4BB5E6A4-847D-4695-8F23-D522E19B477D}" destId="{C9539DDD-77A9-465E-8EDD-2CA3EAF76D1F}" srcOrd="2" destOrd="0" presId="urn:microsoft.com/office/officeart/2005/8/layout/orgChart1"/>
    <dgm:cxn modelId="{E7DCA842-D6D0-4E34-80E2-CB1B93783EA7}" type="presParOf" srcId="{4955AD79-5367-4F71-AB5D-AEF32B75901B}" destId="{6209A29D-D674-4EE9-B85D-86DD7167CB89}" srcOrd="2" destOrd="0" presId="urn:microsoft.com/office/officeart/2005/8/layout/orgChart1"/>
    <dgm:cxn modelId="{B9933F3B-D42D-4902-BC79-66FC4E27AFA0}" type="presParOf" srcId="{4955AD79-5367-4F71-AB5D-AEF32B75901B}" destId="{4F3036F0-F48E-46D2-9F34-C66A6D480773}" srcOrd="3" destOrd="0" presId="urn:microsoft.com/office/officeart/2005/8/layout/orgChart1"/>
    <dgm:cxn modelId="{3D4B15E0-CD58-4E29-8FD5-C97504B4D75F}" type="presParOf" srcId="{4F3036F0-F48E-46D2-9F34-C66A6D480773}" destId="{6B6375BB-F9AD-47C3-BB8B-705532D2FEE5}" srcOrd="0" destOrd="0" presId="urn:microsoft.com/office/officeart/2005/8/layout/orgChart1"/>
    <dgm:cxn modelId="{070F3081-9DE0-41DE-BDC4-DAC04635B1AB}" type="presParOf" srcId="{6B6375BB-F9AD-47C3-BB8B-705532D2FEE5}" destId="{CD58F98C-B8EA-4297-BA30-9AE4FCEBF175}" srcOrd="0" destOrd="0" presId="urn:microsoft.com/office/officeart/2005/8/layout/orgChart1"/>
    <dgm:cxn modelId="{14953653-36BF-4FD2-99CA-3570077580B1}" type="presParOf" srcId="{6B6375BB-F9AD-47C3-BB8B-705532D2FEE5}" destId="{461F9772-F6C2-42E4-94B8-5A9CE754BA92}" srcOrd="1" destOrd="0" presId="urn:microsoft.com/office/officeart/2005/8/layout/orgChart1"/>
    <dgm:cxn modelId="{FD2F8C1F-7141-445D-B552-B08D40CE2406}" type="presParOf" srcId="{4F3036F0-F48E-46D2-9F34-C66A6D480773}" destId="{A14D0A9F-3049-48DE-87F8-6CB0226B2B51}" srcOrd="1" destOrd="0" presId="urn:microsoft.com/office/officeart/2005/8/layout/orgChart1"/>
    <dgm:cxn modelId="{B97F91A6-7284-42F6-9BEC-BD314965985D}" type="presParOf" srcId="{A14D0A9F-3049-48DE-87F8-6CB0226B2B51}" destId="{751DA0E9-13A4-4704-95B0-AA3846B49B97}" srcOrd="0" destOrd="0" presId="urn:microsoft.com/office/officeart/2005/8/layout/orgChart1"/>
    <dgm:cxn modelId="{F05E930B-A767-4538-9E51-FD8CD2AC22F0}" type="presParOf" srcId="{A14D0A9F-3049-48DE-87F8-6CB0226B2B51}" destId="{F8A56CFE-9A22-487C-AA9B-DD7B6FD6C31D}" srcOrd="1" destOrd="0" presId="urn:microsoft.com/office/officeart/2005/8/layout/orgChart1"/>
    <dgm:cxn modelId="{DF5EEC9F-109E-44FB-9335-6D2063063229}" type="presParOf" srcId="{F8A56CFE-9A22-487C-AA9B-DD7B6FD6C31D}" destId="{238D4785-F08E-484D-BDCA-48079E5877C3}" srcOrd="0" destOrd="0" presId="urn:microsoft.com/office/officeart/2005/8/layout/orgChart1"/>
    <dgm:cxn modelId="{D43EFBAE-88D0-4797-B7FB-BFA740B13E10}" type="presParOf" srcId="{238D4785-F08E-484D-BDCA-48079E5877C3}" destId="{B6EDCEF7-CFC4-460F-AFA1-6F8852A86AAA}" srcOrd="0" destOrd="0" presId="urn:microsoft.com/office/officeart/2005/8/layout/orgChart1"/>
    <dgm:cxn modelId="{16AB2B77-F4A3-431D-8AAF-A46A10239F9C}" type="presParOf" srcId="{238D4785-F08E-484D-BDCA-48079E5877C3}" destId="{114125AB-2827-4E91-91A4-AA9F64C9EFDF}" srcOrd="1" destOrd="0" presId="urn:microsoft.com/office/officeart/2005/8/layout/orgChart1"/>
    <dgm:cxn modelId="{24E7061E-4B87-46C2-AA94-64BA693581EA}" type="presParOf" srcId="{F8A56CFE-9A22-487C-AA9B-DD7B6FD6C31D}" destId="{86C302DD-E919-4361-A570-41D22BF68FB9}" srcOrd="1" destOrd="0" presId="urn:microsoft.com/office/officeart/2005/8/layout/orgChart1"/>
    <dgm:cxn modelId="{C07964BD-EE86-4A0A-991F-79B983F504D7}" type="presParOf" srcId="{F8A56CFE-9A22-487C-AA9B-DD7B6FD6C31D}" destId="{C936255D-6C66-45E0-A5BD-012D957CF087}" srcOrd="2" destOrd="0" presId="urn:microsoft.com/office/officeart/2005/8/layout/orgChart1"/>
    <dgm:cxn modelId="{A8A0CE08-F6BF-4FD2-92B6-04D137F7D512}" type="presParOf" srcId="{A14D0A9F-3049-48DE-87F8-6CB0226B2B51}" destId="{87AB48CE-6F61-42FF-B2DA-D789B7B607FE}" srcOrd="2" destOrd="0" presId="urn:microsoft.com/office/officeart/2005/8/layout/orgChart1"/>
    <dgm:cxn modelId="{2237EB76-81E7-4ADF-95F8-0DF0A57EBAB7}" type="presParOf" srcId="{A14D0A9F-3049-48DE-87F8-6CB0226B2B51}" destId="{9D85A8D8-902D-45D8-B6BE-8D9AABBA8677}" srcOrd="3" destOrd="0" presId="urn:microsoft.com/office/officeart/2005/8/layout/orgChart1"/>
    <dgm:cxn modelId="{3E11B887-1B75-4931-9CCE-A3878B7706B2}" type="presParOf" srcId="{9D85A8D8-902D-45D8-B6BE-8D9AABBA8677}" destId="{8CE69C4E-51CF-4212-93B2-9CCF4C5B8AA0}" srcOrd="0" destOrd="0" presId="urn:microsoft.com/office/officeart/2005/8/layout/orgChart1"/>
    <dgm:cxn modelId="{1F0F3623-A58C-46BD-87ED-BDA3EA57273C}" type="presParOf" srcId="{8CE69C4E-51CF-4212-93B2-9CCF4C5B8AA0}" destId="{4CB0EF81-B0F1-4E5F-8F72-D574236C130D}" srcOrd="0" destOrd="0" presId="urn:microsoft.com/office/officeart/2005/8/layout/orgChart1"/>
    <dgm:cxn modelId="{81AD2B9E-1635-4482-8C55-8EFB722E0071}" type="presParOf" srcId="{8CE69C4E-51CF-4212-93B2-9CCF4C5B8AA0}" destId="{996A4144-4F42-4ACC-9180-A50FF3B8A081}" srcOrd="1" destOrd="0" presId="urn:microsoft.com/office/officeart/2005/8/layout/orgChart1"/>
    <dgm:cxn modelId="{0EBBE39D-BFE9-4B63-9C1E-085C40872F9A}" type="presParOf" srcId="{9D85A8D8-902D-45D8-B6BE-8D9AABBA8677}" destId="{7B427EB7-E97F-4DA1-9D9B-BCE4E43E1AC0}" srcOrd="1" destOrd="0" presId="urn:microsoft.com/office/officeart/2005/8/layout/orgChart1"/>
    <dgm:cxn modelId="{5172595D-EC8A-4660-84D0-A88915E40907}" type="presParOf" srcId="{9D85A8D8-902D-45D8-B6BE-8D9AABBA8677}" destId="{50FBE11D-3F0B-4A93-AD82-62447ED6E422}" srcOrd="2" destOrd="0" presId="urn:microsoft.com/office/officeart/2005/8/layout/orgChart1"/>
    <dgm:cxn modelId="{25A57355-DDEC-4ED4-B1D6-34D51E9D3FFC}" type="presParOf" srcId="{A14D0A9F-3049-48DE-87F8-6CB0226B2B51}" destId="{72566E9C-396B-4BD4-9AD3-8757C1A0B8F0}" srcOrd="4" destOrd="0" presId="urn:microsoft.com/office/officeart/2005/8/layout/orgChart1"/>
    <dgm:cxn modelId="{2F5D1D33-C074-43E3-880C-2C6B39DB50FD}" type="presParOf" srcId="{A14D0A9F-3049-48DE-87F8-6CB0226B2B51}" destId="{C991DD18-3B8B-4C8B-B6C8-0EF267C40FE5}" srcOrd="5" destOrd="0" presId="urn:microsoft.com/office/officeart/2005/8/layout/orgChart1"/>
    <dgm:cxn modelId="{E75EBFBD-4675-42D6-B625-09690A959BC8}" type="presParOf" srcId="{C991DD18-3B8B-4C8B-B6C8-0EF267C40FE5}" destId="{6C9C6201-31C0-4E07-A6FB-D0CFBEC3B61A}" srcOrd="0" destOrd="0" presId="urn:microsoft.com/office/officeart/2005/8/layout/orgChart1"/>
    <dgm:cxn modelId="{8B3AD40A-FB4A-4AF8-B01C-A6AE8EFB0FEF}" type="presParOf" srcId="{6C9C6201-31C0-4E07-A6FB-D0CFBEC3B61A}" destId="{2119B731-2C8C-4240-8585-F453F9B7F343}" srcOrd="0" destOrd="0" presId="urn:microsoft.com/office/officeart/2005/8/layout/orgChart1"/>
    <dgm:cxn modelId="{BEC6C037-A7E8-4C0C-9563-5372BB05996A}" type="presParOf" srcId="{6C9C6201-31C0-4E07-A6FB-D0CFBEC3B61A}" destId="{5F684DBC-CD57-4D9D-BC1B-482A3BAB47F0}" srcOrd="1" destOrd="0" presId="urn:microsoft.com/office/officeart/2005/8/layout/orgChart1"/>
    <dgm:cxn modelId="{66C6F0AA-1407-4B5D-A50F-2867BDF1517D}" type="presParOf" srcId="{C991DD18-3B8B-4C8B-B6C8-0EF267C40FE5}" destId="{A51B28E3-3578-4618-9F12-5F1B8A5C8B05}" srcOrd="1" destOrd="0" presId="urn:microsoft.com/office/officeart/2005/8/layout/orgChart1"/>
    <dgm:cxn modelId="{8AE6714F-27A8-45D2-956A-6D08F62F40B9}" type="presParOf" srcId="{C991DD18-3B8B-4C8B-B6C8-0EF267C40FE5}" destId="{F6762F9C-878E-4630-AB8C-DC63DF5DB3FE}" srcOrd="2" destOrd="0" presId="urn:microsoft.com/office/officeart/2005/8/layout/orgChart1"/>
    <dgm:cxn modelId="{AE2C1A67-3F9F-4B5B-9A42-BF19C64E3013}" type="presParOf" srcId="{4F3036F0-F48E-46D2-9F34-C66A6D480773}" destId="{77BFF3C9-F67C-40A8-926E-CA68705C5AD8}" srcOrd="2" destOrd="0" presId="urn:microsoft.com/office/officeart/2005/8/layout/orgChart1"/>
    <dgm:cxn modelId="{E9CC3209-0E1C-4E21-8E8B-7601B464F984}" type="presParOf" srcId="{4955AD79-5367-4F71-AB5D-AEF32B75901B}" destId="{A2D803FC-E628-4E92-B8D3-C8D409D3DBD2}" srcOrd="4" destOrd="0" presId="urn:microsoft.com/office/officeart/2005/8/layout/orgChart1"/>
    <dgm:cxn modelId="{C11863F5-4033-48C9-9157-9E9B54EE85C9}" type="presParOf" srcId="{4955AD79-5367-4F71-AB5D-AEF32B75901B}" destId="{F24A1D1C-57C6-4C8F-A7A2-4DB755ABA952}" srcOrd="5" destOrd="0" presId="urn:microsoft.com/office/officeart/2005/8/layout/orgChart1"/>
    <dgm:cxn modelId="{CBB67EB9-90E6-47DA-91D7-47A9D1FEC9E7}" type="presParOf" srcId="{F24A1D1C-57C6-4C8F-A7A2-4DB755ABA952}" destId="{80F15F8D-623C-4FD4-AC87-2958F9CBB410}" srcOrd="0" destOrd="0" presId="urn:microsoft.com/office/officeart/2005/8/layout/orgChart1"/>
    <dgm:cxn modelId="{39C447FF-6323-4756-832A-08180CBB84DA}" type="presParOf" srcId="{80F15F8D-623C-4FD4-AC87-2958F9CBB410}" destId="{EF65A4AB-FCD0-4C9D-B232-E5654EFCD675}" srcOrd="0" destOrd="0" presId="urn:microsoft.com/office/officeart/2005/8/layout/orgChart1"/>
    <dgm:cxn modelId="{5F2C8CE1-A189-4D83-9FEF-D7DBB6989371}" type="presParOf" srcId="{80F15F8D-623C-4FD4-AC87-2958F9CBB410}" destId="{8FF79403-4CA5-4F7C-B42C-83DB16F81D48}" srcOrd="1" destOrd="0" presId="urn:microsoft.com/office/officeart/2005/8/layout/orgChart1"/>
    <dgm:cxn modelId="{8FACF718-3535-4333-A4F7-ABD4EDCD62FC}" type="presParOf" srcId="{F24A1D1C-57C6-4C8F-A7A2-4DB755ABA952}" destId="{A4D14E9C-D0AA-4F95-A0D0-561C47818482}" srcOrd="1" destOrd="0" presId="urn:microsoft.com/office/officeart/2005/8/layout/orgChart1"/>
    <dgm:cxn modelId="{0B5E3B0C-7EEC-4217-B30C-AE45C1CD9D2B}" type="presParOf" srcId="{F24A1D1C-57C6-4C8F-A7A2-4DB755ABA952}" destId="{E19E7377-AE2E-4B75-B6EA-F37D21D6FB7D}" srcOrd="2" destOrd="0" presId="urn:microsoft.com/office/officeart/2005/8/layout/orgChart1"/>
    <dgm:cxn modelId="{CFB6F5A5-9ACC-4CE4-8513-01BFC833BB57}" type="presParOf" srcId="{4955AD79-5367-4F71-AB5D-AEF32B75901B}" destId="{89B7DA04-70B4-4C79-8CC5-A8C62CB5F961}" srcOrd="6" destOrd="0" presId="urn:microsoft.com/office/officeart/2005/8/layout/orgChart1"/>
    <dgm:cxn modelId="{C763A2F9-FBD6-4940-BC5E-3252246871FF}" type="presParOf" srcId="{4955AD79-5367-4F71-AB5D-AEF32B75901B}" destId="{A04A48B9-00E3-438D-AB45-3F834BFD72A2}" srcOrd="7" destOrd="0" presId="urn:microsoft.com/office/officeart/2005/8/layout/orgChart1"/>
    <dgm:cxn modelId="{6715238E-0E1F-4277-A2C8-B0F1B7407D13}" type="presParOf" srcId="{A04A48B9-00E3-438D-AB45-3F834BFD72A2}" destId="{DDD23659-1DB9-47C3-ADA7-61791D480F39}" srcOrd="0" destOrd="0" presId="urn:microsoft.com/office/officeart/2005/8/layout/orgChart1"/>
    <dgm:cxn modelId="{C0EA2CD0-CF85-45E3-B8FD-3A2584D96A21}" type="presParOf" srcId="{DDD23659-1DB9-47C3-ADA7-61791D480F39}" destId="{8D5A3E85-0645-4338-8663-AE5FAB5CD6B2}" srcOrd="0" destOrd="0" presId="urn:microsoft.com/office/officeart/2005/8/layout/orgChart1"/>
    <dgm:cxn modelId="{9E6FEC42-DA62-43A9-A694-331100458074}" type="presParOf" srcId="{DDD23659-1DB9-47C3-ADA7-61791D480F39}" destId="{259D7D30-AFC3-4DCF-9A27-6EFC5BEF9F2D}" srcOrd="1" destOrd="0" presId="urn:microsoft.com/office/officeart/2005/8/layout/orgChart1"/>
    <dgm:cxn modelId="{7EB14B5D-8EF1-420F-B79A-E34158D37537}" type="presParOf" srcId="{A04A48B9-00E3-438D-AB45-3F834BFD72A2}" destId="{34CADA15-4154-4F2E-9253-907541F96BFC}" srcOrd="1" destOrd="0" presId="urn:microsoft.com/office/officeart/2005/8/layout/orgChart1"/>
    <dgm:cxn modelId="{666D5B58-E29B-4CF7-87F9-C9E6CDF7E1FA}" type="presParOf" srcId="{34CADA15-4154-4F2E-9253-907541F96BFC}" destId="{0BABD514-EE12-4B49-A8ED-61D90C727721}" srcOrd="0" destOrd="0" presId="urn:microsoft.com/office/officeart/2005/8/layout/orgChart1"/>
    <dgm:cxn modelId="{8B55D9EA-0B47-4EDA-A495-DAC84C61EEDB}" type="presParOf" srcId="{34CADA15-4154-4F2E-9253-907541F96BFC}" destId="{47780D43-82CA-4183-ADC6-6982A1668ED5}" srcOrd="1" destOrd="0" presId="urn:microsoft.com/office/officeart/2005/8/layout/orgChart1"/>
    <dgm:cxn modelId="{6756123E-A64A-4551-AA30-E50AEBD3B433}" type="presParOf" srcId="{47780D43-82CA-4183-ADC6-6982A1668ED5}" destId="{561D28CA-FDDC-4C6D-A038-D8DAD1F717FD}" srcOrd="0" destOrd="0" presId="urn:microsoft.com/office/officeart/2005/8/layout/orgChart1"/>
    <dgm:cxn modelId="{0A2A7D6E-A745-4395-9190-8FEFE8FB0088}" type="presParOf" srcId="{561D28CA-FDDC-4C6D-A038-D8DAD1F717FD}" destId="{0313913E-1302-4645-8307-914FBFDC176F}" srcOrd="0" destOrd="0" presId="urn:microsoft.com/office/officeart/2005/8/layout/orgChart1"/>
    <dgm:cxn modelId="{0DF9622E-8F53-4FD0-96CC-A2B393B8A7E7}" type="presParOf" srcId="{561D28CA-FDDC-4C6D-A038-D8DAD1F717FD}" destId="{9394AED4-C961-4051-8138-5F70C061C1EA}" srcOrd="1" destOrd="0" presId="urn:microsoft.com/office/officeart/2005/8/layout/orgChart1"/>
    <dgm:cxn modelId="{F5DA4915-4FAA-4372-9028-EB501BAD46F6}" type="presParOf" srcId="{47780D43-82CA-4183-ADC6-6982A1668ED5}" destId="{5792E60C-F800-4DE9-90E5-5E06B1E218E0}" srcOrd="1" destOrd="0" presId="urn:microsoft.com/office/officeart/2005/8/layout/orgChart1"/>
    <dgm:cxn modelId="{03BCC511-0DED-439E-870B-BEA9D350B4DC}" type="presParOf" srcId="{47780D43-82CA-4183-ADC6-6982A1668ED5}" destId="{07467B0A-0187-4C26-AADA-8366C1390CC8}" srcOrd="2" destOrd="0" presId="urn:microsoft.com/office/officeart/2005/8/layout/orgChart1"/>
    <dgm:cxn modelId="{B97CD28D-E644-4EBA-8635-618DE7408BDE}" type="presParOf" srcId="{34CADA15-4154-4F2E-9253-907541F96BFC}" destId="{CCCF4673-EDEB-4859-9DC6-C869F7ABD4CF}" srcOrd="2" destOrd="0" presId="urn:microsoft.com/office/officeart/2005/8/layout/orgChart1"/>
    <dgm:cxn modelId="{473751CB-14F6-41F3-AE30-42FFF626BFDF}" type="presParOf" srcId="{34CADA15-4154-4F2E-9253-907541F96BFC}" destId="{571AA1DD-4CCF-400C-A89E-B910ED4A84CE}" srcOrd="3" destOrd="0" presId="urn:microsoft.com/office/officeart/2005/8/layout/orgChart1"/>
    <dgm:cxn modelId="{54D4BF46-D0CD-4780-85D3-D660B6C3225E}" type="presParOf" srcId="{571AA1DD-4CCF-400C-A89E-B910ED4A84CE}" destId="{2777B777-ECF7-45AF-B396-02557539E8D1}" srcOrd="0" destOrd="0" presId="urn:microsoft.com/office/officeart/2005/8/layout/orgChart1"/>
    <dgm:cxn modelId="{60B35635-6178-4D37-BBE5-4781A6A81F93}" type="presParOf" srcId="{2777B777-ECF7-45AF-B396-02557539E8D1}" destId="{B61A20C4-7BE7-47AC-AD0C-46A75D941155}" srcOrd="0" destOrd="0" presId="urn:microsoft.com/office/officeart/2005/8/layout/orgChart1"/>
    <dgm:cxn modelId="{0FDA9FDB-AB0C-4055-9AA6-2FD7853928C0}" type="presParOf" srcId="{2777B777-ECF7-45AF-B396-02557539E8D1}" destId="{A404A8E0-656F-4816-AEB6-BB01BBB10D4C}" srcOrd="1" destOrd="0" presId="urn:microsoft.com/office/officeart/2005/8/layout/orgChart1"/>
    <dgm:cxn modelId="{CFF06A11-E070-4BF1-9043-09E4A741BDE1}" type="presParOf" srcId="{571AA1DD-4CCF-400C-A89E-B910ED4A84CE}" destId="{B3402BC9-9596-4407-8E50-F267EEE742B4}" srcOrd="1" destOrd="0" presId="urn:microsoft.com/office/officeart/2005/8/layout/orgChart1"/>
    <dgm:cxn modelId="{683CBDD1-A99A-4B87-AE89-0A995DA69B1C}" type="presParOf" srcId="{571AA1DD-4CCF-400C-A89E-B910ED4A84CE}" destId="{8A4708A1-422E-4AC7-B75C-994AB5F1258E}" srcOrd="2" destOrd="0" presId="urn:microsoft.com/office/officeart/2005/8/layout/orgChart1"/>
    <dgm:cxn modelId="{81A8D3AE-5D60-4DDD-BD5F-382168F79DBF}" type="presParOf" srcId="{A04A48B9-00E3-438D-AB45-3F834BFD72A2}" destId="{797D8F68-1D5C-4C74-B94F-25E9BE0CCF02}" srcOrd="2" destOrd="0" presId="urn:microsoft.com/office/officeart/2005/8/layout/orgChart1"/>
    <dgm:cxn modelId="{C94EE577-EA33-434F-815D-AAB94F3ADF7B}" type="presParOf" srcId="{08A11348-0856-4AF5-AA35-625D0562C527}" destId="{0A9AED0C-3DB1-49D6-AA8D-9CF2C95E1DD7}" srcOrd="2" destOrd="0" presId="urn:microsoft.com/office/officeart/2005/8/layout/orgChart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40C3A2-0122-4367-A7B9-9F6C7233F9D8}">
      <dsp:nvSpPr>
        <dsp:cNvPr id="0" name=""/>
        <dsp:cNvSpPr/>
      </dsp:nvSpPr>
      <dsp:spPr>
        <a:xfrm>
          <a:off x="4525199" y="1196207"/>
          <a:ext cx="136411" cy="761052"/>
        </a:xfrm>
        <a:custGeom>
          <a:avLst/>
          <a:gdLst/>
          <a:ahLst/>
          <a:cxnLst/>
          <a:rect l="0" t="0" r="0" b="0"/>
          <a:pathLst>
            <a:path>
              <a:moveTo>
                <a:pt x="0" y="0"/>
              </a:moveTo>
              <a:lnTo>
                <a:pt x="0" y="761052"/>
              </a:lnTo>
              <a:lnTo>
                <a:pt x="136411" y="76105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CD63469-C361-4C87-ADBF-6D32305753EF}">
      <dsp:nvSpPr>
        <dsp:cNvPr id="0" name=""/>
        <dsp:cNvSpPr/>
      </dsp:nvSpPr>
      <dsp:spPr>
        <a:xfrm>
          <a:off x="4525199" y="1196207"/>
          <a:ext cx="136411" cy="299217"/>
        </a:xfrm>
        <a:custGeom>
          <a:avLst/>
          <a:gdLst/>
          <a:ahLst/>
          <a:cxnLst/>
          <a:rect l="0" t="0" r="0" b="0"/>
          <a:pathLst>
            <a:path>
              <a:moveTo>
                <a:pt x="0" y="0"/>
              </a:moveTo>
              <a:lnTo>
                <a:pt x="0" y="299217"/>
              </a:lnTo>
              <a:lnTo>
                <a:pt x="136411" y="29921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E3F684-DF43-41A6-9DBF-E6A3A7F05836}">
      <dsp:nvSpPr>
        <dsp:cNvPr id="0" name=""/>
        <dsp:cNvSpPr/>
      </dsp:nvSpPr>
      <dsp:spPr>
        <a:xfrm>
          <a:off x="2809465" y="734372"/>
          <a:ext cx="2079498" cy="136599"/>
        </a:xfrm>
        <a:custGeom>
          <a:avLst/>
          <a:gdLst/>
          <a:ahLst/>
          <a:cxnLst/>
          <a:rect l="0" t="0" r="0" b="0"/>
          <a:pathLst>
            <a:path>
              <a:moveTo>
                <a:pt x="0" y="0"/>
              </a:moveTo>
              <a:lnTo>
                <a:pt x="0" y="68299"/>
              </a:lnTo>
              <a:lnTo>
                <a:pt x="2079498" y="68299"/>
              </a:lnTo>
              <a:lnTo>
                <a:pt x="2079498" y="13659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FCCE4DE-E17F-411C-BA7E-BB0EB6846C05}">
      <dsp:nvSpPr>
        <dsp:cNvPr id="0" name=""/>
        <dsp:cNvSpPr/>
      </dsp:nvSpPr>
      <dsp:spPr>
        <a:xfrm>
          <a:off x="3413708" y="1196207"/>
          <a:ext cx="147325" cy="761052"/>
        </a:xfrm>
        <a:custGeom>
          <a:avLst/>
          <a:gdLst/>
          <a:ahLst/>
          <a:cxnLst/>
          <a:rect l="0" t="0" r="0" b="0"/>
          <a:pathLst>
            <a:path>
              <a:moveTo>
                <a:pt x="0" y="0"/>
              </a:moveTo>
              <a:lnTo>
                <a:pt x="0" y="761052"/>
              </a:lnTo>
              <a:lnTo>
                <a:pt x="147325" y="76105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B7ACFA8-FFEB-42E3-BDC3-FA8FE56CC5B7}">
      <dsp:nvSpPr>
        <dsp:cNvPr id="0" name=""/>
        <dsp:cNvSpPr/>
      </dsp:nvSpPr>
      <dsp:spPr>
        <a:xfrm>
          <a:off x="3413708" y="1196207"/>
          <a:ext cx="147325" cy="299217"/>
        </a:xfrm>
        <a:custGeom>
          <a:avLst/>
          <a:gdLst/>
          <a:ahLst/>
          <a:cxnLst/>
          <a:rect l="0" t="0" r="0" b="0"/>
          <a:pathLst>
            <a:path>
              <a:moveTo>
                <a:pt x="0" y="0"/>
              </a:moveTo>
              <a:lnTo>
                <a:pt x="0" y="299217"/>
              </a:lnTo>
              <a:lnTo>
                <a:pt x="147325" y="29921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2875FB2-601C-4727-845C-277615B7B0A7}">
      <dsp:nvSpPr>
        <dsp:cNvPr id="0" name=""/>
        <dsp:cNvSpPr/>
      </dsp:nvSpPr>
      <dsp:spPr>
        <a:xfrm>
          <a:off x="2809465" y="734372"/>
          <a:ext cx="997110" cy="136599"/>
        </a:xfrm>
        <a:custGeom>
          <a:avLst/>
          <a:gdLst/>
          <a:ahLst/>
          <a:cxnLst/>
          <a:rect l="0" t="0" r="0" b="0"/>
          <a:pathLst>
            <a:path>
              <a:moveTo>
                <a:pt x="0" y="0"/>
              </a:moveTo>
              <a:lnTo>
                <a:pt x="0" y="68299"/>
              </a:lnTo>
              <a:lnTo>
                <a:pt x="997110" y="68299"/>
              </a:lnTo>
              <a:lnTo>
                <a:pt x="997110" y="13659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00C807-ECE3-4275-957E-F51E7FEC0E03}">
      <dsp:nvSpPr>
        <dsp:cNvPr id="0" name=""/>
        <dsp:cNvSpPr/>
      </dsp:nvSpPr>
      <dsp:spPr>
        <a:xfrm>
          <a:off x="2763745" y="734372"/>
          <a:ext cx="91440" cy="136599"/>
        </a:xfrm>
        <a:custGeom>
          <a:avLst/>
          <a:gdLst/>
          <a:ahLst/>
          <a:cxnLst/>
          <a:rect l="0" t="0" r="0" b="0"/>
          <a:pathLst>
            <a:path>
              <a:moveTo>
                <a:pt x="45720" y="0"/>
              </a:moveTo>
              <a:lnTo>
                <a:pt x="45720" y="68299"/>
              </a:lnTo>
              <a:lnTo>
                <a:pt x="89911" y="68299"/>
              </a:lnTo>
              <a:lnTo>
                <a:pt x="89911" y="13659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4B5D83-648A-4A36-83B3-3043B2946CEF}">
      <dsp:nvSpPr>
        <dsp:cNvPr id="0" name=""/>
        <dsp:cNvSpPr/>
      </dsp:nvSpPr>
      <dsp:spPr>
        <a:xfrm>
          <a:off x="1584466" y="1196207"/>
          <a:ext cx="91440" cy="299217"/>
        </a:xfrm>
        <a:custGeom>
          <a:avLst/>
          <a:gdLst/>
          <a:ahLst/>
          <a:cxnLst/>
          <a:rect l="0" t="0" r="0" b="0"/>
          <a:pathLst>
            <a:path>
              <a:moveTo>
                <a:pt x="45720" y="0"/>
              </a:moveTo>
              <a:lnTo>
                <a:pt x="45720" y="299217"/>
              </a:lnTo>
              <a:lnTo>
                <a:pt x="117802" y="29921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C9DBD6-78EE-4F9A-B82B-3C753820B9D4}">
      <dsp:nvSpPr>
        <dsp:cNvPr id="0" name=""/>
        <dsp:cNvSpPr/>
      </dsp:nvSpPr>
      <dsp:spPr>
        <a:xfrm>
          <a:off x="1997947" y="734372"/>
          <a:ext cx="811517" cy="136599"/>
        </a:xfrm>
        <a:custGeom>
          <a:avLst/>
          <a:gdLst/>
          <a:ahLst/>
          <a:cxnLst/>
          <a:rect l="0" t="0" r="0" b="0"/>
          <a:pathLst>
            <a:path>
              <a:moveTo>
                <a:pt x="811517" y="0"/>
              </a:moveTo>
              <a:lnTo>
                <a:pt x="811517" y="68299"/>
              </a:lnTo>
              <a:lnTo>
                <a:pt x="0" y="68299"/>
              </a:lnTo>
              <a:lnTo>
                <a:pt x="0" y="13659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11D557-A752-4637-B4B6-F079C4EB9941}">
      <dsp:nvSpPr>
        <dsp:cNvPr id="0" name=""/>
        <dsp:cNvSpPr/>
      </dsp:nvSpPr>
      <dsp:spPr>
        <a:xfrm>
          <a:off x="980245" y="1658042"/>
          <a:ext cx="97570" cy="761052"/>
        </a:xfrm>
        <a:custGeom>
          <a:avLst/>
          <a:gdLst/>
          <a:ahLst/>
          <a:cxnLst/>
          <a:rect l="0" t="0" r="0" b="0"/>
          <a:pathLst>
            <a:path>
              <a:moveTo>
                <a:pt x="0" y="0"/>
              </a:moveTo>
              <a:lnTo>
                <a:pt x="0" y="761052"/>
              </a:lnTo>
              <a:lnTo>
                <a:pt x="97570" y="76105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9E03673-F5CE-41F8-A32C-91156B2B295E}">
      <dsp:nvSpPr>
        <dsp:cNvPr id="0" name=""/>
        <dsp:cNvSpPr/>
      </dsp:nvSpPr>
      <dsp:spPr>
        <a:xfrm>
          <a:off x="980245" y="1658042"/>
          <a:ext cx="97570" cy="299217"/>
        </a:xfrm>
        <a:custGeom>
          <a:avLst/>
          <a:gdLst/>
          <a:ahLst/>
          <a:cxnLst/>
          <a:rect l="0" t="0" r="0" b="0"/>
          <a:pathLst>
            <a:path>
              <a:moveTo>
                <a:pt x="0" y="0"/>
              </a:moveTo>
              <a:lnTo>
                <a:pt x="0" y="299217"/>
              </a:lnTo>
              <a:lnTo>
                <a:pt x="97570" y="29921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F5345F-B3FD-46BD-B49D-CF257D78D2F3}">
      <dsp:nvSpPr>
        <dsp:cNvPr id="0" name=""/>
        <dsp:cNvSpPr/>
      </dsp:nvSpPr>
      <dsp:spPr>
        <a:xfrm>
          <a:off x="782856" y="1196207"/>
          <a:ext cx="457577" cy="136599"/>
        </a:xfrm>
        <a:custGeom>
          <a:avLst/>
          <a:gdLst/>
          <a:ahLst/>
          <a:cxnLst/>
          <a:rect l="0" t="0" r="0" b="0"/>
          <a:pathLst>
            <a:path>
              <a:moveTo>
                <a:pt x="0" y="0"/>
              </a:moveTo>
              <a:lnTo>
                <a:pt x="0" y="68299"/>
              </a:lnTo>
              <a:lnTo>
                <a:pt x="457577" y="68299"/>
              </a:lnTo>
              <a:lnTo>
                <a:pt x="457577" y="13659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E3F5E45-0A5D-4612-9A0C-E06CDFF6408F}">
      <dsp:nvSpPr>
        <dsp:cNvPr id="0" name=""/>
        <dsp:cNvSpPr/>
      </dsp:nvSpPr>
      <dsp:spPr>
        <a:xfrm>
          <a:off x="77898" y="1658042"/>
          <a:ext cx="116783" cy="299217"/>
        </a:xfrm>
        <a:custGeom>
          <a:avLst/>
          <a:gdLst/>
          <a:ahLst/>
          <a:cxnLst/>
          <a:rect l="0" t="0" r="0" b="0"/>
          <a:pathLst>
            <a:path>
              <a:moveTo>
                <a:pt x="0" y="0"/>
              </a:moveTo>
              <a:lnTo>
                <a:pt x="0" y="299217"/>
              </a:lnTo>
              <a:lnTo>
                <a:pt x="116783" y="299217"/>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5CE0D33-EEA7-4035-A594-13353867175E}">
      <dsp:nvSpPr>
        <dsp:cNvPr id="0" name=""/>
        <dsp:cNvSpPr/>
      </dsp:nvSpPr>
      <dsp:spPr>
        <a:xfrm>
          <a:off x="389320" y="1196207"/>
          <a:ext cx="393535" cy="136599"/>
        </a:xfrm>
        <a:custGeom>
          <a:avLst/>
          <a:gdLst/>
          <a:ahLst/>
          <a:cxnLst/>
          <a:rect l="0" t="0" r="0" b="0"/>
          <a:pathLst>
            <a:path>
              <a:moveTo>
                <a:pt x="393535" y="0"/>
              </a:moveTo>
              <a:lnTo>
                <a:pt x="393535" y="68299"/>
              </a:lnTo>
              <a:lnTo>
                <a:pt x="0" y="68299"/>
              </a:lnTo>
              <a:lnTo>
                <a:pt x="0" y="13659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323D27-2AC0-4F97-9260-B3193925602F}">
      <dsp:nvSpPr>
        <dsp:cNvPr id="0" name=""/>
        <dsp:cNvSpPr/>
      </dsp:nvSpPr>
      <dsp:spPr>
        <a:xfrm>
          <a:off x="782856" y="734372"/>
          <a:ext cx="2026608" cy="136599"/>
        </a:xfrm>
        <a:custGeom>
          <a:avLst/>
          <a:gdLst/>
          <a:ahLst/>
          <a:cxnLst/>
          <a:rect l="0" t="0" r="0" b="0"/>
          <a:pathLst>
            <a:path>
              <a:moveTo>
                <a:pt x="2026608" y="0"/>
              </a:moveTo>
              <a:lnTo>
                <a:pt x="2026608" y="68299"/>
              </a:lnTo>
              <a:lnTo>
                <a:pt x="0" y="68299"/>
              </a:lnTo>
              <a:lnTo>
                <a:pt x="0" y="13659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BBCD71-2A04-4FAF-B912-6A69D8D9B16D}">
      <dsp:nvSpPr>
        <dsp:cNvPr id="0" name=""/>
        <dsp:cNvSpPr/>
      </dsp:nvSpPr>
      <dsp:spPr>
        <a:xfrm>
          <a:off x="2394558" y="409136"/>
          <a:ext cx="829813"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nume_conferinta = intellisys</a:t>
          </a:r>
        </a:p>
      </dsp:txBody>
      <dsp:txXfrm>
        <a:off x="2394558" y="409136"/>
        <a:ext cx="829813" cy="325235"/>
      </dsp:txXfrm>
    </dsp:sp>
    <dsp:sp modelId="{59CAB619-3F39-48CA-82E2-4FA383E11497}">
      <dsp:nvSpPr>
        <dsp:cNvPr id="0" name=""/>
        <dsp:cNvSpPr/>
      </dsp:nvSpPr>
      <dsp:spPr>
        <a:xfrm>
          <a:off x="275260" y="870971"/>
          <a:ext cx="101519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categorie_conferinta = conferinta_academica</a:t>
          </a:r>
        </a:p>
      </dsp:txBody>
      <dsp:txXfrm>
        <a:off x="275260" y="870971"/>
        <a:ext cx="1015191" cy="325235"/>
      </dsp:txXfrm>
    </dsp:sp>
    <dsp:sp modelId="{2C5555CB-2DA6-420E-9159-477C1239D25C}">
      <dsp:nvSpPr>
        <dsp:cNvPr id="0" name=""/>
        <dsp:cNvSpPr/>
      </dsp:nvSpPr>
      <dsp:spPr>
        <a:xfrm>
          <a:off x="42" y="1332807"/>
          <a:ext cx="778556"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nivel_pregatire_in_domeniu = foarte_mare</a:t>
          </a:r>
        </a:p>
      </dsp:txBody>
      <dsp:txXfrm>
        <a:off x="42" y="1332807"/>
        <a:ext cx="778556" cy="325235"/>
      </dsp:txXfrm>
    </dsp:sp>
    <dsp:sp modelId="{453890A7-6C5C-427A-B090-580264C3B395}">
      <dsp:nvSpPr>
        <dsp:cNvPr id="0" name=""/>
        <dsp:cNvSpPr/>
      </dsp:nvSpPr>
      <dsp:spPr>
        <a:xfrm>
          <a:off x="194681" y="1794642"/>
          <a:ext cx="65047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lucreaza_in_cercetare = da</a:t>
          </a:r>
        </a:p>
      </dsp:txBody>
      <dsp:txXfrm>
        <a:off x="194681" y="1794642"/>
        <a:ext cx="650471" cy="325235"/>
      </dsp:txXfrm>
    </dsp:sp>
    <dsp:sp modelId="{86D53A16-73E6-4650-9C56-5D5296D51B8F}">
      <dsp:nvSpPr>
        <dsp:cNvPr id="0" name=""/>
        <dsp:cNvSpPr/>
      </dsp:nvSpPr>
      <dsp:spPr>
        <a:xfrm>
          <a:off x="915198" y="1332807"/>
          <a:ext cx="65047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mediul_potrivit = academic</a:t>
          </a:r>
        </a:p>
      </dsp:txBody>
      <dsp:txXfrm>
        <a:off x="915198" y="1332807"/>
        <a:ext cx="650471" cy="325235"/>
      </dsp:txXfrm>
    </dsp:sp>
    <dsp:sp modelId="{38ED8EF8-069C-4EE5-8462-5DDAF035ACE8}">
      <dsp:nvSpPr>
        <dsp:cNvPr id="0" name=""/>
        <dsp:cNvSpPr/>
      </dsp:nvSpPr>
      <dsp:spPr>
        <a:xfrm>
          <a:off x="1077816" y="1794642"/>
          <a:ext cx="69910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doreste_sa_asculte_prezentari_cercetare = da</a:t>
          </a:r>
        </a:p>
      </dsp:txBody>
      <dsp:txXfrm>
        <a:off x="1077816" y="1794642"/>
        <a:ext cx="699101" cy="325235"/>
      </dsp:txXfrm>
    </dsp:sp>
    <dsp:sp modelId="{41D1C659-9460-483C-8BA8-1B7C7528108A}">
      <dsp:nvSpPr>
        <dsp:cNvPr id="0" name=""/>
        <dsp:cNvSpPr/>
      </dsp:nvSpPr>
      <dsp:spPr>
        <a:xfrm>
          <a:off x="1077816" y="2256477"/>
          <a:ext cx="65047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doreste_sa_prezinte = da</a:t>
          </a:r>
        </a:p>
      </dsp:txBody>
      <dsp:txXfrm>
        <a:off x="1077816" y="2256477"/>
        <a:ext cx="650471" cy="325235"/>
      </dsp:txXfrm>
    </dsp:sp>
    <dsp:sp modelId="{A57C733A-F3B8-42F4-AE9A-20CE82302013}">
      <dsp:nvSpPr>
        <dsp:cNvPr id="0" name=""/>
        <dsp:cNvSpPr/>
      </dsp:nvSpPr>
      <dsp:spPr>
        <a:xfrm>
          <a:off x="1538246" y="870971"/>
          <a:ext cx="919403"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domeniu_de_interes = inteligenta_artificiala</a:t>
          </a:r>
        </a:p>
      </dsp:txBody>
      <dsp:txXfrm>
        <a:off x="1538246" y="870971"/>
        <a:ext cx="919403" cy="325235"/>
      </dsp:txXfrm>
    </dsp:sp>
    <dsp:sp modelId="{9115EC36-275B-482F-8402-EEDD327C3DC5}">
      <dsp:nvSpPr>
        <dsp:cNvPr id="0" name=""/>
        <dsp:cNvSpPr/>
      </dsp:nvSpPr>
      <dsp:spPr>
        <a:xfrm>
          <a:off x="1702269" y="1332807"/>
          <a:ext cx="796867"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interes_inteligenta_artificiala = da</a:t>
          </a:r>
        </a:p>
      </dsp:txBody>
      <dsp:txXfrm>
        <a:off x="1702269" y="1332807"/>
        <a:ext cx="796867" cy="325235"/>
      </dsp:txXfrm>
    </dsp:sp>
    <dsp:sp modelId="{78E57833-1CBA-4200-A830-8B415AEFDFF8}">
      <dsp:nvSpPr>
        <dsp:cNvPr id="0" name=""/>
        <dsp:cNvSpPr/>
      </dsp:nvSpPr>
      <dsp:spPr>
        <a:xfrm>
          <a:off x="2528420" y="870971"/>
          <a:ext cx="65047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tematica = specifica</a:t>
          </a:r>
        </a:p>
      </dsp:txBody>
      <dsp:txXfrm>
        <a:off x="2528420" y="870971"/>
        <a:ext cx="650471" cy="325235"/>
      </dsp:txXfrm>
    </dsp:sp>
    <dsp:sp modelId="{85A1A661-B040-4627-94DE-CFABF198AAB3}">
      <dsp:nvSpPr>
        <dsp:cNvPr id="0" name=""/>
        <dsp:cNvSpPr/>
      </dsp:nvSpPr>
      <dsp:spPr>
        <a:xfrm>
          <a:off x="3315491" y="870971"/>
          <a:ext cx="982167"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subdomeniu_de_interes_inteligenta_artificiala = sisteme_inteligente</a:t>
          </a:r>
        </a:p>
      </dsp:txBody>
      <dsp:txXfrm>
        <a:off x="3315491" y="870971"/>
        <a:ext cx="982167" cy="325235"/>
      </dsp:txXfrm>
    </dsp:sp>
    <dsp:sp modelId="{9DB7F78A-BE6C-4FF8-9DEE-B65C7F74D468}">
      <dsp:nvSpPr>
        <dsp:cNvPr id="0" name=""/>
        <dsp:cNvSpPr/>
      </dsp:nvSpPr>
      <dsp:spPr>
        <a:xfrm>
          <a:off x="3561033" y="1332807"/>
          <a:ext cx="65047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interes_vedere_artificiala = nu</a:t>
          </a:r>
        </a:p>
      </dsp:txBody>
      <dsp:txXfrm>
        <a:off x="3561033" y="1332807"/>
        <a:ext cx="650471" cy="325235"/>
      </dsp:txXfrm>
    </dsp:sp>
    <dsp:sp modelId="{AF8DA337-E1F9-44FC-B3E3-A14F6B8B3548}">
      <dsp:nvSpPr>
        <dsp:cNvPr id="0" name=""/>
        <dsp:cNvSpPr/>
      </dsp:nvSpPr>
      <dsp:spPr>
        <a:xfrm>
          <a:off x="3561033" y="1794642"/>
          <a:ext cx="65047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interes_sisteme_inteligente = da</a:t>
          </a:r>
        </a:p>
      </dsp:txBody>
      <dsp:txXfrm>
        <a:off x="3561033" y="1794642"/>
        <a:ext cx="650471" cy="325235"/>
      </dsp:txXfrm>
    </dsp:sp>
    <dsp:sp modelId="{25CEA289-2B6B-4464-A9F2-482790A47229}">
      <dsp:nvSpPr>
        <dsp:cNvPr id="0" name=""/>
        <dsp:cNvSpPr/>
      </dsp:nvSpPr>
      <dsp:spPr>
        <a:xfrm>
          <a:off x="4434257" y="870971"/>
          <a:ext cx="90941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poate_participa_la_conferinta_scumpa_in_strainatate = da</a:t>
          </a:r>
        </a:p>
      </dsp:txBody>
      <dsp:txXfrm>
        <a:off x="4434257" y="870971"/>
        <a:ext cx="909411" cy="325235"/>
      </dsp:txXfrm>
    </dsp:sp>
    <dsp:sp modelId="{2FDEF23F-4801-4BA9-A047-839E56B01403}">
      <dsp:nvSpPr>
        <dsp:cNvPr id="0" name=""/>
        <dsp:cNvSpPr/>
      </dsp:nvSpPr>
      <dsp:spPr>
        <a:xfrm>
          <a:off x="4661610" y="1332807"/>
          <a:ext cx="650471"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determina_buget = da</a:t>
          </a:r>
        </a:p>
      </dsp:txBody>
      <dsp:txXfrm>
        <a:off x="4661610" y="1332807"/>
        <a:ext cx="650471" cy="325235"/>
      </dsp:txXfrm>
    </dsp:sp>
    <dsp:sp modelId="{A2AD94CB-47EC-4347-8676-8BC726C9FBB0}">
      <dsp:nvSpPr>
        <dsp:cNvPr id="0" name=""/>
        <dsp:cNvSpPr/>
      </dsp:nvSpPr>
      <dsp:spPr>
        <a:xfrm>
          <a:off x="4661610" y="1794642"/>
          <a:ext cx="824746" cy="325235"/>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dispus_sa_calatoreasca = da</a:t>
          </a:r>
        </a:p>
        <a:p>
          <a:pPr lvl="0" algn="ctr" defTabSz="355600">
            <a:lnSpc>
              <a:spcPct val="90000"/>
            </a:lnSpc>
            <a:spcBef>
              <a:spcPct val="0"/>
            </a:spcBef>
            <a:spcAft>
              <a:spcPct val="35000"/>
            </a:spcAft>
          </a:pPr>
          <a:endParaRPr lang="ro-RO" sz="800" kern="1200">
            <a:solidFill>
              <a:sysClr val="window" lastClr="FFFFFF"/>
            </a:solidFill>
            <a:latin typeface="Calibri"/>
            <a:ea typeface="+mn-ea"/>
            <a:cs typeface="+mn-cs"/>
          </a:endParaRPr>
        </a:p>
      </dsp:txBody>
      <dsp:txXfrm>
        <a:off x="4661610" y="1794642"/>
        <a:ext cx="824746" cy="3252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D63469-C361-4C87-ADBF-6D32305753EF}">
      <dsp:nvSpPr>
        <dsp:cNvPr id="0" name=""/>
        <dsp:cNvSpPr/>
      </dsp:nvSpPr>
      <dsp:spPr>
        <a:xfrm>
          <a:off x="4347265" y="1234477"/>
          <a:ext cx="174240" cy="366608"/>
        </a:xfrm>
        <a:custGeom>
          <a:avLst/>
          <a:gdLst/>
          <a:ahLst/>
          <a:cxnLst/>
          <a:rect l="0" t="0" r="0" b="0"/>
          <a:pathLst>
            <a:path>
              <a:moveTo>
                <a:pt x="0" y="0"/>
              </a:moveTo>
              <a:lnTo>
                <a:pt x="0" y="366608"/>
              </a:lnTo>
              <a:lnTo>
                <a:pt x="174240" y="36660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9E3F684-DF43-41A6-9DBF-E6A3A7F05836}">
      <dsp:nvSpPr>
        <dsp:cNvPr id="0" name=""/>
        <dsp:cNvSpPr/>
      </dsp:nvSpPr>
      <dsp:spPr>
        <a:xfrm>
          <a:off x="2846995" y="668625"/>
          <a:ext cx="1964912" cy="167364"/>
        </a:xfrm>
        <a:custGeom>
          <a:avLst/>
          <a:gdLst/>
          <a:ahLst/>
          <a:cxnLst/>
          <a:rect l="0" t="0" r="0" b="0"/>
          <a:pathLst>
            <a:path>
              <a:moveTo>
                <a:pt x="0" y="0"/>
              </a:moveTo>
              <a:lnTo>
                <a:pt x="0" y="83682"/>
              </a:lnTo>
              <a:lnTo>
                <a:pt x="1964912" y="83682"/>
              </a:lnTo>
              <a:lnTo>
                <a:pt x="1964912" y="16736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00C807-ECE3-4275-957E-F51E7FEC0E03}">
      <dsp:nvSpPr>
        <dsp:cNvPr id="0" name=""/>
        <dsp:cNvSpPr/>
      </dsp:nvSpPr>
      <dsp:spPr>
        <a:xfrm>
          <a:off x="2846995" y="668625"/>
          <a:ext cx="908195" cy="179004"/>
        </a:xfrm>
        <a:custGeom>
          <a:avLst/>
          <a:gdLst/>
          <a:ahLst/>
          <a:cxnLst/>
          <a:rect l="0" t="0" r="0" b="0"/>
          <a:pathLst>
            <a:path>
              <a:moveTo>
                <a:pt x="0" y="0"/>
              </a:moveTo>
              <a:lnTo>
                <a:pt x="0" y="95322"/>
              </a:lnTo>
              <a:lnTo>
                <a:pt x="908195" y="95322"/>
              </a:lnTo>
              <a:lnTo>
                <a:pt x="908195" y="17900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30EE985-8E80-4E09-BB89-4773EF3C0929}">
      <dsp:nvSpPr>
        <dsp:cNvPr id="0" name=""/>
        <dsp:cNvSpPr/>
      </dsp:nvSpPr>
      <dsp:spPr>
        <a:xfrm>
          <a:off x="2054438" y="1246117"/>
          <a:ext cx="125777" cy="2052524"/>
        </a:xfrm>
        <a:custGeom>
          <a:avLst/>
          <a:gdLst/>
          <a:ahLst/>
          <a:cxnLst/>
          <a:rect l="0" t="0" r="0" b="0"/>
          <a:pathLst>
            <a:path>
              <a:moveTo>
                <a:pt x="0" y="0"/>
              </a:moveTo>
              <a:lnTo>
                <a:pt x="0" y="2052524"/>
              </a:lnTo>
              <a:lnTo>
                <a:pt x="125777" y="205252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9E78BB3-3148-49B3-AC9D-C58A098FE5F5}">
      <dsp:nvSpPr>
        <dsp:cNvPr id="0" name=""/>
        <dsp:cNvSpPr/>
      </dsp:nvSpPr>
      <dsp:spPr>
        <a:xfrm>
          <a:off x="2054438" y="1246117"/>
          <a:ext cx="125777" cy="1486672"/>
        </a:xfrm>
        <a:custGeom>
          <a:avLst/>
          <a:gdLst/>
          <a:ahLst/>
          <a:cxnLst/>
          <a:rect l="0" t="0" r="0" b="0"/>
          <a:pathLst>
            <a:path>
              <a:moveTo>
                <a:pt x="0" y="0"/>
              </a:moveTo>
              <a:lnTo>
                <a:pt x="0" y="1486672"/>
              </a:lnTo>
              <a:lnTo>
                <a:pt x="125777" y="148667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534E33-8176-45D9-9FC9-4C797B228CCB}">
      <dsp:nvSpPr>
        <dsp:cNvPr id="0" name=""/>
        <dsp:cNvSpPr/>
      </dsp:nvSpPr>
      <dsp:spPr>
        <a:xfrm>
          <a:off x="2054438" y="1246117"/>
          <a:ext cx="125777" cy="920820"/>
        </a:xfrm>
        <a:custGeom>
          <a:avLst/>
          <a:gdLst/>
          <a:ahLst/>
          <a:cxnLst/>
          <a:rect l="0" t="0" r="0" b="0"/>
          <a:pathLst>
            <a:path>
              <a:moveTo>
                <a:pt x="0" y="0"/>
              </a:moveTo>
              <a:lnTo>
                <a:pt x="0" y="920820"/>
              </a:lnTo>
              <a:lnTo>
                <a:pt x="125777" y="92082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04B5D83-648A-4A36-83B3-3043B2946CEF}">
      <dsp:nvSpPr>
        <dsp:cNvPr id="0" name=""/>
        <dsp:cNvSpPr/>
      </dsp:nvSpPr>
      <dsp:spPr>
        <a:xfrm>
          <a:off x="2054438" y="1246117"/>
          <a:ext cx="125777" cy="354968"/>
        </a:xfrm>
        <a:custGeom>
          <a:avLst/>
          <a:gdLst/>
          <a:ahLst/>
          <a:cxnLst/>
          <a:rect l="0" t="0" r="0" b="0"/>
          <a:pathLst>
            <a:path>
              <a:moveTo>
                <a:pt x="0" y="0"/>
              </a:moveTo>
              <a:lnTo>
                <a:pt x="0" y="354968"/>
              </a:lnTo>
              <a:lnTo>
                <a:pt x="125777" y="35496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FC9DBD6-78EE-4F9A-B82B-3C753820B9D4}">
      <dsp:nvSpPr>
        <dsp:cNvPr id="0" name=""/>
        <dsp:cNvSpPr/>
      </dsp:nvSpPr>
      <dsp:spPr>
        <a:xfrm>
          <a:off x="2544670" y="668625"/>
          <a:ext cx="302325" cy="179004"/>
        </a:xfrm>
        <a:custGeom>
          <a:avLst/>
          <a:gdLst/>
          <a:ahLst/>
          <a:cxnLst/>
          <a:rect l="0" t="0" r="0" b="0"/>
          <a:pathLst>
            <a:path>
              <a:moveTo>
                <a:pt x="302325" y="0"/>
              </a:moveTo>
              <a:lnTo>
                <a:pt x="302325" y="95322"/>
              </a:lnTo>
              <a:lnTo>
                <a:pt x="0" y="95322"/>
              </a:lnTo>
              <a:lnTo>
                <a:pt x="0" y="17900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11D557-A752-4637-B4B6-F079C4EB9941}">
      <dsp:nvSpPr>
        <dsp:cNvPr id="0" name=""/>
        <dsp:cNvSpPr/>
      </dsp:nvSpPr>
      <dsp:spPr>
        <a:xfrm>
          <a:off x="1046679" y="1800329"/>
          <a:ext cx="119546" cy="932460"/>
        </a:xfrm>
        <a:custGeom>
          <a:avLst/>
          <a:gdLst/>
          <a:ahLst/>
          <a:cxnLst/>
          <a:rect l="0" t="0" r="0" b="0"/>
          <a:pathLst>
            <a:path>
              <a:moveTo>
                <a:pt x="0" y="0"/>
              </a:moveTo>
              <a:lnTo>
                <a:pt x="0" y="932460"/>
              </a:lnTo>
              <a:lnTo>
                <a:pt x="119546" y="93246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9E03673-F5CE-41F8-A32C-91156B2B295E}">
      <dsp:nvSpPr>
        <dsp:cNvPr id="0" name=""/>
        <dsp:cNvSpPr/>
      </dsp:nvSpPr>
      <dsp:spPr>
        <a:xfrm>
          <a:off x="1046679" y="1800329"/>
          <a:ext cx="119546" cy="366608"/>
        </a:xfrm>
        <a:custGeom>
          <a:avLst/>
          <a:gdLst/>
          <a:ahLst/>
          <a:cxnLst/>
          <a:rect l="0" t="0" r="0" b="0"/>
          <a:pathLst>
            <a:path>
              <a:moveTo>
                <a:pt x="0" y="0"/>
              </a:moveTo>
              <a:lnTo>
                <a:pt x="0" y="366608"/>
              </a:lnTo>
              <a:lnTo>
                <a:pt x="119546" y="36660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F5345F-B3FD-46BD-B49D-CF257D78D2F3}">
      <dsp:nvSpPr>
        <dsp:cNvPr id="0" name=""/>
        <dsp:cNvSpPr/>
      </dsp:nvSpPr>
      <dsp:spPr>
        <a:xfrm>
          <a:off x="883299" y="1234477"/>
          <a:ext cx="482169" cy="167364"/>
        </a:xfrm>
        <a:custGeom>
          <a:avLst/>
          <a:gdLst/>
          <a:ahLst/>
          <a:cxnLst/>
          <a:rect l="0" t="0" r="0" b="0"/>
          <a:pathLst>
            <a:path>
              <a:moveTo>
                <a:pt x="0" y="0"/>
              </a:moveTo>
              <a:lnTo>
                <a:pt x="0" y="83682"/>
              </a:lnTo>
              <a:lnTo>
                <a:pt x="482169" y="83682"/>
              </a:lnTo>
              <a:lnTo>
                <a:pt x="482169" y="16736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18E1FDF-26F7-4DA9-B556-E14BDE369921}">
      <dsp:nvSpPr>
        <dsp:cNvPr id="0" name=""/>
        <dsp:cNvSpPr/>
      </dsp:nvSpPr>
      <dsp:spPr>
        <a:xfrm>
          <a:off x="82339" y="1800329"/>
          <a:ext cx="119546" cy="2064164"/>
        </a:xfrm>
        <a:custGeom>
          <a:avLst/>
          <a:gdLst/>
          <a:ahLst/>
          <a:cxnLst/>
          <a:rect l="0" t="0" r="0" b="0"/>
          <a:pathLst>
            <a:path>
              <a:moveTo>
                <a:pt x="0" y="0"/>
              </a:moveTo>
              <a:lnTo>
                <a:pt x="0" y="2064164"/>
              </a:lnTo>
              <a:lnTo>
                <a:pt x="119546" y="206416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D12F9D-7FCB-4D53-9EAF-DC27C3B759BC}">
      <dsp:nvSpPr>
        <dsp:cNvPr id="0" name=""/>
        <dsp:cNvSpPr/>
      </dsp:nvSpPr>
      <dsp:spPr>
        <a:xfrm>
          <a:off x="82339" y="1800329"/>
          <a:ext cx="119546" cy="1498312"/>
        </a:xfrm>
        <a:custGeom>
          <a:avLst/>
          <a:gdLst/>
          <a:ahLst/>
          <a:cxnLst/>
          <a:rect l="0" t="0" r="0" b="0"/>
          <a:pathLst>
            <a:path>
              <a:moveTo>
                <a:pt x="0" y="0"/>
              </a:moveTo>
              <a:lnTo>
                <a:pt x="0" y="1498312"/>
              </a:lnTo>
              <a:lnTo>
                <a:pt x="119546" y="1498312"/>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D221B32-3785-4D31-89C9-285A564048B9}">
      <dsp:nvSpPr>
        <dsp:cNvPr id="0" name=""/>
        <dsp:cNvSpPr/>
      </dsp:nvSpPr>
      <dsp:spPr>
        <a:xfrm>
          <a:off x="82339" y="1800329"/>
          <a:ext cx="119546" cy="932460"/>
        </a:xfrm>
        <a:custGeom>
          <a:avLst/>
          <a:gdLst/>
          <a:ahLst/>
          <a:cxnLst/>
          <a:rect l="0" t="0" r="0" b="0"/>
          <a:pathLst>
            <a:path>
              <a:moveTo>
                <a:pt x="0" y="0"/>
              </a:moveTo>
              <a:lnTo>
                <a:pt x="0" y="932460"/>
              </a:lnTo>
              <a:lnTo>
                <a:pt x="119546" y="93246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E3F5E45-0A5D-4612-9A0C-E06CDFF6408F}">
      <dsp:nvSpPr>
        <dsp:cNvPr id="0" name=""/>
        <dsp:cNvSpPr/>
      </dsp:nvSpPr>
      <dsp:spPr>
        <a:xfrm>
          <a:off x="82339" y="1800329"/>
          <a:ext cx="119546" cy="366608"/>
        </a:xfrm>
        <a:custGeom>
          <a:avLst/>
          <a:gdLst/>
          <a:ahLst/>
          <a:cxnLst/>
          <a:rect l="0" t="0" r="0" b="0"/>
          <a:pathLst>
            <a:path>
              <a:moveTo>
                <a:pt x="0" y="0"/>
              </a:moveTo>
              <a:lnTo>
                <a:pt x="0" y="366608"/>
              </a:lnTo>
              <a:lnTo>
                <a:pt x="119546" y="36660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5CE0D33-EEA7-4035-A594-13353867175E}">
      <dsp:nvSpPr>
        <dsp:cNvPr id="0" name=""/>
        <dsp:cNvSpPr/>
      </dsp:nvSpPr>
      <dsp:spPr>
        <a:xfrm>
          <a:off x="401129" y="1234477"/>
          <a:ext cx="482169" cy="167364"/>
        </a:xfrm>
        <a:custGeom>
          <a:avLst/>
          <a:gdLst/>
          <a:ahLst/>
          <a:cxnLst/>
          <a:rect l="0" t="0" r="0" b="0"/>
          <a:pathLst>
            <a:path>
              <a:moveTo>
                <a:pt x="482169" y="0"/>
              </a:moveTo>
              <a:lnTo>
                <a:pt x="482169" y="83682"/>
              </a:lnTo>
              <a:lnTo>
                <a:pt x="0" y="83682"/>
              </a:lnTo>
              <a:lnTo>
                <a:pt x="0" y="167364"/>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323D27-2AC0-4F97-9260-B3193925602F}">
      <dsp:nvSpPr>
        <dsp:cNvPr id="0" name=""/>
        <dsp:cNvSpPr/>
      </dsp:nvSpPr>
      <dsp:spPr>
        <a:xfrm>
          <a:off x="883299" y="668625"/>
          <a:ext cx="1963696" cy="167364"/>
        </a:xfrm>
        <a:custGeom>
          <a:avLst/>
          <a:gdLst/>
          <a:ahLst/>
          <a:cxnLst/>
          <a:rect l="0" t="0" r="0" b="0"/>
          <a:pathLst>
            <a:path>
              <a:moveTo>
                <a:pt x="1963696" y="0"/>
              </a:moveTo>
              <a:lnTo>
                <a:pt x="1963696" y="83682"/>
              </a:lnTo>
              <a:lnTo>
                <a:pt x="0" y="83682"/>
              </a:lnTo>
              <a:lnTo>
                <a:pt x="0" y="16736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BBCD71-2A04-4FAF-B912-6A69D8D9B16D}">
      <dsp:nvSpPr>
        <dsp:cNvPr id="0" name=""/>
        <dsp:cNvSpPr/>
      </dsp:nvSpPr>
      <dsp:spPr>
        <a:xfrm>
          <a:off x="1987865" y="270137"/>
          <a:ext cx="1718261"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nume_conferinta = sosp</a:t>
          </a:r>
        </a:p>
      </dsp:txBody>
      <dsp:txXfrm>
        <a:off x="1987865" y="270137"/>
        <a:ext cx="1718261" cy="398487"/>
      </dsp:txXfrm>
    </dsp:sp>
    <dsp:sp modelId="{59CAB619-3F39-48CA-82E2-4FA383E11497}">
      <dsp:nvSpPr>
        <dsp:cNvPr id="0" name=""/>
        <dsp:cNvSpPr/>
      </dsp:nvSpPr>
      <dsp:spPr>
        <a:xfrm>
          <a:off x="301280" y="835989"/>
          <a:ext cx="1164037"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categorie_conferinta = conferinta_academica</a:t>
          </a:r>
        </a:p>
      </dsp:txBody>
      <dsp:txXfrm>
        <a:off x="301280" y="835989"/>
        <a:ext cx="1164037" cy="398487"/>
      </dsp:txXfrm>
    </dsp:sp>
    <dsp:sp modelId="{2C5555CB-2DA6-420E-9159-477C1239D25C}">
      <dsp:nvSpPr>
        <dsp:cNvPr id="0" name=""/>
        <dsp:cNvSpPr/>
      </dsp:nvSpPr>
      <dsp:spPr>
        <a:xfrm>
          <a:off x="2642" y="1401841"/>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nivel_pregatire_in_domeniu = foarte_mare</a:t>
          </a:r>
        </a:p>
      </dsp:txBody>
      <dsp:txXfrm>
        <a:off x="2642" y="1401841"/>
        <a:ext cx="796974" cy="398487"/>
      </dsp:txXfrm>
    </dsp:sp>
    <dsp:sp modelId="{453890A7-6C5C-427A-B090-580264C3B395}">
      <dsp:nvSpPr>
        <dsp:cNvPr id="0" name=""/>
        <dsp:cNvSpPr/>
      </dsp:nvSpPr>
      <dsp:spPr>
        <a:xfrm>
          <a:off x="201886" y="1967693"/>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lucreaza_in_cercetare = nu</a:t>
          </a:r>
        </a:p>
      </dsp:txBody>
      <dsp:txXfrm>
        <a:off x="201886" y="1967693"/>
        <a:ext cx="796974" cy="398487"/>
      </dsp:txXfrm>
    </dsp:sp>
    <dsp:sp modelId="{6401937A-B075-4C99-B2A7-96727049C4B1}">
      <dsp:nvSpPr>
        <dsp:cNvPr id="0" name=""/>
        <dsp:cNvSpPr/>
      </dsp:nvSpPr>
      <dsp:spPr>
        <a:xfrm>
          <a:off x="201886" y="2533545"/>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inscris_la_studii_universitare = nu</a:t>
          </a:r>
        </a:p>
      </dsp:txBody>
      <dsp:txXfrm>
        <a:off x="201886" y="2533545"/>
        <a:ext cx="796974" cy="398487"/>
      </dsp:txXfrm>
    </dsp:sp>
    <dsp:sp modelId="{07551ED7-770D-45BD-BBA9-7CFAA61DB4E5}">
      <dsp:nvSpPr>
        <dsp:cNvPr id="0" name=""/>
        <dsp:cNvSpPr/>
      </dsp:nvSpPr>
      <dsp:spPr>
        <a:xfrm>
          <a:off x="201886" y="3099397"/>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program_de_studii_finalizat = doctorat</a:t>
          </a:r>
        </a:p>
      </dsp:txBody>
      <dsp:txXfrm>
        <a:off x="201886" y="3099397"/>
        <a:ext cx="796974" cy="398487"/>
      </dsp:txXfrm>
    </dsp:sp>
    <dsp:sp modelId="{F5C17F2E-3D81-4A08-941B-A5AD5692B18E}">
      <dsp:nvSpPr>
        <dsp:cNvPr id="0" name=""/>
        <dsp:cNvSpPr/>
      </dsp:nvSpPr>
      <dsp:spPr>
        <a:xfrm>
          <a:off x="201886" y="3665249"/>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program_de_studii_in_domeniu = da</a:t>
          </a:r>
        </a:p>
      </dsp:txBody>
      <dsp:txXfrm>
        <a:off x="201886" y="3665249"/>
        <a:ext cx="796974" cy="398487"/>
      </dsp:txXfrm>
    </dsp:sp>
    <dsp:sp modelId="{86D53A16-73E6-4650-9C56-5D5296D51B8F}">
      <dsp:nvSpPr>
        <dsp:cNvPr id="0" name=""/>
        <dsp:cNvSpPr/>
      </dsp:nvSpPr>
      <dsp:spPr>
        <a:xfrm>
          <a:off x="966981" y="1401841"/>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mediul_potrivit = academic</a:t>
          </a:r>
        </a:p>
      </dsp:txBody>
      <dsp:txXfrm>
        <a:off x="966981" y="1401841"/>
        <a:ext cx="796974" cy="398487"/>
      </dsp:txXfrm>
    </dsp:sp>
    <dsp:sp modelId="{38ED8EF8-069C-4EE5-8462-5DDAF035ACE8}">
      <dsp:nvSpPr>
        <dsp:cNvPr id="0" name=""/>
        <dsp:cNvSpPr/>
      </dsp:nvSpPr>
      <dsp:spPr>
        <a:xfrm>
          <a:off x="1166225" y="1967693"/>
          <a:ext cx="846626"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doreste_sa_asculte_prezentari_cercetare = da</a:t>
          </a:r>
        </a:p>
      </dsp:txBody>
      <dsp:txXfrm>
        <a:off x="1166225" y="1967693"/>
        <a:ext cx="846626" cy="398487"/>
      </dsp:txXfrm>
    </dsp:sp>
    <dsp:sp modelId="{41D1C659-9460-483C-8BA8-1B7C7528108A}">
      <dsp:nvSpPr>
        <dsp:cNvPr id="0" name=""/>
        <dsp:cNvSpPr/>
      </dsp:nvSpPr>
      <dsp:spPr>
        <a:xfrm>
          <a:off x="1166225" y="2533545"/>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doreste_sa_prezinte = da</a:t>
          </a:r>
        </a:p>
      </dsp:txBody>
      <dsp:txXfrm>
        <a:off x="1166225" y="2533545"/>
        <a:ext cx="796974" cy="398487"/>
      </dsp:txXfrm>
    </dsp:sp>
    <dsp:sp modelId="{A57C733A-F3B8-42F4-AE9A-20CE82302013}">
      <dsp:nvSpPr>
        <dsp:cNvPr id="0" name=""/>
        <dsp:cNvSpPr/>
      </dsp:nvSpPr>
      <dsp:spPr>
        <a:xfrm>
          <a:off x="1931880" y="847629"/>
          <a:ext cx="1225579"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domeniu_de_interes = inteligenta_artificiala</a:t>
          </a:r>
        </a:p>
      </dsp:txBody>
      <dsp:txXfrm>
        <a:off x="1931880" y="847629"/>
        <a:ext cx="1225579" cy="398487"/>
      </dsp:txXfrm>
    </dsp:sp>
    <dsp:sp modelId="{9115EC36-275B-482F-8402-EEDD327C3DC5}">
      <dsp:nvSpPr>
        <dsp:cNvPr id="0" name=""/>
        <dsp:cNvSpPr/>
      </dsp:nvSpPr>
      <dsp:spPr>
        <a:xfrm>
          <a:off x="2180216" y="1401841"/>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interes_inteligenta_artificiala = nu</a:t>
          </a:r>
        </a:p>
      </dsp:txBody>
      <dsp:txXfrm>
        <a:off x="2180216" y="1401841"/>
        <a:ext cx="796974" cy="398487"/>
      </dsp:txXfrm>
    </dsp:sp>
    <dsp:sp modelId="{C163B396-03CA-4A34-A817-E8EBDE79D4A1}">
      <dsp:nvSpPr>
        <dsp:cNvPr id="0" name=""/>
        <dsp:cNvSpPr/>
      </dsp:nvSpPr>
      <dsp:spPr>
        <a:xfrm>
          <a:off x="2180216" y="1967693"/>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interes_grafica_pe_calculator = nu</a:t>
          </a:r>
        </a:p>
      </dsp:txBody>
      <dsp:txXfrm>
        <a:off x="2180216" y="1967693"/>
        <a:ext cx="796974" cy="398487"/>
      </dsp:txXfrm>
    </dsp:sp>
    <dsp:sp modelId="{EF46493C-BA80-4138-9177-3C7D2C15168E}">
      <dsp:nvSpPr>
        <dsp:cNvPr id="0" name=""/>
        <dsp:cNvSpPr/>
      </dsp:nvSpPr>
      <dsp:spPr>
        <a:xfrm>
          <a:off x="2180216" y="2533545"/>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interes_limbaje_de_programare = nu</a:t>
          </a:r>
        </a:p>
      </dsp:txBody>
      <dsp:txXfrm>
        <a:off x="2180216" y="2533545"/>
        <a:ext cx="796974" cy="398487"/>
      </dsp:txXfrm>
    </dsp:sp>
    <dsp:sp modelId="{F1CA75A9-CB07-4367-98AC-366CA0ADF9F0}">
      <dsp:nvSpPr>
        <dsp:cNvPr id="0" name=""/>
        <dsp:cNvSpPr/>
      </dsp:nvSpPr>
      <dsp:spPr>
        <a:xfrm>
          <a:off x="2180216" y="3099397"/>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interes_sisteme_de_operare = da</a:t>
          </a:r>
        </a:p>
      </dsp:txBody>
      <dsp:txXfrm>
        <a:off x="2180216" y="3099397"/>
        <a:ext cx="796974" cy="398487"/>
      </dsp:txXfrm>
    </dsp:sp>
    <dsp:sp modelId="{78E57833-1CBA-4200-A830-8B415AEFDFF8}">
      <dsp:nvSpPr>
        <dsp:cNvPr id="0" name=""/>
        <dsp:cNvSpPr/>
      </dsp:nvSpPr>
      <dsp:spPr>
        <a:xfrm>
          <a:off x="3356704" y="847629"/>
          <a:ext cx="796974"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tematica = generala</a:t>
          </a:r>
        </a:p>
      </dsp:txBody>
      <dsp:txXfrm>
        <a:off x="3356704" y="847629"/>
        <a:ext cx="796974" cy="398487"/>
      </dsp:txXfrm>
    </dsp:sp>
    <dsp:sp modelId="{25CEA289-2B6B-4464-A9F2-482790A47229}">
      <dsp:nvSpPr>
        <dsp:cNvPr id="0" name=""/>
        <dsp:cNvSpPr/>
      </dsp:nvSpPr>
      <dsp:spPr>
        <a:xfrm>
          <a:off x="4231104" y="835989"/>
          <a:ext cx="1161606"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poate_participa_la_conferinta_scumpa_in_strainatate = da</a:t>
          </a:r>
        </a:p>
      </dsp:txBody>
      <dsp:txXfrm>
        <a:off x="4231104" y="835989"/>
        <a:ext cx="1161606" cy="398487"/>
      </dsp:txXfrm>
    </dsp:sp>
    <dsp:sp modelId="{2FDEF23F-4801-4BA9-A047-839E56B01403}">
      <dsp:nvSpPr>
        <dsp:cNvPr id="0" name=""/>
        <dsp:cNvSpPr/>
      </dsp:nvSpPr>
      <dsp:spPr>
        <a:xfrm>
          <a:off x="4521506" y="1401841"/>
          <a:ext cx="962251" cy="398487"/>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solidFill>
                <a:sysClr val="window" lastClr="FFFFFF"/>
              </a:solidFill>
              <a:latin typeface="Calibri"/>
              <a:ea typeface="+mn-ea"/>
              <a:cs typeface="+mn-cs"/>
            </a:rPr>
            <a:t>determina_buget = nu</a:t>
          </a:r>
        </a:p>
      </dsp:txBody>
      <dsp:txXfrm>
        <a:off x="4521506" y="1401841"/>
        <a:ext cx="962251" cy="3984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AB3E4-88ED-4138-BDEE-91FC01C8D03E}">
      <dsp:nvSpPr>
        <dsp:cNvPr id="0" name=""/>
        <dsp:cNvSpPr/>
      </dsp:nvSpPr>
      <dsp:spPr>
        <a:xfrm>
          <a:off x="4551704" y="1529816"/>
          <a:ext cx="155342" cy="1383420"/>
        </a:xfrm>
        <a:custGeom>
          <a:avLst/>
          <a:gdLst/>
          <a:ahLst/>
          <a:cxnLst/>
          <a:rect l="0" t="0" r="0" b="0"/>
          <a:pathLst>
            <a:path>
              <a:moveTo>
                <a:pt x="0" y="0"/>
              </a:moveTo>
              <a:lnTo>
                <a:pt x="0" y="1383420"/>
              </a:lnTo>
              <a:lnTo>
                <a:pt x="155342" y="1383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C77DE-45DF-4BE6-B6B7-57A6D81E1255}">
      <dsp:nvSpPr>
        <dsp:cNvPr id="0" name=""/>
        <dsp:cNvSpPr/>
      </dsp:nvSpPr>
      <dsp:spPr>
        <a:xfrm>
          <a:off x="4551704" y="1529816"/>
          <a:ext cx="155342" cy="860958"/>
        </a:xfrm>
        <a:custGeom>
          <a:avLst/>
          <a:gdLst/>
          <a:ahLst/>
          <a:cxnLst/>
          <a:rect l="0" t="0" r="0" b="0"/>
          <a:pathLst>
            <a:path>
              <a:moveTo>
                <a:pt x="0" y="0"/>
              </a:moveTo>
              <a:lnTo>
                <a:pt x="0" y="860958"/>
              </a:lnTo>
              <a:lnTo>
                <a:pt x="155342" y="860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49C673-7AAA-40AE-85E4-0365CA794425}">
      <dsp:nvSpPr>
        <dsp:cNvPr id="0" name=""/>
        <dsp:cNvSpPr/>
      </dsp:nvSpPr>
      <dsp:spPr>
        <a:xfrm>
          <a:off x="4551704" y="1529816"/>
          <a:ext cx="155342" cy="338496"/>
        </a:xfrm>
        <a:custGeom>
          <a:avLst/>
          <a:gdLst/>
          <a:ahLst/>
          <a:cxnLst/>
          <a:rect l="0" t="0" r="0" b="0"/>
          <a:pathLst>
            <a:path>
              <a:moveTo>
                <a:pt x="0" y="0"/>
              </a:moveTo>
              <a:lnTo>
                <a:pt x="0" y="338496"/>
              </a:lnTo>
              <a:lnTo>
                <a:pt x="155342" y="338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11298-95B0-44A9-9D14-8D7EC7EF4A74}">
      <dsp:nvSpPr>
        <dsp:cNvPr id="0" name=""/>
        <dsp:cNvSpPr/>
      </dsp:nvSpPr>
      <dsp:spPr>
        <a:xfrm>
          <a:off x="3129910" y="1007354"/>
          <a:ext cx="1836040" cy="154531"/>
        </a:xfrm>
        <a:custGeom>
          <a:avLst/>
          <a:gdLst/>
          <a:ahLst/>
          <a:cxnLst/>
          <a:rect l="0" t="0" r="0" b="0"/>
          <a:pathLst>
            <a:path>
              <a:moveTo>
                <a:pt x="0" y="0"/>
              </a:moveTo>
              <a:lnTo>
                <a:pt x="0" y="77265"/>
              </a:lnTo>
              <a:lnTo>
                <a:pt x="1836040" y="77265"/>
              </a:lnTo>
              <a:lnTo>
                <a:pt x="1836040" y="1545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44A76D-E96D-4609-88EA-122E0857DBE4}">
      <dsp:nvSpPr>
        <dsp:cNvPr id="0" name=""/>
        <dsp:cNvSpPr/>
      </dsp:nvSpPr>
      <dsp:spPr>
        <a:xfrm>
          <a:off x="3129910" y="1007354"/>
          <a:ext cx="795770" cy="154531"/>
        </a:xfrm>
        <a:custGeom>
          <a:avLst/>
          <a:gdLst/>
          <a:ahLst/>
          <a:cxnLst/>
          <a:rect l="0" t="0" r="0" b="0"/>
          <a:pathLst>
            <a:path>
              <a:moveTo>
                <a:pt x="0" y="0"/>
              </a:moveTo>
              <a:lnTo>
                <a:pt x="0" y="77265"/>
              </a:lnTo>
              <a:lnTo>
                <a:pt x="795770" y="77265"/>
              </a:lnTo>
              <a:lnTo>
                <a:pt x="795770" y="1545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5E9DC7-FDED-4793-82D0-F403F35067DB}">
      <dsp:nvSpPr>
        <dsp:cNvPr id="0" name=""/>
        <dsp:cNvSpPr/>
      </dsp:nvSpPr>
      <dsp:spPr>
        <a:xfrm>
          <a:off x="2527941" y="1529816"/>
          <a:ext cx="145879" cy="1383420"/>
        </a:xfrm>
        <a:custGeom>
          <a:avLst/>
          <a:gdLst/>
          <a:ahLst/>
          <a:cxnLst/>
          <a:rect l="0" t="0" r="0" b="0"/>
          <a:pathLst>
            <a:path>
              <a:moveTo>
                <a:pt x="0" y="0"/>
              </a:moveTo>
              <a:lnTo>
                <a:pt x="0" y="1383420"/>
              </a:lnTo>
              <a:lnTo>
                <a:pt x="145879" y="1383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57DC89-5483-48C4-855F-E7D9A822042E}">
      <dsp:nvSpPr>
        <dsp:cNvPr id="0" name=""/>
        <dsp:cNvSpPr/>
      </dsp:nvSpPr>
      <dsp:spPr>
        <a:xfrm>
          <a:off x="2527941" y="1529816"/>
          <a:ext cx="145879" cy="860958"/>
        </a:xfrm>
        <a:custGeom>
          <a:avLst/>
          <a:gdLst/>
          <a:ahLst/>
          <a:cxnLst/>
          <a:rect l="0" t="0" r="0" b="0"/>
          <a:pathLst>
            <a:path>
              <a:moveTo>
                <a:pt x="0" y="0"/>
              </a:moveTo>
              <a:lnTo>
                <a:pt x="0" y="860958"/>
              </a:lnTo>
              <a:lnTo>
                <a:pt x="145879" y="860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F22C6-6935-42B5-9F00-0D398BC341CE}">
      <dsp:nvSpPr>
        <dsp:cNvPr id="0" name=""/>
        <dsp:cNvSpPr/>
      </dsp:nvSpPr>
      <dsp:spPr>
        <a:xfrm>
          <a:off x="2527941" y="1529816"/>
          <a:ext cx="145879" cy="338496"/>
        </a:xfrm>
        <a:custGeom>
          <a:avLst/>
          <a:gdLst/>
          <a:ahLst/>
          <a:cxnLst/>
          <a:rect l="0" t="0" r="0" b="0"/>
          <a:pathLst>
            <a:path>
              <a:moveTo>
                <a:pt x="0" y="0"/>
              </a:moveTo>
              <a:lnTo>
                <a:pt x="0" y="338496"/>
              </a:lnTo>
              <a:lnTo>
                <a:pt x="145879" y="338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ED741-3171-4E98-94EB-F1DDBC1278ED}">
      <dsp:nvSpPr>
        <dsp:cNvPr id="0" name=""/>
        <dsp:cNvSpPr/>
      </dsp:nvSpPr>
      <dsp:spPr>
        <a:xfrm>
          <a:off x="2916953" y="1007354"/>
          <a:ext cx="212956" cy="154531"/>
        </a:xfrm>
        <a:custGeom>
          <a:avLst/>
          <a:gdLst/>
          <a:ahLst/>
          <a:cxnLst/>
          <a:rect l="0" t="0" r="0" b="0"/>
          <a:pathLst>
            <a:path>
              <a:moveTo>
                <a:pt x="212956" y="0"/>
              </a:moveTo>
              <a:lnTo>
                <a:pt x="212956" y="77265"/>
              </a:lnTo>
              <a:lnTo>
                <a:pt x="0" y="77265"/>
              </a:lnTo>
              <a:lnTo>
                <a:pt x="0" y="1545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125B3E-2AC7-48DD-80AB-C2EA35BFE0B7}">
      <dsp:nvSpPr>
        <dsp:cNvPr id="0" name=""/>
        <dsp:cNvSpPr/>
      </dsp:nvSpPr>
      <dsp:spPr>
        <a:xfrm>
          <a:off x="1260965" y="1529816"/>
          <a:ext cx="386923" cy="1198759"/>
        </a:xfrm>
        <a:custGeom>
          <a:avLst/>
          <a:gdLst/>
          <a:ahLst/>
          <a:cxnLst/>
          <a:rect l="0" t="0" r="0" b="0"/>
          <a:pathLst>
            <a:path>
              <a:moveTo>
                <a:pt x="0" y="0"/>
              </a:moveTo>
              <a:lnTo>
                <a:pt x="0" y="1121494"/>
              </a:lnTo>
              <a:lnTo>
                <a:pt x="386923" y="1121494"/>
              </a:lnTo>
              <a:lnTo>
                <a:pt x="386923" y="1198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F32460-B539-4079-8FB9-271201FB9259}">
      <dsp:nvSpPr>
        <dsp:cNvPr id="0" name=""/>
        <dsp:cNvSpPr/>
      </dsp:nvSpPr>
      <dsp:spPr>
        <a:xfrm>
          <a:off x="1260965" y="1529816"/>
          <a:ext cx="428882" cy="415589"/>
        </a:xfrm>
        <a:custGeom>
          <a:avLst/>
          <a:gdLst/>
          <a:ahLst/>
          <a:cxnLst/>
          <a:rect l="0" t="0" r="0" b="0"/>
          <a:pathLst>
            <a:path>
              <a:moveTo>
                <a:pt x="0" y="0"/>
              </a:moveTo>
              <a:lnTo>
                <a:pt x="0" y="338323"/>
              </a:lnTo>
              <a:lnTo>
                <a:pt x="428882" y="338323"/>
              </a:lnTo>
              <a:lnTo>
                <a:pt x="428882" y="415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856424-C0B0-4B04-B65A-1FFE626770C1}">
      <dsp:nvSpPr>
        <dsp:cNvPr id="0" name=""/>
        <dsp:cNvSpPr/>
      </dsp:nvSpPr>
      <dsp:spPr>
        <a:xfrm>
          <a:off x="76228" y="2052278"/>
          <a:ext cx="110379" cy="1905882"/>
        </a:xfrm>
        <a:custGeom>
          <a:avLst/>
          <a:gdLst/>
          <a:ahLst/>
          <a:cxnLst/>
          <a:rect l="0" t="0" r="0" b="0"/>
          <a:pathLst>
            <a:path>
              <a:moveTo>
                <a:pt x="0" y="0"/>
              </a:moveTo>
              <a:lnTo>
                <a:pt x="0" y="1905882"/>
              </a:lnTo>
              <a:lnTo>
                <a:pt x="110379" y="1905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F6B19-2A35-4096-814D-63BF758D313D}">
      <dsp:nvSpPr>
        <dsp:cNvPr id="0" name=""/>
        <dsp:cNvSpPr/>
      </dsp:nvSpPr>
      <dsp:spPr>
        <a:xfrm>
          <a:off x="76228" y="2052278"/>
          <a:ext cx="110379" cy="1383420"/>
        </a:xfrm>
        <a:custGeom>
          <a:avLst/>
          <a:gdLst/>
          <a:ahLst/>
          <a:cxnLst/>
          <a:rect l="0" t="0" r="0" b="0"/>
          <a:pathLst>
            <a:path>
              <a:moveTo>
                <a:pt x="0" y="0"/>
              </a:moveTo>
              <a:lnTo>
                <a:pt x="0" y="1383420"/>
              </a:lnTo>
              <a:lnTo>
                <a:pt x="110379" y="1383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C543D-B938-4670-B6D5-BD284D09E42A}">
      <dsp:nvSpPr>
        <dsp:cNvPr id="0" name=""/>
        <dsp:cNvSpPr/>
      </dsp:nvSpPr>
      <dsp:spPr>
        <a:xfrm>
          <a:off x="76228" y="2052278"/>
          <a:ext cx="110379" cy="860958"/>
        </a:xfrm>
        <a:custGeom>
          <a:avLst/>
          <a:gdLst/>
          <a:ahLst/>
          <a:cxnLst/>
          <a:rect l="0" t="0" r="0" b="0"/>
          <a:pathLst>
            <a:path>
              <a:moveTo>
                <a:pt x="0" y="0"/>
              </a:moveTo>
              <a:lnTo>
                <a:pt x="0" y="860958"/>
              </a:lnTo>
              <a:lnTo>
                <a:pt x="110379" y="860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5CA88D-9ABF-4416-8904-6F8042BBEE00}">
      <dsp:nvSpPr>
        <dsp:cNvPr id="0" name=""/>
        <dsp:cNvSpPr/>
      </dsp:nvSpPr>
      <dsp:spPr>
        <a:xfrm>
          <a:off x="76228" y="2052278"/>
          <a:ext cx="110379" cy="338496"/>
        </a:xfrm>
        <a:custGeom>
          <a:avLst/>
          <a:gdLst/>
          <a:ahLst/>
          <a:cxnLst/>
          <a:rect l="0" t="0" r="0" b="0"/>
          <a:pathLst>
            <a:path>
              <a:moveTo>
                <a:pt x="0" y="0"/>
              </a:moveTo>
              <a:lnTo>
                <a:pt x="0" y="338496"/>
              </a:lnTo>
              <a:lnTo>
                <a:pt x="110379" y="338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CA6CD9-99D5-4502-859B-42A598102EC7}">
      <dsp:nvSpPr>
        <dsp:cNvPr id="0" name=""/>
        <dsp:cNvSpPr/>
      </dsp:nvSpPr>
      <dsp:spPr>
        <a:xfrm>
          <a:off x="370572" y="1529816"/>
          <a:ext cx="890393" cy="154531"/>
        </a:xfrm>
        <a:custGeom>
          <a:avLst/>
          <a:gdLst/>
          <a:ahLst/>
          <a:cxnLst/>
          <a:rect l="0" t="0" r="0" b="0"/>
          <a:pathLst>
            <a:path>
              <a:moveTo>
                <a:pt x="890393" y="0"/>
              </a:moveTo>
              <a:lnTo>
                <a:pt x="890393" y="77265"/>
              </a:lnTo>
              <a:lnTo>
                <a:pt x="0" y="77265"/>
              </a:lnTo>
              <a:lnTo>
                <a:pt x="0" y="1545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5E8F4-FEA7-4D6D-BEBC-C98B2D7F8315}">
      <dsp:nvSpPr>
        <dsp:cNvPr id="0" name=""/>
        <dsp:cNvSpPr/>
      </dsp:nvSpPr>
      <dsp:spPr>
        <a:xfrm>
          <a:off x="1260965" y="1007354"/>
          <a:ext cx="1868944" cy="154531"/>
        </a:xfrm>
        <a:custGeom>
          <a:avLst/>
          <a:gdLst/>
          <a:ahLst/>
          <a:cxnLst/>
          <a:rect l="0" t="0" r="0" b="0"/>
          <a:pathLst>
            <a:path>
              <a:moveTo>
                <a:pt x="1868944" y="0"/>
              </a:moveTo>
              <a:lnTo>
                <a:pt x="1868944" y="77265"/>
              </a:lnTo>
              <a:lnTo>
                <a:pt x="0" y="77265"/>
              </a:lnTo>
              <a:lnTo>
                <a:pt x="0" y="1545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BE8F5B-0762-4652-9AE0-F52985089A51}">
      <dsp:nvSpPr>
        <dsp:cNvPr id="0" name=""/>
        <dsp:cNvSpPr/>
      </dsp:nvSpPr>
      <dsp:spPr>
        <a:xfrm>
          <a:off x="2761979" y="639423"/>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nume_conferinta = euro_python</a:t>
          </a:r>
        </a:p>
      </dsp:txBody>
      <dsp:txXfrm>
        <a:off x="2761979" y="639423"/>
        <a:ext cx="735862" cy="367931"/>
      </dsp:txXfrm>
    </dsp:sp>
    <dsp:sp modelId="{D477BC64-A011-4C2E-95C9-03A61FEDC30F}">
      <dsp:nvSpPr>
        <dsp:cNvPr id="0" name=""/>
        <dsp:cNvSpPr/>
      </dsp:nvSpPr>
      <dsp:spPr>
        <a:xfrm>
          <a:off x="776062" y="1161885"/>
          <a:ext cx="969807"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categorie_conferinta = conferinta_industrie</a:t>
          </a:r>
        </a:p>
      </dsp:txBody>
      <dsp:txXfrm>
        <a:off x="776062" y="1161885"/>
        <a:ext cx="969807" cy="367931"/>
      </dsp:txXfrm>
    </dsp:sp>
    <dsp:sp modelId="{FB045B91-5006-4438-A44A-EA88C158E45A}">
      <dsp:nvSpPr>
        <dsp:cNvPr id="0" name=""/>
        <dsp:cNvSpPr/>
      </dsp:nvSpPr>
      <dsp:spPr>
        <a:xfrm>
          <a:off x="2641" y="1684347"/>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nivel_pregatire_in_domeniu = mediu</a:t>
          </a:r>
        </a:p>
      </dsp:txBody>
      <dsp:txXfrm>
        <a:off x="2641" y="1684347"/>
        <a:ext cx="735862" cy="367931"/>
      </dsp:txXfrm>
    </dsp:sp>
    <dsp:sp modelId="{D1804DBB-FD7F-499B-B242-D0B004E40609}">
      <dsp:nvSpPr>
        <dsp:cNvPr id="0" name=""/>
        <dsp:cNvSpPr/>
      </dsp:nvSpPr>
      <dsp:spPr>
        <a:xfrm>
          <a:off x="186607" y="2206809"/>
          <a:ext cx="872121"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lucreaza_in_cercetare = nu</a:t>
          </a:r>
        </a:p>
      </dsp:txBody>
      <dsp:txXfrm>
        <a:off x="186607" y="2206809"/>
        <a:ext cx="872121" cy="367931"/>
      </dsp:txXfrm>
    </dsp:sp>
    <dsp:sp modelId="{65C635F5-CE9F-473C-9FCE-6E9D155C9AE4}">
      <dsp:nvSpPr>
        <dsp:cNvPr id="0" name=""/>
        <dsp:cNvSpPr/>
      </dsp:nvSpPr>
      <dsp:spPr>
        <a:xfrm>
          <a:off x="186607" y="2729271"/>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inscris_la_studii_universitare = nu</a:t>
          </a:r>
        </a:p>
      </dsp:txBody>
      <dsp:txXfrm>
        <a:off x="186607" y="2729271"/>
        <a:ext cx="735862" cy="367931"/>
      </dsp:txXfrm>
    </dsp:sp>
    <dsp:sp modelId="{6809ACC1-9F16-4173-A1C8-6E787FE3E015}">
      <dsp:nvSpPr>
        <dsp:cNvPr id="0" name=""/>
        <dsp:cNvSpPr/>
      </dsp:nvSpPr>
      <dsp:spPr>
        <a:xfrm>
          <a:off x="186607" y="3251733"/>
          <a:ext cx="872121"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program_de_studii_finalizat = licenta</a:t>
          </a:r>
        </a:p>
      </dsp:txBody>
      <dsp:txXfrm>
        <a:off x="186607" y="3251733"/>
        <a:ext cx="872121" cy="367931"/>
      </dsp:txXfrm>
    </dsp:sp>
    <dsp:sp modelId="{0105FC23-D00B-44C6-86A5-9015D4BAC13C}">
      <dsp:nvSpPr>
        <dsp:cNvPr id="0" name=""/>
        <dsp:cNvSpPr/>
      </dsp:nvSpPr>
      <dsp:spPr>
        <a:xfrm>
          <a:off x="186607" y="3774195"/>
          <a:ext cx="983509"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program_de_studii_in_domeniu = da</a:t>
          </a:r>
        </a:p>
      </dsp:txBody>
      <dsp:txXfrm>
        <a:off x="186607" y="3774195"/>
        <a:ext cx="983509" cy="367931"/>
      </dsp:txXfrm>
    </dsp:sp>
    <dsp:sp modelId="{551D7583-D19A-497B-956C-985717AC8CF1}">
      <dsp:nvSpPr>
        <dsp:cNvPr id="0" name=""/>
        <dsp:cNvSpPr/>
      </dsp:nvSpPr>
      <dsp:spPr>
        <a:xfrm>
          <a:off x="1321917" y="1945405"/>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doreste_sa_invete = da</a:t>
          </a:r>
        </a:p>
      </dsp:txBody>
      <dsp:txXfrm>
        <a:off x="1321917" y="1945405"/>
        <a:ext cx="735862" cy="367931"/>
      </dsp:txXfrm>
    </dsp:sp>
    <dsp:sp modelId="{131A0A03-2056-441A-8A89-9F81C147BCC9}">
      <dsp:nvSpPr>
        <dsp:cNvPr id="0" name=""/>
        <dsp:cNvSpPr/>
      </dsp:nvSpPr>
      <dsp:spPr>
        <a:xfrm>
          <a:off x="1279958" y="2728576"/>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interesat_de_networking = da</a:t>
          </a:r>
        </a:p>
      </dsp:txBody>
      <dsp:txXfrm>
        <a:off x="1279958" y="2728576"/>
        <a:ext cx="735862" cy="367931"/>
      </dsp:txXfrm>
    </dsp:sp>
    <dsp:sp modelId="{805CEFD8-341C-4470-8468-9506414AD823}">
      <dsp:nvSpPr>
        <dsp:cNvPr id="0" name=""/>
        <dsp:cNvSpPr/>
      </dsp:nvSpPr>
      <dsp:spPr>
        <a:xfrm>
          <a:off x="2430688" y="1161885"/>
          <a:ext cx="972530"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domeniu_de_interes = limbaje_de_programare</a:t>
          </a:r>
        </a:p>
      </dsp:txBody>
      <dsp:txXfrm>
        <a:off x="2430688" y="1161885"/>
        <a:ext cx="972530" cy="367931"/>
      </dsp:txXfrm>
    </dsp:sp>
    <dsp:sp modelId="{4CCE2F25-4A94-48CD-B626-762B6F655130}">
      <dsp:nvSpPr>
        <dsp:cNvPr id="0" name=""/>
        <dsp:cNvSpPr/>
      </dsp:nvSpPr>
      <dsp:spPr>
        <a:xfrm>
          <a:off x="2673821" y="1684347"/>
          <a:ext cx="888796"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interes_inteligenta_artificiala = nu</a:t>
          </a:r>
        </a:p>
      </dsp:txBody>
      <dsp:txXfrm>
        <a:off x="2673821" y="1684347"/>
        <a:ext cx="888796" cy="367931"/>
      </dsp:txXfrm>
    </dsp:sp>
    <dsp:sp modelId="{20DCEECB-BDE0-4F9E-95DA-534E3F46A31D}">
      <dsp:nvSpPr>
        <dsp:cNvPr id="0" name=""/>
        <dsp:cNvSpPr/>
      </dsp:nvSpPr>
      <dsp:spPr>
        <a:xfrm>
          <a:off x="2673821" y="2206809"/>
          <a:ext cx="850693"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interes_grafica_pe_calculator  =nu</a:t>
          </a:r>
        </a:p>
      </dsp:txBody>
      <dsp:txXfrm>
        <a:off x="2673821" y="2206809"/>
        <a:ext cx="850693" cy="367931"/>
      </dsp:txXfrm>
    </dsp:sp>
    <dsp:sp modelId="{42938733-6894-46C3-9B09-A259BE0C5815}">
      <dsp:nvSpPr>
        <dsp:cNvPr id="0" name=""/>
        <dsp:cNvSpPr/>
      </dsp:nvSpPr>
      <dsp:spPr>
        <a:xfrm>
          <a:off x="2673821" y="2729271"/>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interes_limbaje_de_programare = da</a:t>
          </a:r>
        </a:p>
      </dsp:txBody>
      <dsp:txXfrm>
        <a:off x="2673821" y="2729271"/>
        <a:ext cx="735862" cy="367931"/>
      </dsp:txXfrm>
    </dsp:sp>
    <dsp:sp modelId="{93D6E188-6B1A-40B1-8809-9142ED9C9541}">
      <dsp:nvSpPr>
        <dsp:cNvPr id="0" name=""/>
        <dsp:cNvSpPr/>
      </dsp:nvSpPr>
      <dsp:spPr>
        <a:xfrm>
          <a:off x="3557749" y="1161885"/>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limbaj_preferat = python</a:t>
          </a:r>
        </a:p>
      </dsp:txBody>
      <dsp:txXfrm>
        <a:off x="3557749" y="1161885"/>
        <a:ext cx="735862" cy="367931"/>
      </dsp:txXfrm>
    </dsp:sp>
    <dsp:sp modelId="{80A881EE-1DE5-4B67-9FA9-3A68506875D3}">
      <dsp:nvSpPr>
        <dsp:cNvPr id="0" name=""/>
        <dsp:cNvSpPr/>
      </dsp:nvSpPr>
      <dsp:spPr>
        <a:xfrm>
          <a:off x="4448142" y="1161885"/>
          <a:ext cx="1035615"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poate_participa_la_conferinta_scumpa_in_strainatate = da</a:t>
          </a:r>
        </a:p>
      </dsp:txBody>
      <dsp:txXfrm>
        <a:off x="4448142" y="1161885"/>
        <a:ext cx="1035615" cy="367931"/>
      </dsp:txXfrm>
    </dsp:sp>
    <dsp:sp modelId="{EC589A2C-99A3-456F-AC19-A92DC7D078C3}">
      <dsp:nvSpPr>
        <dsp:cNvPr id="0" name=""/>
        <dsp:cNvSpPr/>
      </dsp:nvSpPr>
      <dsp:spPr>
        <a:xfrm>
          <a:off x="4707046" y="1684347"/>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determina_buget = da</a:t>
          </a:r>
        </a:p>
      </dsp:txBody>
      <dsp:txXfrm>
        <a:off x="4707046" y="1684347"/>
        <a:ext cx="735862" cy="367931"/>
      </dsp:txXfrm>
    </dsp:sp>
    <dsp:sp modelId="{2248307A-9856-4136-988B-2EDA33894E44}">
      <dsp:nvSpPr>
        <dsp:cNvPr id="0" name=""/>
        <dsp:cNvSpPr/>
      </dsp:nvSpPr>
      <dsp:spPr>
        <a:xfrm>
          <a:off x="4707046" y="2206809"/>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dispus_sa_calatoreasca = da</a:t>
          </a:r>
        </a:p>
      </dsp:txBody>
      <dsp:txXfrm>
        <a:off x="4707046" y="2206809"/>
        <a:ext cx="735862" cy="367931"/>
      </dsp:txXfrm>
    </dsp:sp>
    <dsp:sp modelId="{9A238E80-6370-47A8-90D4-05AF8757270F}">
      <dsp:nvSpPr>
        <dsp:cNvPr id="0" name=""/>
        <dsp:cNvSpPr/>
      </dsp:nvSpPr>
      <dsp:spPr>
        <a:xfrm>
          <a:off x="4707046" y="2729271"/>
          <a:ext cx="735862" cy="367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buget_disponibil</a:t>
          </a:r>
        </a:p>
      </dsp:txBody>
      <dsp:txXfrm>
        <a:off x="4707046" y="2729271"/>
        <a:ext cx="735862" cy="3679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CF4673-EDEB-4859-9DC6-C869F7ABD4CF}">
      <dsp:nvSpPr>
        <dsp:cNvPr id="0" name=""/>
        <dsp:cNvSpPr/>
      </dsp:nvSpPr>
      <dsp:spPr>
        <a:xfrm>
          <a:off x="4626079" y="1236635"/>
          <a:ext cx="130280" cy="854102"/>
        </a:xfrm>
        <a:custGeom>
          <a:avLst/>
          <a:gdLst/>
          <a:ahLst/>
          <a:cxnLst/>
          <a:rect l="0" t="0" r="0" b="0"/>
          <a:pathLst>
            <a:path>
              <a:moveTo>
                <a:pt x="0" y="0"/>
              </a:moveTo>
              <a:lnTo>
                <a:pt x="0" y="854102"/>
              </a:lnTo>
              <a:lnTo>
                <a:pt x="130280" y="854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BD514-EE12-4B49-A8ED-61D90C727721}">
      <dsp:nvSpPr>
        <dsp:cNvPr id="0" name=""/>
        <dsp:cNvSpPr/>
      </dsp:nvSpPr>
      <dsp:spPr>
        <a:xfrm>
          <a:off x="4626079" y="1236635"/>
          <a:ext cx="130280" cy="335800"/>
        </a:xfrm>
        <a:custGeom>
          <a:avLst/>
          <a:gdLst/>
          <a:ahLst/>
          <a:cxnLst/>
          <a:rect l="0" t="0" r="0" b="0"/>
          <a:pathLst>
            <a:path>
              <a:moveTo>
                <a:pt x="0" y="0"/>
              </a:moveTo>
              <a:lnTo>
                <a:pt x="0" y="335800"/>
              </a:lnTo>
              <a:lnTo>
                <a:pt x="130280" y="335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B7DA04-70B4-4C79-8CC5-A8C62CB5F961}">
      <dsp:nvSpPr>
        <dsp:cNvPr id="0" name=""/>
        <dsp:cNvSpPr/>
      </dsp:nvSpPr>
      <dsp:spPr>
        <a:xfrm>
          <a:off x="3098465" y="718333"/>
          <a:ext cx="1875028" cy="153300"/>
        </a:xfrm>
        <a:custGeom>
          <a:avLst/>
          <a:gdLst/>
          <a:ahLst/>
          <a:cxnLst/>
          <a:rect l="0" t="0" r="0" b="0"/>
          <a:pathLst>
            <a:path>
              <a:moveTo>
                <a:pt x="0" y="0"/>
              </a:moveTo>
              <a:lnTo>
                <a:pt x="0" y="76650"/>
              </a:lnTo>
              <a:lnTo>
                <a:pt x="1875028" y="76650"/>
              </a:lnTo>
              <a:lnTo>
                <a:pt x="1875028" y="1533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D803FC-E628-4E92-B8D3-C8D409D3DBD2}">
      <dsp:nvSpPr>
        <dsp:cNvPr id="0" name=""/>
        <dsp:cNvSpPr/>
      </dsp:nvSpPr>
      <dsp:spPr>
        <a:xfrm>
          <a:off x="3098465" y="718333"/>
          <a:ext cx="922459" cy="153300"/>
        </a:xfrm>
        <a:custGeom>
          <a:avLst/>
          <a:gdLst/>
          <a:ahLst/>
          <a:cxnLst/>
          <a:rect l="0" t="0" r="0" b="0"/>
          <a:pathLst>
            <a:path>
              <a:moveTo>
                <a:pt x="0" y="0"/>
              </a:moveTo>
              <a:lnTo>
                <a:pt x="0" y="76650"/>
              </a:lnTo>
              <a:lnTo>
                <a:pt x="922459" y="76650"/>
              </a:lnTo>
              <a:lnTo>
                <a:pt x="922459" y="1533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66E9C-396B-4BD4-9AD3-8757C1A0B8F0}">
      <dsp:nvSpPr>
        <dsp:cNvPr id="0" name=""/>
        <dsp:cNvSpPr/>
      </dsp:nvSpPr>
      <dsp:spPr>
        <a:xfrm>
          <a:off x="2553361" y="1236635"/>
          <a:ext cx="158210" cy="1372403"/>
        </a:xfrm>
        <a:custGeom>
          <a:avLst/>
          <a:gdLst/>
          <a:ahLst/>
          <a:cxnLst/>
          <a:rect l="0" t="0" r="0" b="0"/>
          <a:pathLst>
            <a:path>
              <a:moveTo>
                <a:pt x="0" y="0"/>
              </a:moveTo>
              <a:lnTo>
                <a:pt x="0" y="1372403"/>
              </a:lnTo>
              <a:lnTo>
                <a:pt x="158210" y="1372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AB48CE-6F61-42FF-B2DA-D789B7B607FE}">
      <dsp:nvSpPr>
        <dsp:cNvPr id="0" name=""/>
        <dsp:cNvSpPr/>
      </dsp:nvSpPr>
      <dsp:spPr>
        <a:xfrm>
          <a:off x="2553361" y="1236635"/>
          <a:ext cx="158210" cy="854102"/>
        </a:xfrm>
        <a:custGeom>
          <a:avLst/>
          <a:gdLst/>
          <a:ahLst/>
          <a:cxnLst/>
          <a:rect l="0" t="0" r="0" b="0"/>
          <a:pathLst>
            <a:path>
              <a:moveTo>
                <a:pt x="0" y="0"/>
              </a:moveTo>
              <a:lnTo>
                <a:pt x="0" y="854102"/>
              </a:lnTo>
              <a:lnTo>
                <a:pt x="158210" y="854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DA0E9-13A4-4704-95B0-AA3846B49B97}">
      <dsp:nvSpPr>
        <dsp:cNvPr id="0" name=""/>
        <dsp:cNvSpPr/>
      </dsp:nvSpPr>
      <dsp:spPr>
        <a:xfrm>
          <a:off x="2553361" y="1236635"/>
          <a:ext cx="158210" cy="335800"/>
        </a:xfrm>
        <a:custGeom>
          <a:avLst/>
          <a:gdLst/>
          <a:ahLst/>
          <a:cxnLst/>
          <a:rect l="0" t="0" r="0" b="0"/>
          <a:pathLst>
            <a:path>
              <a:moveTo>
                <a:pt x="0" y="0"/>
              </a:moveTo>
              <a:lnTo>
                <a:pt x="0" y="335800"/>
              </a:lnTo>
              <a:lnTo>
                <a:pt x="158210" y="335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9A29D-D674-4EE9-B85D-86DD7167CB89}">
      <dsp:nvSpPr>
        <dsp:cNvPr id="0" name=""/>
        <dsp:cNvSpPr/>
      </dsp:nvSpPr>
      <dsp:spPr>
        <a:xfrm>
          <a:off x="2975255" y="718333"/>
          <a:ext cx="123209" cy="153300"/>
        </a:xfrm>
        <a:custGeom>
          <a:avLst/>
          <a:gdLst/>
          <a:ahLst/>
          <a:cxnLst/>
          <a:rect l="0" t="0" r="0" b="0"/>
          <a:pathLst>
            <a:path>
              <a:moveTo>
                <a:pt x="123209" y="0"/>
              </a:moveTo>
              <a:lnTo>
                <a:pt x="123209" y="76650"/>
              </a:lnTo>
              <a:lnTo>
                <a:pt x="0" y="76650"/>
              </a:lnTo>
              <a:lnTo>
                <a:pt x="0" y="1533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8078C-244A-413D-BEA0-4316B4C2844C}">
      <dsp:nvSpPr>
        <dsp:cNvPr id="0" name=""/>
        <dsp:cNvSpPr/>
      </dsp:nvSpPr>
      <dsp:spPr>
        <a:xfrm>
          <a:off x="1279154" y="1236635"/>
          <a:ext cx="428343" cy="1210576"/>
        </a:xfrm>
        <a:custGeom>
          <a:avLst/>
          <a:gdLst/>
          <a:ahLst/>
          <a:cxnLst/>
          <a:rect l="0" t="0" r="0" b="0"/>
          <a:pathLst>
            <a:path>
              <a:moveTo>
                <a:pt x="0" y="0"/>
              </a:moveTo>
              <a:lnTo>
                <a:pt x="0" y="1133926"/>
              </a:lnTo>
              <a:lnTo>
                <a:pt x="428343" y="1133926"/>
              </a:lnTo>
              <a:lnTo>
                <a:pt x="428343" y="12105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A35583-2D04-4638-8404-C7161B4531AE}">
      <dsp:nvSpPr>
        <dsp:cNvPr id="0" name=""/>
        <dsp:cNvSpPr/>
      </dsp:nvSpPr>
      <dsp:spPr>
        <a:xfrm>
          <a:off x="1279154" y="1236635"/>
          <a:ext cx="430869" cy="667648"/>
        </a:xfrm>
        <a:custGeom>
          <a:avLst/>
          <a:gdLst/>
          <a:ahLst/>
          <a:cxnLst/>
          <a:rect l="0" t="0" r="0" b="0"/>
          <a:pathLst>
            <a:path>
              <a:moveTo>
                <a:pt x="0" y="0"/>
              </a:moveTo>
              <a:lnTo>
                <a:pt x="0" y="590998"/>
              </a:lnTo>
              <a:lnTo>
                <a:pt x="430869" y="590998"/>
              </a:lnTo>
              <a:lnTo>
                <a:pt x="430869" y="6676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10F686-5083-47A4-AFA5-4EF41B2CC41D}">
      <dsp:nvSpPr>
        <dsp:cNvPr id="0" name=""/>
        <dsp:cNvSpPr/>
      </dsp:nvSpPr>
      <dsp:spPr>
        <a:xfrm>
          <a:off x="79200" y="1754936"/>
          <a:ext cx="118744" cy="1890705"/>
        </a:xfrm>
        <a:custGeom>
          <a:avLst/>
          <a:gdLst/>
          <a:ahLst/>
          <a:cxnLst/>
          <a:rect l="0" t="0" r="0" b="0"/>
          <a:pathLst>
            <a:path>
              <a:moveTo>
                <a:pt x="0" y="0"/>
              </a:moveTo>
              <a:lnTo>
                <a:pt x="0" y="1890705"/>
              </a:lnTo>
              <a:lnTo>
                <a:pt x="118744" y="18907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14D359-A188-4D69-8A18-9741A1F9CFCD}">
      <dsp:nvSpPr>
        <dsp:cNvPr id="0" name=""/>
        <dsp:cNvSpPr/>
      </dsp:nvSpPr>
      <dsp:spPr>
        <a:xfrm>
          <a:off x="79200" y="1754936"/>
          <a:ext cx="118744" cy="1372403"/>
        </a:xfrm>
        <a:custGeom>
          <a:avLst/>
          <a:gdLst/>
          <a:ahLst/>
          <a:cxnLst/>
          <a:rect l="0" t="0" r="0" b="0"/>
          <a:pathLst>
            <a:path>
              <a:moveTo>
                <a:pt x="0" y="0"/>
              </a:moveTo>
              <a:lnTo>
                <a:pt x="0" y="1372403"/>
              </a:lnTo>
              <a:lnTo>
                <a:pt x="118744" y="1372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592322-ABF2-462E-8FA4-56E7C0133147}">
      <dsp:nvSpPr>
        <dsp:cNvPr id="0" name=""/>
        <dsp:cNvSpPr/>
      </dsp:nvSpPr>
      <dsp:spPr>
        <a:xfrm>
          <a:off x="79200" y="1754936"/>
          <a:ext cx="118744" cy="854102"/>
        </a:xfrm>
        <a:custGeom>
          <a:avLst/>
          <a:gdLst/>
          <a:ahLst/>
          <a:cxnLst/>
          <a:rect l="0" t="0" r="0" b="0"/>
          <a:pathLst>
            <a:path>
              <a:moveTo>
                <a:pt x="0" y="0"/>
              </a:moveTo>
              <a:lnTo>
                <a:pt x="0" y="854102"/>
              </a:lnTo>
              <a:lnTo>
                <a:pt x="118744" y="854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1FEBA-27CA-423B-B4CD-36F6A299F03C}">
      <dsp:nvSpPr>
        <dsp:cNvPr id="0" name=""/>
        <dsp:cNvSpPr/>
      </dsp:nvSpPr>
      <dsp:spPr>
        <a:xfrm>
          <a:off x="79200" y="1754936"/>
          <a:ext cx="118744" cy="335800"/>
        </a:xfrm>
        <a:custGeom>
          <a:avLst/>
          <a:gdLst/>
          <a:ahLst/>
          <a:cxnLst/>
          <a:rect l="0" t="0" r="0" b="0"/>
          <a:pathLst>
            <a:path>
              <a:moveTo>
                <a:pt x="0" y="0"/>
              </a:moveTo>
              <a:lnTo>
                <a:pt x="0" y="335800"/>
              </a:lnTo>
              <a:lnTo>
                <a:pt x="118744" y="335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9A1C4-7002-46B0-AB29-CBC32F18D1D8}">
      <dsp:nvSpPr>
        <dsp:cNvPr id="0" name=""/>
        <dsp:cNvSpPr/>
      </dsp:nvSpPr>
      <dsp:spPr>
        <a:xfrm>
          <a:off x="395852" y="1236635"/>
          <a:ext cx="883302" cy="153300"/>
        </a:xfrm>
        <a:custGeom>
          <a:avLst/>
          <a:gdLst/>
          <a:ahLst/>
          <a:cxnLst/>
          <a:rect l="0" t="0" r="0" b="0"/>
          <a:pathLst>
            <a:path>
              <a:moveTo>
                <a:pt x="883302" y="0"/>
              </a:moveTo>
              <a:lnTo>
                <a:pt x="883302" y="76650"/>
              </a:lnTo>
              <a:lnTo>
                <a:pt x="0" y="76650"/>
              </a:lnTo>
              <a:lnTo>
                <a:pt x="0" y="1533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8E447-EB38-4C04-9492-B5B308BECCB4}">
      <dsp:nvSpPr>
        <dsp:cNvPr id="0" name=""/>
        <dsp:cNvSpPr/>
      </dsp:nvSpPr>
      <dsp:spPr>
        <a:xfrm>
          <a:off x="1279154" y="718333"/>
          <a:ext cx="1819310" cy="153300"/>
        </a:xfrm>
        <a:custGeom>
          <a:avLst/>
          <a:gdLst/>
          <a:ahLst/>
          <a:cxnLst/>
          <a:rect l="0" t="0" r="0" b="0"/>
          <a:pathLst>
            <a:path>
              <a:moveTo>
                <a:pt x="1819310" y="0"/>
              </a:moveTo>
              <a:lnTo>
                <a:pt x="1819310" y="76650"/>
              </a:lnTo>
              <a:lnTo>
                <a:pt x="0" y="76650"/>
              </a:lnTo>
              <a:lnTo>
                <a:pt x="0" y="1533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D68CC-2EF5-4C94-9141-D6BD85A5BCCE}">
      <dsp:nvSpPr>
        <dsp:cNvPr id="0" name=""/>
        <dsp:cNvSpPr/>
      </dsp:nvSpPr>
      <dsp:spPr>
        <a:xfrm>
          <a:off x="2733464" y="353332"/>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nume_conferinta = java_day</a:t>
          </a:r>
        </a:p>
      </dsp:txBody>
      <dsp:txXfrm>
        <a:off x="2733464" y="353332"/>
        <a:ext cx="730001" cy="365000"/>
      </dsp:txXfrm>
    </dsp:sp>
    <dsp:sp modelId="{21BAB680-FEE7-4997-B960-000FE8F48010}">
      <dsp:nvSpPr>
        <dsp:cNvPr id="0" name=""/>
        <dsp:cNvSpPr/>
      </dsp:nvSpPr>
      <dsp:spPr>
        <a:xfrm>
          <a:off x="789170" y="871634"/>
          <a:ext cx="979969"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categorie_conferinta = workshop_incepatori</a:t>
          </a:r>
        </a:p>
      </dsp:txBody>
      <dsp:txXfrm>
        <a:off x="789170" y="871634"/>
        <a:ext cx="979969" cy="365000"/>
      </dsp:txXfrm>
    </dsp:sp>
    <dsp:sp modelId="{8A0747D1-33C0-4C78-AFEF-B2EC1AEA3C94}">
      <dsp:nvSpPr>
        <dsp:cNvPr id="0" name=""/>
        <dsp:cNvSpPr/>
      </dsp:nvSpPr>
      <dsp:spPr>
        <a:xfrm>
          <a:off x="37" y="1389935"/>
          <a:ext cx="791628"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nivel_pregatire_in_domeniu = mic</a:t>
          </a:r>
        </a:p>
      </dsp:txBody>
      <dsp:txXfrm>
        <a:off x="37" y="1389935"/>
        <a:ext cx="791628" cy="365000"/>
      </dsp:txXfrm>
    </dsp:sp>
    <dsp:sp modelId="{39F72AB8-FDE4-4A2D-9E0A-D1792CFC10F7}">
      <dsp:nvSpPr>
        <dsp:cNvPr id="0" name=""/>
        <dsp:cNvSpPr/>
      </dsp:nvSpPr>
      <dsp:spPr>
        <a:xfrm>
          <a:off x="197945" y="1908237"/>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lucreaza_in_cercetare = nu</a:t>
          </a:r>
        </a:p>
      </dsp:txBody>
      <dsp:txXfrm>
        <a:off x="197945" y="1908237"/>
        <a:ext cx="730001" cy="365000"/>
      </dsp:txXfrm>
    </dsp:sp>
    <dsp:sp modelId="{4EDFC166-CBC6-45EE-AB7D-C5865C056A58}">
      <dsp:nvSpPr>
        <dsp:cNvPr id="0" name=""/>
        <dsp:cNvSpPr/>
      </dsp:nvSpPr>
      <dsp:spPr>
        <a:xfrm>
          <a:off x="197945" y="2426538"/>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inscris_la_studii_universitare = da</a:t>
          </a:r>
        </a:p>
      </dsp:txBody>
      <dsp:txXfrm>
        <a:off x="197945" y="2426538"/>
        <a:ext cx="730001" cy="365000"/>
      </dsp:txXfrm>
    </dsp:sp>
    <dsp:sp modelId="{65D9F3C0-C78D-4076-AFE6-70067452AAFB}">
      <dsp:nvSpPr>
        <dsp:cNvPr id="0" name=""/>
        <dsp:cNvSpPr/>
      </dsp:nvSpPr>
      <dsp:spPr>
        <a:xfrm>
          <a:off x="197945" y="2944839"/>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program_de_studii_in_domeniu = da</a:t>
          </a:r>
        </a:p>
      </dsp:txBody>
      <dsp:txXfrm>
        <a:off x="197945" y="2944839"/>
        <a:ext cx="730001" cy="365000"/>
      </dsp:txXfrm>
    </dsp:sp>
    <dsp:sp modelId="{05F304C1-5323-423C-958A-70DC724EC81A}">
      <dsp:nvSpPr>
        <dsp:cNvPr id="0" name=""/>
        <dsp:cNvSpPr/>
      </dsp:nvSpPr>
      <dsp:spPr>
        <a:xfrm>
          <a:off x="197945" y="3463141"/>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program_de_studii_urmat = licenta</a:t>
          </a:r>
        </a:p>
      </dsp:txBody>
      <dsp:txXfrm>
        <a:off x="197945" y="3463141"/>
        <a:ext cx="730001" cy="365000"/>
      </dsp:txXfrm>
    </dsp:sp>
    <dsp:sp modelId="{53236FD5-E26E-44F5-87BF-FDBE14BE80A2}">
      <dsp:nvSpPr>
        <dsp:cNvPr id="0" name=""/>
        <dsp:cNvSpPr/>
      </dsp:nvSpPr>
      <dsp:spPr>
        <a:xfrm>
          <a:off x="1345022" y="1904284"/>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doreste_sa_invete = da</a:t>
          </a:r>
        </a:p>
      </dsp:txBody>
      <dsp:txXfrm>
        <a:off x="1345022" y="1904284"/>
        <a:ext cx="730001" cy="365000"/>
      </dsp:txXfrm>
    </dsp:sp>
    <dsp:sp modelId="{C96D15F7-0777-4B99-80C5-EC2909368210}">
      <dsp:nvSpPr>
        <dsp:cNvPr id="0" name=""/>
        <dsp:cNvSpPr/>
      </dsp:nvSpPr>
      <dsp:spPr>
        <a:xfrm>
          <a:off x="1342496" y="2447212"/>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caracter_practic = da</a:t>
          </a:r>
        </a:p>
      </dsp:txBody>
      <dsp:txXfrm>
        <a:off x="1342496" y="2447212"/>
        <a:ext cx="730001" cy="365000"/>
      </dsp:txXfrm>
    </dsp:sp>
    <dsp:sp modelId="{CD58F98C-B8EA-4297-BA30-9AE4FCEBF175}">
      <dsp:nvSpPr>
        <dsp:cNvPr id="0" name=""/>
        <dsp:cNvSpPr/>
      </dsp:nvSpPr>
      <dsp:spPr>
        <a:xfrm>
          <a:off x="2447887" y="871634"/>
          <a:ext cx="1054736"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domeniu_de_interes = limbaje_de_programare</a:t>
          </a:r>
        </a:p>
      </dsp:txBody>
      <dsp:txXfrm>
        <a:off x="2447887" y="871634"/>
        <a:ext cx="1054736" cy="365000"/>
      </dsp:txXfrm>
    </dsp:sp>
    <dsp:sp modelId="{B6EDCEF7-CFC4-460F-AFA1-6F8852A86AAA}">
      <dsp:nvSpPr>
        <dsp:cNvPr id="0" name=""/>
        <dsp:cNvSpPr/>
      </dsp:nvSpPr>
      <dsp:spPr>
        <a:xfrm>
          <a:off x="2711571" y="1389935"/>
          <a:ext cx="876308"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interes_inteligenta_artificiala = nu</a:t>
          </a:r>
        </a:p>
      </dsp:txBody>
      <dsp:txXfrm>
        <a:off x="2711571" y="1389935"/>
        <a:ext cx="876308" cy="365000"/>
      </dsp:txXfrm>
    </dsp:sp>
    <dsp:sp modelId="{4CB0EF81-B0F1-4E5F-8F72-D574236C130D}">
      <dsp:nvSpPr>
        <dsp:cNvPr id="0" name=""/>
        <dsp:cNvSpPr/>
      </dsp:nvSpPr>
      <dsp:spPr>
        <a:xfrm>
          <a:off x="2711571" y="1908237"/>
          <a:ext cx="838210"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interes_grafica_pe_calculator = nu</a:t>
          </a:r>
        </a:p>
      </dsp:txBody>
      <dsp:txXfrm>
        <a:off x="2711571" y="1908237"/>
        <a:ext cx="838210" cy="365000"/>
      </dsp:txXfrm>
    </dsp:sp>
    <dsp:sp modelId="{2119B731-2C8C-4240-8585-F453F9B7F343}">
      <dsp:nvSpPr>
        <dsp:cNvPr id="0" name=""/>
        <dsp:cNvSpPr/>
      </dsp:nvSpPr>
      <dsp:spPr>
        <a:xfrm>
          <a:off x="2711571" y="2426538"/>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interes_limbaje_de_programare = da</a:t>
          </a:r>
        </a:p>
      </dsp:txBody>
      <dsp:txXfrm>
        <a:off x="2711571" y="2426538"/>
        <a:ext cx="730001" cy="365000"/>
      </dsp:txXfrm>
    </dsp:sp>
    <dsp:sp modelId="{EF65A4AB-FCD0-4C9D-B232-E5654EFCD675}">
      <dsp:nvSpPr>
        <dsp:cNvPr id="0" name=""/>
        <dsp:cNvSpPr/>
      </dsp:nvSpPr>
      <dsp:spPr>
        <a:xfrm>
          <a:off x="3655924" y="871634"/>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limbaj_preferat = java</a:t>
          </a:r>
        </a:p>
      </dsp:txBody>
      <dsp:txXfrm>
        <a:off x="3655924" y="871634"/>
        <a:ext cx="730001" cy="365000"/>
      </dsp:txXfrm>
    </dsp:sp>
    <dsp:sp modelId="{8D5A3E85-0645-4338-8663-AE5FAB5CD6B2}">
      <dsp:nvSpPr>
        <dsp:cNvPr id="0" name=""/>
        <dsp:cNvSpPr/>
      </dsp:nvSpPr>
      <dsp:spPr>
        <a:xfrm>
          <a:off x="4539226" y="871634"/>
          <a:ext cx="868534"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poate_participa_la_conferinta_medie_in_tara = da</a:t>
          </a:r>
        </a:p>
      </dsp:txBody>
      <dsp:txXfrm>
        <a:off x="4539226" y="871634"/>
        <a:ext cx="868534" cy="365000"/>
      </dsp:txXfrm>
    </dsp:sp>
    <dsp:sp modelId="{0313913E-1302-4645-8307-914FBFDC176F}">
      <dsp:nvSpPr>
        <dsp:cNvPr id="0" name=""/>
        <dsp:cNvSpPr/>
      </dsp:nvSpPr>
      <dsp:spPr>
        <a:xfrm>
          <a:off x="4756360" y="1389935"/>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determina_buget = da</a:t>
          </a:r>
        </a:p>
      </dsp:txBody>
      <dsp:txXfrm>
        <a:off x="4756360" y="1389935"/>
        <a:ext cx="730001" cy="365000"/>
      </dsp:txXfrm>
    </dsp:sp>
    <dsp:sp modelId="{B61A20C4-7BE7-47AC-AD0C-46A75D941155}">
      <dsp:nvSpPr>
        <dsp:cNvPr id="0" name=""/>
        <dsp:cNvSpPr/>
      </dsp:nvSpPr>
      <dsp:spPr>
        <a:xfrm>
          <a:off x="4756360" y="1908237"/>
          <a:ext cx="730001" cy="365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buget_dispnibil = mediu</a:t>
          </a:r>
        </a:p>
      </dsp:txBody>
      <dsp:txXfrm>
        <a:off x="4756360" y="1908237"/>
        <a:ext cx="730001" cy="3650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F396D377-B035-4C6F-9538-BF558373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659</TotalTime>
  <Pages>32</Pages>
  <Words>2986</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2017-06-09T22:51:00Z</dcterms:created>
  <dcterms:modified xsi:type="dcterms:W3CDTF">2017-06-15T07:01:00Z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