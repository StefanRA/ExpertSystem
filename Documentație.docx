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C7F" w:rsidRPr="00AC6E6D" w:rsidRDefault="003E5C7F">
      <w:pPr>
        <w:rPr>
          <w:lang w:val="ro-RO"/>
        </w:rPr>
      </w:pPr>
    </w:p>
    <w:p w:rsidR="000B1079" w:rsidRPr="00AC6E6D" w:rsidRDefault="000B1079">
      <w:pPr>
        <w:rPr>
          <w:lang w:val="ro-RO"/>
        </w:rPr>
      </w:pPr>
    </w:p>
    <w:p w:rsidR="000B1079" w:rsidRPr="00AC6E6D" w:rsidRDefault="000B1079">
      <w:pPr>
        <w:rPr>
          <w:lang w:val="ro-RO"/>
        </w:rPr>
      </w:pPr>
    </w:p>
    <w:p w:rsidR="000B1079" w:rsidRPr="00AC6E6D" w:rsidRDefault="000B1079" w:rsidP="000B1079">
      <w:pPr>
        <w:jc w:val="center"/>
        <w:rPr>
          <w:b/>
          <w:sz w:val="40"/>
          <w:szCs w:val="40"/>
          <w:lang w:val="ro-RO"/>
        </w:rPr>
      </w:pPr>
      <w:r w:rsidRPr="00AC6E6D">
        <w:rPr>
          <w:b/>
          <w:sz w:val="40"/>
          <w:szCs w:val="40"/>
          <w:lang w:val="ro-RO"/>
        </w:rPr>
        <w:t xml:space="preserve">Sistem </w:t>
      </w:r>
      <w:r w:rsidR="00AC6E6D" w:rsidRPr="00AC6E6D">
        <w:rPr>
          <w:b/>
          <w:sz w:val="40"/>
          <w:szCs w:val="40"/>
          <w:lang w:val="ro-RO"/>
        </w:rPr>
        <w:t>expert care recomandă conferințe</w:t>
      </w:r>
    </w:p>
    <w:p w:rsidR="000B1079" w:rsidRPr="00AC6E6D" w:rsidRDefault="000B1079">
      <w:pPr>
        <w:rPr>
          <w:lang w:val="ro-RO"/>
        </w:rPr>
      </w:pPr>
    </w:p>
    <w:p w:rsidR="000B1079" w:rsidRDefault="000B1079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Default="00E318A0">
      <w:pPr>
        <w:rPr>
          <w:lang w:val="ro-RO"/>
        </w:rPr>
      </w:pPr>
    </w:p>
    <w:p w:rsidR="00E318A0" w:rsidRPr="00E318A0" w:rsidRDefault="00E318A0" w:rsidP="00E318A0">
      <w:pPr>
        <w:jc w:val="right"/>
        <w:rPr>
          <w:b/>
          <w:lang w:val="ro-RO"/>
        </w:rPr>
      </w:pPr>
      <w:r w:rsidRPr="00E318A0">
        <w:rPr>
          <w:b/>
          <w:lang w:val="ro-RO"/>
        </w:rPr>
        <w:t>Membrii echipei:</w:t>
      </w:r>
    </w:p>
    <w:p w:rsidR="006977BE" w:rsidRDefault="006977BE" w:rsidP="00E318A0">
      <w:pPr>
        <w:jc w:val="right"/>
        <w:rPr>
          <w:lang w:val="ro-RO"/>
        </w:rPr>
      </w:pPr>
      <w:r>
        <w:rPr>
          <w:lang w:val="ro-RO"/>
        </w:rPr>
        <w:t>Râpeanu-Andreescu Ștefan</w:t>
      </w:r>
      <w:r w:rsidR="00E318A0">
        <w:rPr>
          <w:lang w:val="ro-RO"/>
        </w:rPr>
        <w:t xml:space="preserve"> - Grupa 352</w:t>
      </w:r>
    </w:p>
    <w:p w:rsidR="006977BE" w:rsidRDefault="006977BE" w:rsidP="00E318A0">
      <w:pPr>
        <w:jc w:val="right"/>
        <w:rPr>
          <w:lang w:val="ro-RO"/>
        </w:rPr>
      </w:pPr>
      <w:r>
        <w:rPr>
          <w:lang w:val="ro-RO"/>
        </w:rPr>
        <w:t>Oroșanu Claudiu</w:t>
      </w:r>
      <w:r w:rsidR="00E318A0">
        <w:rPr>
          <w:lang w:val="ro-RO"/>
        </w:rPr>
        <w:t xml:space="preserve"> - Grupa 354</w:t>
      </w:r>
    </w:p>
    <w:p w:rsidR="00E318A0" w:rsidRDefault="00E318A0" w:rsidP="006977BE">
      <w:pPr>
        <w:rPr>
          <w:lang w:val="ro-RO"/>
        </w:rPr>
      </w:pPr>
      <w:r>
        <w:rPr>
          <w:lang w:val="ro-RO"/>
        </w:rPr>
        <w:lastRenderedPageBreak/>
        <w:t>CUPRINS</w:t>
      </w: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  <w:r>
        <w:rPr>
          <w:lang w:val="ro-RO"/>
        </w:rPr>
        <w:t>1) Introducere</w:t>
      </w:r>
    </w:p>
    <w:p w:rsidR="00E318A0" w:rsidRDefault="00E318A0" w:rsidP="006977BE">
      <w:pPr>
        <w:rPr>
          <w:lang w:val="ro-RO"/>
        </w:rPr>
      </w:pPr>
      <w:r>
        <w:rPr>
          <w:lang w:val="ro-RO"/>
        </w:rPr>
        <w:t>2)</w:t>
      </w: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Pr="00E318A0" w:rsidRDefault="00E318A0" w:rsidP="00E318A0">
      <w:pPr>
        <w:jc w:val="center"/>
        <w:rPr>
          <w:b/>
          <w:lang w:val="ro-RO"/>
        </w:rPr>
      </w:pPr>
      <w:r w:rsidRPr="00E318A0">
        <w:rPr>
          <w:b/>
          <w:lang w:val="ro-RO"/>
        </w:rPr>
        <w:lastRenderedPageBreak/>
        <w:t>CAPITOLUL 1</w:t>
      </w:r>
    </w:p>
    <w:p w:rsidR="00E318A0" w:rsidRPr="00E318A0" w:rsidRDefault="00E318A0" w:rsidP="00E318A0">
      <w:pPr>
        <w:jc w:val="center"/>
        <w:rPr>
          <w:b/>
          <w:sz w:val="40"/>
          <w:szCs w:val="40"/>
          <w:lang w:val="ro-RO"/>
        </w:rPr>
      </w:pPr>
      <w:r w:rsidRPr="00E318A0">
        <w:rPr>
          <w:b/>
          <w:sz w:val="40"/>
          <w:szCs w:val="40"/>
          <w:lang w:val="ro-RO"/>
        </w:rPr>
        <w:t>INTRODUCERE</w:t>
      </w:r>
    </w:p>
    <w:p w:rsidR="00E318A0" w:rsidRDefault="00E318A0" w:rsidP="006977BE">
      <w:pPr>
        <w:rPr>
          <w:lang w:val="ro-RO"/>
        </w:rPr>
      </w:pPr>
    </w:p>
    <w:p w:rsidR="00E318A0" w:rsidRDefault="00CE58AE" w:rsidP="006977BE">
      <w:pPr>
        <w:rPr>
          <w:lang w:val="ro-RO"/>
        </w:rPr>
      </w:pPr>
      <w:r>
        <w:rPr>
          <w:lang w:val="ro-RO"/>
        </w:rPr>
        <w:t xml:space="preserve">Motivația alegerii </w:t>
      </w: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E318A0" w:rsidRDefault="00E318A0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Pr="00E318A0" w:rsidRDefault="00CE58AE" w:rsidP="00CE58AE">
      <w:pPr>
        <w:jc w:val="center"/>
        <w:rPr>
          <w:b/>
          <w:lang w:val="ro-RO"/>
        </w:rPr>
      </w:pPr>
      <w:r>
        <w:rPr>
          <w:b/>
          <w:lang w:val="ro-RO"/>
        </w:rPr>
        <w:lastRenderedPageBreak/>
        <w:t>CAPITOLUL 2</w:t>
      </w:r>
    </w:p>
    <w:p w:rsidR="00CE58AE" w:rsidRPr="00E318A0" w:rsidRDefault="00CE58AE" w:rsidP="00CE58AE">
      <w:pPr>
        <w:jc w:val="center"/>
        <w:rPr>
          <w:b/>
          <w:sz w:val="40"/>
          <w:szCs w:val="40"/>
          <w:lang w:val="ro-RO"/>
        </w:rPr>
      </w:pPr>
      <w:r>
        <w:rPr>
          <w:b/>
          <w:sz w:val="40"/>
          <w:szCs w:val="40"/>
          <w:lang w:val="ro-RO"/>
        </w:rPr>
        <w:t>UTILIZAREA SISTEMULUI DIN CONSOLA SICSTUS</w:t>
      </w: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Pr="00E318A0" w:rsidRDefault="00CE58AE" w:rsidP="00CE58AE">
      <w:pPr>
        <w:jc w:val="center"/>
        <w:rPr>
          <w:b/>
          <w:lang w:val="ro-RO"/>
        </w:rPr>
      </w:pPr>
      <w:r>
        <w:rPr>
          <w:b/>
          <w:lang w:val="ro-RO"/>
        </w:rPr>
        <w:lastRenderedPageBreak/>
        <w:t>CAPITOLUL 3</w:t>
      </w:r>
      <w:bookmarkStart w:id="0" w:name="_GoBack"/>
      <w:bookmarkEnd w:id="0"/>
    </w:p>
    <w:p w:rsidR="00CE58AE" w:rsidRPr="00E318A0" w:rsidRDefault="00CE58AE" w:rsidP="00CE58AE">
      <w:pPr>
        <w:jc w:val="center"/>
        <w:rPr>
          <w:b/>
          <w:sz w:val="40"/>
          <w:szCs w:val="40"/>
          <w:lang w:val="ro-RO"/>
        </w:rPr>
      </w:pPr>
      <w:r>
        <w:rPr>
          <w:b/>
          <w:sz w:val="40"/>
          <w:szCs w:val="40"/>
          <w:lang w:val="ro-RO"/>
        </w:rPr>
        <w:t>UTILIZARE</w:t>
      </w:r>
      <w:r>
        <w:rPr>
          <w:b/>
          <w:sz w:val="40"/>
          <w:szCs w:val="40"/>
          <w:lang w:val="ro-RO"/>
        </w:rPr>
        <w:t>A SISTEMULUI DIN INTERFAȚA GRAFICĂ</w:t>
      </w: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Default="00CE58AE" w:rsidP="006977BE">
      <w:pPr>
        <w:rPr>
          <w:lang w:val="ro-RO"/>
        </w:rPr>
      </w:pPr>
    </w:p>
    <w:p w:rsidR="00CE58AE" w:rsidRPr="00AC6E6D" w:rsidRDefault="00CE58AE" w:rsidP="006977BE">
      <w:pPr>
        <w:rPr>
          <w:lang w:val="ro-RO"/>
        </w:rPr>
      </w:pPr>
    </w:p>
    <w:sectPr w:rsidR="00CE58AE" w:rsidRPr="00AC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79"/>
    <w:rsid w:val="000B1079"/>
    <w:rsid w:val="003E5C7F"/>
    <w:rsid w:val="006977BE"/>
    <w:rsid w:val="00AC6E6D"/>
    <w:rsid w:val="00CE58AE"/>
    <w:rsid w:val="00E3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3DE3D-7C57-47AC-936E-F03B335D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17</TotalTime>
  <Pages>5</Pages>
  <Words>72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2017-06-09T22:51:00Z</dcterms:created>
  <dcterms:modified xsi:type="dcterms:W3CDTF">2017-06-09T23:08:00Z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